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536300280"/>
    <w:bookmarkStart w:id="1" w:name="_Toc10969027"/>
    <w:bookmarkStart w:id="2" w:name="_Hlk176356258"/>
    <w:p w14:paraId="105AEB63" w14:textId="14A2A0BE" w:rsidR="00503F35" w:rsidRPr="00827513" w:rsidRDefault="00503F35" w:rsidP="00503F35">
      <w:pPr>
        <w:pStyle w:val="afd"/>
        <w:ind w:leftChars="0" w:left="425"/>
        <w:jc w:val="right"/>
        <w:rPr>
          <w:rFonts w:ascii="함초롬돋움" w:eastAsia="함초롬돋움" w:hAnsi="함초롬돋움" w:cs="함초롬돋움"/>
        </w:rPr>
      </w:pPr>
      <w:r w:rsidRPr="00827513">
        <w:rPr>
          <w:rFonts w:ascii="함초롬돋움" w:eastAsia="함초롬돋움" w:hAnsi="함초롬돋움" w:cs="함초롬돋움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3521EE" wp14:editId="3DFD6214">
                <wp:simplePos x="0" y="0"/>
                <wp:positionH relativeFrom="column">
                  <wp:posOffset>27478</wp:posOffset>
                </wp:positionH>
                <wp:positionV relativeFrom="paragraph">
                  <wp:posOffset>11356</wp:posOffset>
                </wp:positionV>
                <wp:extent cx="1341912" cy="445840"/>
                <wp:effectExtent l="0" t="0" r="29845" b="30480"/>
                <wp:wrapNone/>
                <wp:docPr id="2123946505" name="그룹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41912" cy="445840"/>
                          <a:chOff x="1247" y="1418"/>
                          <a:chExt cx="2760" cy="652"/>
                        </a:xfrm>
                      </wpg:grpSpPr>
                      <wps:wsp>
                        <wps:cNvPr id="6" name="Rectangle 3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1247" y="1418"/>
                            <a:ext cx="276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370D1" w14:textId="77777777" w:rsidR="00033A07" w:rsidRPr="007B3EDB" w:rsidRDefault="00033A07" w:rsidP="00503F35">
                              <w:pPr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 w:val="32"/>
                                </w:rPr>
                              </w:pPr>
                              <w:r w:rsidRPr="007B3EDB">
                                <w:rPr>
                                  <w:rFonts w:hint="eastAsia"/>
                                  <w:b/>
                                  <w:bCs/>
                                  <w:sz w:val="32"/>
                                </w:rPr>
                                <w:t xml:space="preserve"> </w:t>
                              </w:r>
                              <w:r w:rsidRPr="007B3EDB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 w:val="32"/>
                                </w:rPr>
                                <w:t>社 外 秘</w:t>
                              </w:r>
                            </w:p>
                          </w:txbxContent>
                        </wps:txbx>
                        <wps:bodyPr rot="0" vert="horz" wrap="square" lIns="91440" tIns="82800" rIns="91440" bIns="45720" anchor="ctr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spect="1" noEditPoints="1" noChangeArrowheads="1" noChangeShapeType="1" noTextEdit="1"/>
                        </wps:cNvSpPr>
                        <wps:spPr bwMode="auto">
                          <a:xfrm>
                            <a:off x="3287" y="1418"/>
                            <a:ext cx="720" cy="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Aspect="1" noEditPoints="1" noChangeArrowheads="1" noChangeShapeType="1"/>
                        </wps:cNvCnPr>
                        <wps:spPr bwMode="auto">
                          <a:xfrm flipH="1">
                            <a:off x="3287" y="1418"/>
                            <a:ext cx="720" cy="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521EE" id="그룹 7" o:spid="_x0000_s1026" style="position:absolute;left:0;text-align:left;margin-left:2.15pt;margin-top:.9pt;width:105.65pt;height:35.1pt;z-index:251659264" coordorigin="1247,1418" coordsize="2760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">
                <o:lock v:ext="edit" aspectratio="t"/>
                <v:rect id="Rectangle 3" o:spid="_x0000_s1027" style="position:absolute;left:1247;top:1418;width:2760;height: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">
                  <o:lock v:ext="edit" aspectratio="t" verticies="t" text="t" shapetype="t"/>
                  <v:textbox inset=",2.3mm">
                    <w:txbxContent>
                      <w:p w14:paraId="396370D1" w14:textId="77777777" w:rsidR="00033A07" w:rsidRPr="007B3EDB" w:rsidRDefault="00033A07" w:rsidP="00503F35">
                        <w:pPr>
                          <w:rPr>
                            <w:rFonts w:asciiTheme="minorEastAsia" w:eastAsiaTheme="minorEastAsia" w:hAnsiTheme="minorEastAsia"/>
                            <w:b/>
                            <w:bCs/>
                            <w:sz w:val="32"/>
                          </w:rPr>
                        </w:pPr>
                        <w:r w:rsidRPr="007B3EDB">
                          <w:rPr>
                            <w:rFonts w:hint="eastAsia"/>
                            <w:b/>
                            <w:bCs/>
                            <w:sz w:val="32"/>
                          </w:rPr>
                          <w:t xml:space="preserve"> </w:t>
                        </w:r>
                        <w:r w:rsidRPr="007B3EDB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 w:val="32"/>
                          </w:rPr>
                          <w:t>社 外 秘</w:t>
                        </w:r>
                      </w:p>
                    </w:txbxContent>
                  </v:textbox>
                </v:rect>
                <v:rect id="Rectangle 4" o:spid="_x0000_s1028" style="position:absolute;left:3287;top:1418;width:720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o:lock v:ext="edit" aspectratio="t" verticies="t" text="t" shapetype="t"/>
                </v:rect>
                <v:line id="Line 5" o:spid="_x0000_s1029" style="position:absolute;flip:x;visibility:visible;mso-wrap-style:square" from="3287,1418" to="4007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>
                  <v:path arrowok="f"/>
                  <o:lock v:ext="edit" aspectratio="t" verticies="t"/>
                </v:line>
              </v:group>
            </w:pict>
          </mc:Fallback>
        </mc:AlternateContent>
      </w:r>
    </w:p>
    <w:p w14:paraId="0B04FD80" w14:textId="2A1ED385" w:rsidR="00503F35" w:rsidRPr="00827513" w:rsidRDefault="00503F35" w:rsidP="00CA339B">
      <w:pPr>
        <w:jc w:val="right"/>
        <w:rPr>
          <w:rFonts w:ascii="함초롬돋움" w:eastAsia="함초롬돋움" w:hAnsi="함초롬돋움" w:cs="함초롬돋움"/>
        </w:rPr>
      </w:pPr>
    </w:p>
    <w:p w14:paraId="0CE432D1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p w14:paraId="19529AD0" w14:textId="77777777" w:rsidR="00CA339B" w:rsidRPr="00827513" w:rsidRDefault="00CA339B" w:rsidP="00503F35">
      <w:pPr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7B3EDB" w:rsidRPr="00827513" w14:paraId="0B601319" w14:textId="77777777" w:rsidTr="007B3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2F230A" w14:textId="738689B0" w:rsidR="007B3EDB" w:rsidRPr="00827513" w:rsidRDefault="007B3EDB" w:rsidP="007B3EDB">
            <w:pPr>
              <w:jc w:val="center"/>
              <w:rPr>
                <w:rFonts w:ascii="함초롬돋움" w:eastAsia="함초롬돋움" w:hAnsi="함초롬돋움" w:cs="함초롬돋움"/>
                <w:b w:val="0"/>
                <w:bCs/>
                <w:spacing w:val="34"/>
                <w:sz w:val="60"/>
                <w:szCs w:val="6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 w:val="0"/>
                <w:spacing w:val="100"/>
                <w:sz w:val="60"/>
                <w:szCs w:val="60"/>
              </w:rPr>
              <w:t>투자심사보고서</w:t>
            </w:r>
          </w:p>
        </w:tc>
      </w:tr>
    </w:tbl>
    <w:p w14:paraId="62C516C8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3E07F0A4" w14:textId="27022DD0" w:rsidR="00503F35" w:rsidRPr="00827513" w:rsidRDefault="00FE1C10" w:rsidP="00503F35">
      <w:pPr>
        <w:jc w:val="center"/>
        <w:rPr>
          <w:rFonts w:ascii="함초롬돋움" w:eastAsia="함초롬돋움" w:hAnsi="함초롬돋움" w:cs="함초롬돋움"/>
          <w:sz w:val="30"/>
          <w:szCs w:val="30"/>
        </w:rPr>
      </w:pPr>
      <w:r w:rsidRPr="00827513">
        <w:rPr>
          <w:rFonts w:ascii="함초롬돋움" w:eastAsia="함초롬돋움" w:hAnsi="함초롬돋움" w:cs="함초롬돋움"/>
          <w:sz w:val="30"/>
          <w:szCs w:val="30"/>
        </w:rPr>
        <w:t>“</w:t>
      </w:r>
      <w:commentRangeStart w:id="3"/>
      <w:r w:rsidR="003575EC" w:rsidRPr="00827513">
        <w:rPr>
          <w:rFonts w:ascii="함초롬돋움" w:eastAsia="함초롬돋움" w:hAnsi="함초롬돋움" w:cs="함초롬돋움" w:hint="eastAsia"/>
          <w:sz w:val="30"/>
          <w:szCs w:val="30"/>
        </w:rPr>
        <w:t>[투자대상]</w:t>
      </w:r>
      <w:commentRangeEnd w:id="3"/>
      <w:r w:rsidR="008D5E06">
        <w:rPr>
          <w:rStyle w:val="afe"/>
        </w:rPr>
        <w:commentReference w:id="3"/>
      </w:r>
      <w:r w:rsidRPr="00827513">
        <w:rPr>
          <w:rFonts w:ascii="함초롬돋움" w:eastAsia="함초롬돋움" w:hAnsi="함초롬돋움" w:cs="함초롬돋움"/>
          <w:sz w:val="30"/>
          <w:szCs w:val="30"/>
        </w:rPr>
        <w:t>”</w:t>
      </w:r>
      <w:r w:rsidRPr="00827513">
        <w:rPr>
          <w:rFonts w:ascii="함초롬돋움" w:eastAsia="함초롬돋움" w:hAnsi="함초롬돋움" w:cs="함초롬돋움" w:hint="eastAsia"/>
          <w:sz w:val="30"/>
          <w:szCs w:val="30"/>
        </w:rPr>
        <w:t>에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 xml:space="preserve"> 대한 </w:t>
      </w:r>
      <w:r w:rsidR="00700B35" w:rsidRPr="00827513">
        <w:rPr>
          <w:rFonts w:ascii="함초롬돋움" w:eastAsia="함초롬돋움" w:hAnsi="함초롬돋움" w:cs="함초롬돋움" w:hint="eastAsia"/>
          <w:sz w:val="30"/>
          <w:szCs w:val="30"/>
        </w:rPr>
        <w:t>신규</w:t>
      </w:r>
      <w:r w:rsidR="00503F35" w:rsidRPr="00827513">
        <w:rPr>
          <w:rFonts w:ascii="함초롬돋움" w:eastAsia="함초롬돋움" w:hAnsi="함초롬돋움" w:cs="함초롬돋움" w:hint="eastAsia"/>
          <w:sz w:val="30"/>
          <w:szCs w:val="30"/>
        </w:rPr>
        <w:t>투자의 건</w:t>
      </w:r>
    </w:p>
    <w:p w14:paraId="51A79254" w14:textId="77777777" w:rsidR="00503F35" w:rsidRPr="00827513" w:rsidRDefault="00503F35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p w14:paraId="4799C13C" w14:textId="77777777" w:rsidR="0031371D" w:rsidRPr="00827513" w:rsidRDefault="0031371D" w:rsidP="00503F35">
      <w:pPr>
        <w:jc w:val="center"/>
        <w:rPr>
          <w:rFonts w:ascii="함초롬돋움" w:eastAsia="함초롬돋움" w:hAnsi="함초롬돋움" w:cs="함초롬돋움"/>
          <w:b/>
          <w:bCs/>
          <w:sz w:val="40"/>
          <w:szCs w:val="40"/>
        </w:rPr>
      </w:pPr>
    </w:p>
    <w:tbl>
      <w:tblPr>
        <w:tblW w:w="737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5"/>
        <w:gridCol w:w="3402"/>
        <w:gridCol w:w="1984"/>
      </w:tblGrid>
      <w:tr w:rsidR="00503F35" w:rsidRPr="00827513" w14:paraId="4EC532A3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9B040D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대상 </w:t>
            </w:r>
          </w:p>
        </w:tc>
        <w:tc>
          <w:tcPr>
            <w:tcW w:w="5386" w:type="dxa"/>
            <w:gridSpan w:val="2"/>
            <w:vAlign w:val="center"/>
          </w:tcPr>
          <w:p w14:paraId="39B42391" w14:textId="706DE139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[투자대상]</w:t>
            </w:r>
          </w:p>
        </w:tc>
      </w:tr>
      <w:tr w:rsidR="00503F35" w:rsidRPr="00827513" w14:paraId="7A69C50E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4A2D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금액 </w:t>
            </w:r>
          </w:p>
        </w:tc>
        <w:tc>
          <w:tcPr>
            <w:tcW w:w="5386" w:type="dxa"/>
            <w:gridSpan w:val="2"/>
            <w:vAlign w:val="center"/>
          </w:tcPr>
          <w:p w14:paraId="0ED7732A" w14:textId="16134D25" w:rsidR="00503F35" w:rsidRPr="00827513" w:rsidRDefault="003575EC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[투자금액]</w:t>
            </w:r>
          </w:p>
        </w:tc>
      </w:tr>
      <w:tr w:rsidR="00700B35" w:rsidRPr="00827513" w14:paraId="7A998965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290DB97" w14:textId="25035394" w:rsidR="00700B35" w:rsidRPr="00827513" w:rsidRDefault="00700B35" w:rsidP="00700B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투자 </w:t>
            </w:r>
            <w:r w:rsidR="003575EC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재원</w:t>
            </w:r>
          </w:p>
        </w:tc>
        <w:tc>
          <w:tcPr>
            <w:tcW w:w="5386" w:type="dxa"/>
            <w:gridSpan w:val="2"/>
            <w:vAlign w:val="center"/>
          </w:tcPr>
          <w:p w14:paraId="6A452B43" w14:textId="49EDC6E3" w:rsidR="00700B35" w:rsidRPr="00827513" w:rsidRDefault="003575EC" w:rsidP="00700B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[투자재원]</w:t>
            </w:r>
          </w:p>
        </w:tc>
      </w:tr>
      <w:tr w:rsidR="00503F35" w:rsidRPr="00827513" w14:paraId="4E622D95" w14:textId="77777777" w:rsidTr="0031371D">
        <w:trPr>
          <w:trHeight w:val="678"/>
          <w:jc w:val="center"/>
        </w:trPr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14:paraId="46B9B02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주목적</w:t>
            </w:r>
          </w:p>
          <w:p w14:paraId="5CA6E08A" w14:textId="2B2274B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인정 특약</w:t>
            </w:r>
            <w:r w:rsidR="0031371D"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 xml:space="preserve"> 등</w:t>
            </w:r>
          </w:p>
          <w:p w14:paraId="0901065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해당 여부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075C38C1" w14:textId="705A5F52" w:rsidR="0031371D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1</w:t>
            </w:r>
          </w:p>
        </w:tc>
        <w:tc>
          <w:tcPr>
            <w:tcW w:w="1984" w:type="dxa"/>
            <w:vAlign w:val="center"/>
          </w:tcPr>
          <w:p w14:paraId="77FA0A18" w14:textId="43AA9CC3" w:rsidR="00503F35" w:rsidRPr="00827513" w:rsidRDefault="0031371D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해당</w:t>
            </w:r>
          </w:p>
        </w:tc>
      </w:tr>
      <w:tr w:rsidR="00503F35" w:rsidRPr="00827513" w14:paraId="7F31EDE3" w14:textId="77777777" w:rsidTr="0031371D">
        <w:trPr>
          <w:trHeight w:val="678"/>
          <w:jc w:val="center"/>
        </w:trPr>
        <w:tc>
          <w:tcPr>
            <w:tcW w:w="1985" w:type="dxa"/>
            <w:vMerge/>
            <w:shd w:val="clear" w:color="auto" w:fill="D9D9D9" w:themeFill="background1" w:themeFillShade="D9"/>
            <w:vAlign w:val="center"/>
          </w:tcPr>
          <w:p w14:paraId="277B988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14:paraId="4B964B81" w14:textId="15AEDCD4" w:rsidR="00503F35" w:rsidRPr="00827513" w:rsidRDefault="0031371D" w:rsidP="0031371D">
            <w:pPr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특약 2</w:t>
            </w:r>
          </w:p>
        </w:tc>
        <w:tc>
          <w:tcPr>
            <w:tcW w:w="1984" w:type="dxa"/>
            <w:vAlign w:val="center"/>
          </w:tcPr>
          <w:p w14:paraId="5FDB6802" w14:textId="4C241964" w:rsidR="00503F35" w:rsidRPr="00827513" w:rsidRDefault="00C90382" w:rsidP="0031371D">
            <w:pPr>
              <w:jc w:val="center"/>
              <w:rPr>
                <w:rFonts w:ascii="함초롬돋움" w:eastAsia="함초롬돋움" w:hAnsi="함초롬돋움" w:cs="함초롬돋움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</w:rPr>
              <w:t>미</w:t>
            </w:r>
            <w:r w:rsidR="0031371D" w:rsidRPr="00827513">
              <w:rPr>
                <w:rFonts w:ascii="함초롬돋움" w:eastAsia="함초롬돋움" w:hAnsi="함초롬돋움" w:cs="함초롬돋움" w:hint="eastAsia"/>
              </w:rPr>
              <w:t>해당</w:t>
            </w:r>
            <w:proofErr w:type="spellEnd"/>
          </w:p>
        </w:tc>
      </w:tr>
      <w:tr w:rsidR="00503F35" w:rsidRPr="00827513" w14:paraId="0F2E37D2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40F0686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투자 방식</w:t>
            </w:r>
          </w:p>
        </w:tc>
        <w:tc>
          <w:tcPr>
            <w:tcW w:w="5386" w:type="dxa"/>
            <w:gridSpan w:val="2"/>
            <w:vAlign w:val="center"/>
          </w:tcPr>
          <w:p w14:paraId="7F7A3AC9" w14:textId="2AD94D1A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[투자방식]</w:t>
            </w:r>
          </w:p>
        </w:tc>
      </w:tr>
      <w:tr w:rsidR="00503F35" w:rsidRPr="00827513" w14:paraId="0705B59A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201E12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심사 단계</w:t>
            </w:r>
          </w:p>
        </w:tc>
        <w:tc>
          <w:tcPr>
            <w:tcW w:w="5386" w:type="dxa"/>
            <w:gridSpan w:val="2"/>
            <w:vAlign w:val="center"/>
          </w:tcPr>
          <w:p w14:paraId="1A2E8DE1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예비투자심의위원회</w:t>
            </w:r>
          </w:p>
        </w:tc>
      </w:tr>
      <w:tr w:rsidR="00503F35" w:rsidRPr="00827513" w14:paraId="4C1217B8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1485A7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szCs w:val="22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Cs w:val="22"/>
              </w:rPr>
              <w:t>심의 일자</w:t>
            </w:r>
          </w:p>
        </w:tc>
        <w:tc>
          <w:tcPr>
            <w:tcW w:w="5386" w:type="dxa"/>
            <w:gridSpan w:val="2"/>
            <w:vAlign w:val="center"/>
          </w:tcPr>
          <w:p w14:paraId="0B580DB2" w14:textId="6D6FB1B0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202</w:t>
            </w:r>
            <w:r w:rsidRPr="00827513">
              <w:rPr>
                <w:rFonts w:ascii="함초롬돋움" w:eastAsia="함초롬돋움" w:hAnsi="함초롬돋움" w:cs="함초롬돋움"/>
              </w:rPr>
              <w:t>4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Pr="00827513">
              <w:rPr>
                <w:rFonts w:ascii="함초롬돋움" w:eastAsia="함초롬돋움" w:hAnsi="함초롬돋움" w:cs="함초롬돋움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09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  <w:r w:rsidR="00700B35" w:rsidRPr="00827513">
              <w:rPr>
                <w:rFonts w:ascii="함초롬돋움" w:eastAsia="함초롬돋움" w:hAnsi="함초롬돋움" w:cs="함초롬돋움" w:hint="eastAsia"/>
              </w:rPr>
              <w:t xml:space="preserve"> </w:t>
            </w:r>
            <w:r w:rsidR="00A56333" w:rsidRPr="00827513">
              <w:rPr>
                <w:rFonts w:ascii="함초롬돋움" w:eastAsia="함초롬돋움" w:hAnsi="함초롬돋움" w:cs="함초롬돋움" w:hint="eastAsia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</w:rPr>
              <w:t>.</w:t>
            </w:r>
          </w:p>
        </w:tc>
      </w:tr>
      <w:tr w:rsidR="00503F35" w:rsidRPr="00827513" w14:paraId="3F67D3C1" w14:textId="77777777" w:rsidTr="00700B35">
        <w:trPr>
          <w:trHeight w:val="449"/>
          <w:jc w:val="center"/>
        </w:trPr>
        <w:tc>
          <w:tcPr>
            <w:tcW w:w="1985" w:type="dxa"/>
            <w:shd w:val="clear" w:color="auto" w:fill="FFFFFF" w:themeFill="background1"/>
            <w:vAlign w:val="center"/>
          </w:tcPr>
          <w:p w14:paraId="6D24B9B5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  <w:b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shd w:val="clear" w:color="auto" w:fill="FFFFFF" w:themeFill="background1"/>
            <w:vAlign w:val="center"/>
          </w:tcPr>
          <w:p w14:paraId="34F53E67" w14:textId="77777777" w:rsidR="00503F35" w:rsidRPr="00827513" w:rsidRDefault="00503F35" w:rsidP="0006455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503F35" w:rsidRPr="00827513" w14:paraId="5E68A40E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3360E4" w14:textId="77777777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투자 총괄</w:t>
            </w:r>
          </w:p>
        </w:tc>
        <w:tc>
          <w:tcPr>
            <w:tcW w:w="5386" w:type="dxa"/>
            <w:gridSpan w:val="2"/>
            <w:vAlign w:val="center"/>
          </w:tcPr>
          <w:p w14:paraId="0718D323" w14:textId="752069C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[투자총괄]</w:t>
            </w:r>
          </w:p>
        </w:tc>
      </w:tr>
      <w:tr w:rsidR="00503F35" w:rsidRPr="00827513" w14:paraId="5382EF1B" w14:textId="77777777" w:rsidTr="00700B35">
        <w:trPr>
          <w:trHeight w:val="283"/>
          <w:jc w:val="center"/>
        </w:trPr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F6A8BB8" w14:textId="4D367DE3" w:rsidR="00503F35" w:rsidRPr="00827513" w:rsidRDefault="00503F35" w:rsidP="00503F35">
            <w:pPr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발굴</w:t>
            </w:r>
            <w:r w:rsidR="00700B35"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 xml:space="preserve"> / 심사분석</w:t>
            </w:r>
          </w:p>
        </w:tc>
        <w:tc>
          <w:tcPr>
            <w:tcW w:w="5386" w:type="dxa"/>
            <w:gridSpan w:val="2"/>
            <w:vAlign w:val="center"/>
          </w:tcPr>
          <w:p w14:paraId="657EFB7E" w14:textId="71362710" w:rsidR="00503F35" w:rsidRPr="00827513" w:rsidRDefault="00C90382" w:rsidP="00503F35">
            <w:pPr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[담당자]</w:t>
            </w:r>
          </w:p>
        </w:tc>
      </w:tr>
    </w:tbl>
    <w:p w14:paraId="5F778BB8" w14:textId="77777777" w:rsidR="00250D32" w:rsidRPr="00827513" w:rsidRDefault="00A71279" w:rsidP="00A71279">
      <w:pPr>
        <w:spacing w:before="120" w:after="200"/>
        <w:rPr>
          <w:rFonts w:ascii="함초롬돋움" w:eastAsia="함초롬돋움" w:hAnsi="함초롬돋움" w:cs="함초롬돋움"/>
          <w:sz w:val="32"/>
          <w:szCs w:val="30"/>
        </w:rPr>
        <w:sectPr w:rsidR="00250D32" w:rsidRPr="00827513" w:rsidSect="000B3D1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6" w:h="16838" w:code="9"/>
          <w:pgMar w:top="720" w:right="720" w:bottom="720" w:left="720" w:header="794" w:footer="680" w:gutter="284"/>
          <w:pgNumType w:start="1"/>
          <w:cols w:space="720"/>
          <w:docGrid w:linePitch="360"/>
        </w:sectPr>
      </w:pPr>
      <w:bookmarkStart w:id="4" w:name="_Toc174964440"/>
      <w:r w:rsidRPr="00827513">
        <w:rPr>
          <w:rFonts w:ascii="함초롬돋움" w:eastAsia="함초롬돋움" w:hAnsi="함초롬돋움" w:cs="함초롬돋움"/>
          <w:sz w:val="32"/>
          <w:szCs w:val="30"/>
        </w:rPr>
        <w:br w:type="page"/>
      </w:r>
      <w:bookmarkStart w:id="5" w:name="_Toc174964664"/>
    </w:p>
    <w:p w14:paraId="43D46917" w14:textId="25CADD6C" w:rsidR="00A71279" w:rsidRPr="00827513" w:rsidRDefault="00A96DBD" w:rsidP="0070474F">
      <w:pPr>
        <w:pStyle w:val="1"/>
        <w:ind w:left="660" w:right="220"/>
        <w:rPr>
          <w:rFonts w:ascii="함초롬돋움" w:eastAsia="함초롬돋움" w:hAnsi="함초롬돋움" w:cs="함초롬돋움"/>
          <w:b w:val="0"/>
          <w:bCs/>
        </w:rPr>
      </w:pPr>
      <w:bookmarkStart w:id="6" w:name="_Toc176153707"/>
      <w:bookmarkStart w:id="7" w:name="_Toc176359845"/>
      <w:bookmarkEnd w:id="4"/>
      <w:bookmarkEnd w:id="5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Executive Summary</w:t>
      </w:r>
      <w:bookmarkEnd w:id="6"/>
      <w:bookmarkEnd w:id="7"/>
    </w:p>
    <w:p w14:paraId="790D7FEB" w14:textId="28A35E26" w:rsidR="00A96DBD" w:rsidRPr="00827513" w:rsidRDefault="00A96DBD" w:rsidP="00A96DBD">
      <w:pPr>
        <w:pStyle w:val="ES"/>
        <w:spacing w:before="12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1.  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투자대상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>기업</w:t>
      </w:r>
      <w:r w:rsidR="00AB1715"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 </w:t>
      </w: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개요 </w:t>
      </w:r>
    </w:p>
    <w:p w14:paraId="01B968D3" w14:textId="30A03233" w:rsidR="00A96DBD" w:rsidRPr="00827513" w:rsidRDefault="00A96DBD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38EFBDFE" w14:textId="77777777" w:rsidR="00C90382" w:rsidRPr="00827513" w:rsidRDefault="00C90382" w:rsidP="00A96DBD">
      <w:pPr>
        <w:pStyle w:val="ES"/>
        <w:ind w:left="330"/>
        <w:rPr>
          <w:rFonts w:ascii="함초롬돋움" w:eastAsia="함초롬돋움" w:hAnsi="함초롬돋움" w:cs="함초롬돋움"/>
          <w:sz w:val="20"/>
          <w:szCs w:val="18"/>
        </w:rPr>
      </w:pPr>
    </w:p>
    <w:p w14:paraId="24DFF38C" w14:textId="6FADFC49" w:rsidR="00A96DBD" w:rsidRPr="00827513" w:rsidRDefault="00A96DBD" w:rsidP="00AB1715">
      <w:pPr>
        <w:pStyle w:val="ES"/>
        <w:spacing w:before="160"/>
        <w:ind w:leftChars="0" w:left="0"/>
        <w:rPr>
          <w:rFonts w:ascii="함초롬돋움" w:eastAsia="함초롬돋움" w:hAnsi="함초롬돋움" w:cs="함초롬돋움"/>
          <w:b/>
          <w:bCs/>
          <w:sz w:val="24"/>
          <w:szCs w:val="22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4"/>
          <w:szCs w:val="22"/>
        </w:rPr>
        <w:t xml:space="preserve">2.  Investment Highlights </w:t>
      </w:r>
    </w:p>
    <w:p w14:paraId="370797D3" w14:textId="2C613EB6" w:rsidR="00A71279" w:rsidRPr="00827513" w:rsidRDefault="00A96DBD" w:rsidP="00A96DBD">
      <w:pPr>
        <w:pStyle w:val="ES"/>
        <w:spacing w:before="120" w:line="300" w:lineRule="exact"/>
        <w:ind w:leftChars="100" w:left="220"/>
        <w:rPr>
          <w:rFonts w:ascii="함초롬돋움" w:eastAsia="함초롬돋움" w:hAnsi="함초롬돋움" w:cs="함초롬돋움"/>
          <w:b/>
          <w:bCs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b/>
          <w:bCs/>
          <w:sz w:val="20"/>
          <w:szCs w:val="18"/>
        </w:rPr>
        <w:t xml:space="preserve">(1) </w:t>
      </w:r>
    </w:p>
    <w:p w14:paraId="6024C679" w14:textId="29AF8E6E" w:rsidR="00A71279" w:rsidRPr="00827513" w:rsidRDefault="00A71279" w:rsidP="00A96DBD">
      <w:pPr>
        <w:pStyle w:val="20"/>
        <w:numPr>
          <w:ilvl w:val="2"/>
          <w:numId w:val="4"/>
        </w:numPr>
        <w:spacing w:line="300" w:lineRule="exact"/>
        <w:rPr>
          <w:rFonts w:ascii="함초롬돋움" w:eastAsia="함초롬돋움" w:hAnsi="함초롬돋움" w:cs="함초롬돋움"/>
          <w:sz w:val="20"/>
          <w:szCs w:val="18"/>
        </w:rPr>
      </w:pPr>
    </w:p>
    <w:p w14:paraId="13B3C7E6" w14:textId="77777777" w:rsidR="00D45F26" w:rsidRPr="00827513" w:rsidRDefault="00D45F26" w:rsidP="00D45F26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3330C677" w14:textId="77777777" w:rsidR="00184D38" w:rsidRDefault="00184D38">
      <w:pPr>
        <w:spacing w:before="120" w:after="200"/>
        <w:rPr>
          <w:rFonts w:ascii="함초롬돋움" w:eastAsia="함초롬돋움" w:hAnsi="함초롬돋움" w:cs="함초롬돋움"/>
          <w:bCs/>
          <w:sz w:val="32"/>
          <w:szCs w:val="30"/>
        </w:rPr>
      </w:pPr>
      <w:bookmarkStart w:id="8" w:name="_Toc176153708"/>
      <w:bookmarkStart w:id="9" w:name="_Toc176359846"/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730EE6" w14:textId="77777777" w:rsidR="00184D38" w:rsidRPr="00612E5C" w:rsidRDefault="00184D38" w:rsidP="00612E5C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0" w:name="_Toc176359862"/>
      <w:r w:rsidRPr="00612E5C">
        <w:rPr>
          <w:rFonts w:ascii="함초롬돋움" w:eastAsia="함초롬돋움" w:hAnsi="함초롬돋움" w:cs="함초롬돋움" w:hint="eastAsia"/>
        </w:rPr>
        <w:lastRenderedPageBreak/>
        <w:t>사업계획</w:t>
      </w:r>
      <w:bookmarkEnd w:id="10"/>
    </w:p>
    <w:p w14:paraId="370F8D9C" w14:textId="77777777" w:rsidR="00184D38" w:rsidRPr="0037653C" w:rsidRDefault="00184D38" w:rsidP="00184D38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1" w:name="_Toc176359863"/>
      <w:r w:rsidRPr="0037653C">
        <w:rPr>
          <w:rFonts w:ascii="함초롬돋움" w:eastAsia="함초롬돋움" w:hAnsi="함초롬돋움" w:cs="함초롬돋움" w:hint="eastAsia"/>
        </w:rPr>
        <w:t>사업개요</w:t>
      </w:r>
      <w:bookmarkEnd w:id="11"/>
    </w:p>
    <w:p w14:paraId="6AB85D7B" w14:textId="77777777" w:rsidR="00184D38" w:rsidRPr="0037653C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2" w:name="_Toc176359864"/>
      <w:r w:rsidRPr="0037653C">
        <w:rPr>
          <w:rFonts w:ascii="함초롬돋움" w:eastAsia="함초롬돋움" w:hAnsi="함초롬돋움" w:cs="함초롬돋움" w:hint="eastAsia"/>
        </w:rPr>
        <w:t>주요제품</w:t>
      </w:r>
      <w:bookmarkEnd w:id="12"/>
    </w:p>
    <w:p w14:paraId="3DE72049" w14:textId="77777777" w:rsidR="00184D38" w:rsidRDefault="00184D38" w:rsidP="00184D38">
      <w:pPr>
        <w:pStyle w:val="2"/>
        <w:ind w:left="645" w:right="220" w:hanging="425"/>
        <w:rPr>
          <w:rFonts w:ascii="함초롬돋움" w:eastAsia="함초롬돋움" w:hAnsi="함초롬돋움" w:cs="함초롬돋움"/>
        </w:rPr>
      </w:pPr>
      <w:bookmarkStart w:id="13" w:name="_Toc176359865"/>
      <w:commentRangeStart w:id="14"/>
      <w:r>
        <w:rPr>
          <w:rFonts w:ascii="함초롬돋움" w:eastAsia="함초롬돋움" w:hAnsi="함초롬돋움" w:cs="함초롬돋움" w:hint="eastAsia"/>
        </w:rPr>
        <w:t>재무</w:t>
      </w:r>
      <w:r w:rsidRPr="0037653C">
        <w:rPr>
          <w:rFonts w:ascii="함초롬돋움" w:eastAsia="함초롬돋움" w:hAnsi="함초롬돋움" w:cs="함초롬돋움" w:hint="eastAsia"/>
        </w:rPr>
        <w:t>추정</w:t>
      </w:r>
      <w:bookmarkEnd w:id="13"/>
      <w:commentRangeEnd w:id="14"/>
      <w:r w:rsidR="00FB0C3C">
        <w:rPr>
          <w:rStyle w:val="afe"/>
          <w:rFonts w:ascii="나눔바른고딕" w:eastAsia="Noto Sans KR" w:hAnsi="나눔바른고딕" w:cstheme="minorBidi"/>
          <w:b w:val="0"/>
        </w:rPr>
        <w:commentReference w:id="14"/>
      </w:r>
    </w:p>
    <w:p w14:paraId="66CE59DF" w14:textId="77777777" w:rsidR="00184D38" w:rsidRDefault="00184D38" w:rsidP="00184D38">
      <w:pPr>
        <w:pStyle w:val="ES"/>
        <w:ind w:left="330"/>
      </w:pPr>
    </w:p>
    <w:p w14:paraId="155AB98C" w14:textId="77777777" w:rsidR="00184D38" w:rsidRDefault="00184D38" w:rsidP="00184D38">
      <w:pPr>
        <w:pStyle w:val="ES"/>
        <w:ind w:left="330"/>
      </w:pPr>
    </w:p>
    <w:p w14:paraId="548CFB29" w14:textId="77777777" w:rsidR="00184D38" w:rsidRDefault="00184D38" w:rsidP="00184D38">
      <w:pPr>
        <w:pStyle w:val="ES"/>
        <w:ind w:left="330"/>
      </w:pPr>
    </w:p>
    <w:p w14:paraId="5A3BB0A7" w14:textId="77777777" w:rsidR="00184D38" w:rsidRDefault="00184D38" w:rsidP="00184D38">
      <w:pPr>
        <w:spacing w:before="120" w:after="200"/>
      </w:pPr>
    </w:p>
    <w:p w14:paraId="5420382B" w14:textId="77777777" w:rsidR="00184D38" w:rsidRDefault="00184D38" w:rsidP="00184D38">
      <w:pPr>
        <w:spacing w:before="120" w:after="200"/>
      </w:pPr>
    </w:p>
    <w:p w14:paraId="3F8C42CA" w14:textId="3EF4E5C9" w:rsidR="00184D38" w:rsidRDefault="00184D38" w:rsidP="00184D38">
      <w:pPr>
        <w:spacing w:before="120" w:after="200"/>
      </w:pPr>
      <w:r>
        <w:br w:type="page"/>
      </w:r>
    </w:p>
    <w:p w14:paraId="49462123" w14:textId="77777777" w:rsidR="00612E5C" w:rsidRPr="00184D38" w:rsidRDefault="00612E5C" w:rsidP="007101CE">
      <w:pPr>
        <w:pStyle w:val="1"/>
        <w:numPr>
          <w:ilvl w:val="0"/>
          <w:numId w:val="51"/>
        </w:numPr>
        <w:ind w:left="426" w:right="220"/>
        <w:jc w:val="both"/>
        <w:rPr>
          <w:rFonts w:ascii="함초롬돋움" w:eastAsia="함초롬돋움" w:hAnsi="함초롬돋움" w:cs="함초롬돋움"/>
        </w:rPr>
      </w:pPr>
      <w:bookmarkStart w:id="15" w:name="_Toc176153714"/>
      <w:bookmarkStart w:id="16" w:name="_Toc176359860"/>
      <w:r w:rsidRPr="00184D38">
        <w:rPr>
          <w:rFonts w:ascii="함초롬돋움" w:eastAsia="함초롬돋움" w:hAnsi="함초롬돋움" w:cs="함초롬돋움" w:hint="eastAsia"/>
        </w:rPr>
        <w:lastRenderedPageBreak/>
        <w:t>투자조건(안)</w:t>
      </w:r>
      <w:bookmarkEnd w:id="15"/>
      <w:bookmarkEnd w:id="16"/>
    </w:p>
    <w:p w14:paraId="22720D3D" w14:textId="77777777" w:rsidR="00612E5C" w:rsidRPr="0037653C" w:rsidRDefault="00612E5C" w:rsidP="00612E5C">
      <w:pPr>
        <w:pStyle w:val="2"/>
        <w:ind w:left="787" w:right="220"/>
        <w:rPr>
          <w:rFonts w:ascii="함초롬돋움" w:eastAsia="함초롬돋움" w:hAnsi="함초롬돋움" w:cs="함초롬돋움"/>
        </w:rPr>
      </w:pPr>
      <w:bookmarkStart w:id="17" w:name="_Toc176153715"/>
      <w:bookmarkStart w:id="18" w:name="_Toc176359861"/>
      <w:r w:rsidRPr="0037653C">
        <w:rPr>
          <w:rFonts w:ascii="함초롬돋움" w:eastAsia="함초롬돋움" w:hAnsi="함초롬돋움" w:cs="함초롬돋움" w:hint="eastAsia"/>
        </w:rPr>
        <w:t>투자조건</w:t>
      </w:r>
      <w:bookmarkEnd w:id="17"/>
      <w:bookmarkEnd w:id="18"/>
    </w:p>
    <w:tbl>
      <w:tblPr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7467"/>
      </w:tblGrid>
      <w:tr w:rsidR="00612E5C" w:rsidRPr="00827513" w14:paraId="2131D0DE" w14:textId="77777777" w:rsidTr="0045139C">
        <w:trPr>
          <w:trHeight w:val="21"/>
        </w:trPr>
        <w:tc>
          <w:tcPr>
            <w:tcW w:w="1333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0C72A89E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bookmarkStart w:id="19" w:name="_Hlk175037458"/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항 목</w:t>
            </w:r>
          </w:p>
        </w:tc>
        <w:tc>
          <w:tcPr>
            <w:tcW w:w="3667" w:type="pct"/>
            <w:shd w:val="clear" w:color="auto" w:fill="D9D9D9" w:themeFill="background1" w:themeFillShade="D9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  <w:hideMark/>
          </w:tcPr>
          <w:p w14:paraId="25BB6581" w14:textId="77777777" w:rsidR="00612E5C" w:rsidRPr="00827513" w:rsidRDefault="00612E5C" w:rsidP="0045139C">
            <w:pPr>
              <w:spacing w:line="240" w:lineRule="exact"/>
              <w:jc w:val="center"/>
              <w:textAlignment w:val="baseline"/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color w:val="000000"/>
                <w:spacing w:val="-20"/>
                <w:sz w:val="20"/>
              </w:rPr>
              <w:t>내 용</w:t>
            </w:r>
          </w:p>
        </w:tc>
      </w:tr>
      <w:tr w:rsidR="00612E5C" w:rsidRPr="00827513" w14:paraId="374131F8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  <w:hideMark/>
          </w:tcPr>
          <w:p w14:paraId="0F26A7A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투자재원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FB2ED9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[투자재원]</w:t>
            </w:r>
          </w:p>
        </w:tc>
      </w:tr>
      <w:tr w:rsidR="00612E5C" w:rsidRPr="00827513" w14:paraId="65EB823D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B26C99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투자금액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A107F2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[투자금액]</w:t>
            </w:r>
          </w:p>
        </w:tc>
      </w:tr>
      <w:tr w:rsidR="00612E5C" w:rsidRPr="00827513" w14:paraId="2A4DB35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6F0547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  <w:vertAlign w:val="superscript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회사가치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  <w:vertAlign w:val="superscript"/>
              </w:rPr>
              <w:t>주1)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1CE57888" w14:textId="0204952A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- Pre  </w:t>
            </w:r>
            <w:r w:rsidR="00C538D2">
              <w:rPr>
                <w:rFonts w:ascii="함초롬돋움" w:eastAsia="함초롬돋움" w:hAnsi="함초롬돋움" w:cs="함초롬돋움"/>
                <w:color w:val="000000"/>
                <w:sz w:val="20"/>
              </w:rPr>
              <w:t>[</w:t>
            </w:r>
            <w:r w:rsidR="00C538D2">
              <w:rPr>
                <w:rFonts w:ascii="맑은 고딕" w:eastAsia="맑은 고딕" w:hAnsi="맑은 고딕" w:cs="맑은 고딕" w:hint="eastAsia"/>
                <w:color w:val="000000"/>
                <w:sz w:val="20"/>
              </w:rPr>
              <w:t>투자전가치]</w:t>
            </w: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 xml:space="preserve"> </w:t>
            </w:r>
          </w:p>
        </w:tc>
      </w:tr>
      <w:tr w:rsidR="00612E5C" w:rsidRPr="00827513" w14:paraId="0AAB1D75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01E560A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투자방식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57B9B6E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[투자방식]</w:t>
            </w:r>
          </w:p>
        </w:tc>
      </w:tr>
      <w:tr w:rsidR="00612E5C" w:rsidRPr="00827513" w14:paraId="6AB41408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6195D1F1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투자단가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</w:tcPr>
          <w:p w14:paraId="4BA3EC7B" w14:textId="6BF2D5E9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[투자단가]</w:t>
            </w:r>
            <w:r w:rsidR="00DB19BA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/주 (액면가 : </w:t>
            </w:r>
            <w:r w:rsidR="00DB19BA">
              <w:rPr>
                <w:rFonts w:ascii="함초롬돋움" w:eastAsia="함초롬돋움" w:hAnsi="함초롬돋움" w:cs="함초롬돋움" w:hint="eastAsia"/>
                <w:sz w:val="20"/>
              </w:rPr>
              <w:t>[</w:t>
            </w:r>
            <w:r w:rsidR="00DB19BA">
              <w:rPr>
                <w:rFonts w:ascii="맑은 고딕" w:eastAsia="맑은 고딕" w:hAnsi="맑은 고딕" w:cs="맑은 고딕" w:hint="eastAsia"/>
                <w:sz w:val="20"/>
              </w:rPr>
              <w:t>액면가]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)</w:t>
            </w:r>
          </w:p>
        </w:tc>
      </w:tr>
      <w:tr w:rsidR="00612E5C" w:rsidRPr="00827513" w14:paraId="3C60DC31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9715F95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당사 인수(예정)주식수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2D6CA774" w14:textId="37AFD473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- [인수주식수]</w:t>
            </w:r>
          </w:p>
        </w:tc>
      </w:tr>
      <w:tr w:rsidR="00612E5C" w:rsidRPr="00827513" w14:paraId="0279B962" w14:textId="77777777" w:rsidTr="0045139C">
        <w:trPr>
          <w:trHeight w:val="20"/>
        </w:trPr>
        <w:tc>
          <w:tcPr>
            <w:tcW w:w="1333" w:type="pct"/>
            <w:vAlign w:val="center"/>
            <w:hideMark/>
          </w:tcPr>
          <w:p w14:paraId="6AEC0F7A" w14:textId="77777777" w:rsidR="00612E5C" w:rsidRPr="00827513" w:rsidRDefault="00612E5C" w:rsidP="0045139C">
            <w:pPr>
              <w:spacing w:line="280" w:lineRule="exact"/>
              <w:textAlignment w:val="baseline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투자금 사용용도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1AA6B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[사용용도]</w:t>
            </w:r>
          </w:p>
        </w:tc>
      </w:tr>
      <w:tr w:rsidR="00612E5C" w:rsidRPr="00827513" w14:paraId="0743419E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12C9996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존속기간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B0FC69C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발행일로부터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</w:t>
            </w:r>
          </w:p>
        </w:tc>
      </w:tr>
      <w:tr w:rsidR="00612E5C" w:rsidRPr="00827513" w14:paraId="4AF95216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3A38EF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의결권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559A41A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의결권 존재(1주당 1의결권)</w:t>
            </w:r>
          </w:p>
        </w:tc>
      </w:tr>
      <w:tr w:rsidR="00612E5C" w:rsidRPr="00827513" w14:paraId="7282E0C7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59CEEB4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배당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22437F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참가적,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누적적,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액면가액 기준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1%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우선배당</w:t>
            </w:r>
          </w:p>
        </w:tc>
      </w:tr>
      <w:tr w:rsidR="00612E5C" w:rsidRPr="00827513" w14:paraId="3C027084" w14:textId="77777777" w:rsidTr="0045139C">
        <w:trPr>
          <w:trHeight w:val="20"/>
        </w:trPr>
        <w:tc>
          <w:tcPr>
            <w:tcW w:w="1333" w:type="pct"/>
            <w:vAlign w:val="center"/>
          </w:tcPr>
          <w:p w14:paraId="21F63665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전환권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D917D28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전환가능기간 : 발행일로부터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 이내</w:t>
            </w:r>
          </w:p>
          <w:p w14:paraId="517B57C6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기본전환비율 : 우선주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1주당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보통주</w:t>
            </w:r>
            <w:proofErr w:type="spellEnd"/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1주</w:t>
            </w:r>
          </w:p>
          <w:p w14:paraId="03E324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Refixing :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IPO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및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 xml:space="preserve"> M&amp;A  70% </w:t>
            </w:r>
            <w:proofErr w:type="spellStart"/>
            <w:r w:rsidRPr="00827513">
              <w:rPr>
                <w:rFonts w:ascii="함초롬돋움" w:eastAsia="함초롬돋움" w:hAnsi="함초롬돋움" w:cs="함초롬돋움"/>
                <w:sz w:val="20"/>
              </w:rPr>
              <w:t>리픽싱</w:t>
            </w:r>
            <w:proofErr w:type="spellEnd"/>
          </w:p>
        </w:tc>
      </w:tr>
      <w:tr w:rsidR="00612E5C" w:rsidRPr="00827513" w14:paraId="425D8E85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44A33ADD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상환권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451611F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발행로부터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3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경과한 날로부터 1</w:t>
            </w:r>
            <w:r w:rsidRPr="00827513">
              <w:rPr>
                <w:rFonts w:ascii="함초롬돋움" w:eastAsia="함초롬돋움" w:hAnsi="함초롬돋움" w:cs="함초롬돋움"/>
                <w:sz w:val="20"/>
              </w:rPr>
              <w:t>0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년이 되는 날까지</w:t>
            </w:r>
          </w:p>
          <w:p w14:paraId="7ABD11B7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상환가액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: 투자 원금 +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[상환이자] 이자(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기지급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배당금 차감)</w:t>
            </w:r>
          </w:p>
        </w:tc>
      </w:tr>
      <w:tr w:rsidR="00612E5C" w:rsidRPr="00827513" w14:paraId="12711997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A3153A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잔여재산분배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716388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- 회사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청산시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투자원금 및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연복리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[잔여분배이자]의 이자를 보통주주에 우선하여 분배</w:t>
            </w:r>
          </w:p>
        </w:tc>
      </w:tr>
      <w:tr w:rsidR="00612E5C" w:rsidRPr="00827513" w14:paraId="5BBF5306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17EF7612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위약벌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8915D90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투자원금의  [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위약벌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]</w:t>
            </w:r>
          </w:p>
        </w:tc>
      </w:tr>
      <w:tr w:rsidR="00612E5C" w:rsidRPr="00827513" w14:paraId="180952CB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55E0F4BB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이해관계인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321984D3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-  대표이사</w:t>
            </w:r>
            <w:r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[대표자]</w:t>
            </w:r>
          </w:p>
        </w:tc>
      </w:tr>
      <w:tr w:rsidR="00612E5C" w:rsidRPr="00827513" w14:paraId="47EC0400" w14:textId="77777777" w:rsidTr="0045139C">
        <w:trPr>
          <w:trHeight w:val="20"/>
        </w:trPr>
        <w:tc>
          <w:tcPr>
            <w:tcW w:w="1333" w:type="pct"/>
            <w:tcMar>
              <w:top w:w="57" w:type="dxa"/>
              <w:left w:w="11" w:type="dxa"/>
              <w:bottom w:w="57" w:type="dxa"/>
              <w:right w:w="11" w:type="dxa"/>
            </w:tcMar>
            <w:vAlign w:val="center"/>
          </w:tcPr>
          <w:p w14:paraId="38B9FBC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기타</w:t>
            </w:r>
          </w:p>
        </w:tc>
        <w:tc>
          <w:tcPr>
            <w:tcW w:w="3667" w:type="pct"/>
            <w:tcMar>
              <w:top w:w="57" w:type="dxa"/>
              <w:left w:w="28" w:type="dxa"/>
              <w:bottom w:w="57" w:type="dxa"/>
              <w:right w:w="28" w:type="dxa"/>
            </w:tcMar>
            <w:vAlign w:val="center"/>
          </w:tcPr>
          <w:p w14:paraId="51FDE14E" w14:textId="77777777" w:rsidR="00612E5C" w:rsidRPr="00827513" w:rsidRDefault="00612E5C" w:rsidP="0045139C">
            <w:pPr>
              <w:spacing w:line="280" w:lineRule="exact"/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- 주요 경영사항 보고 및 사전 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동의권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 xml:space="preserve"> </w:t>
            </w:r>
          </w:p>
          <w:p w14:paraId="13B95484" w14:textId="77777777" w:rsidR="00612E5C" w:rsidRPr="00827513" w:rsidRDefault="00612E5C" w:rsidP="0045139C">
            <w:pPr>
              <w:spacing w:line="280" w:lineRule="exact"/>
              <w:jc w:val="both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- </w:t>
            </w:r>
            <w:r w:rsidRPr="00827513">
              <w:rPr>
                <w:rFonts w:ascii="함초롬돋움" w:eastAsia="함초롬돋움" w:hAnsi="함초롬돋움" w:cs="함초롬돋움" w:hint="eastAsia"/>
                <w:color w:val="000000" w:themeColor="text1"/>
                <w:sz w:val="20"/>
              </w:rPr>
              <w:t>동반매각요구권(</w:t>
            </w:r>
            <w:r w:rsidRPr="00827513">
              <w:rPr>
                <w:rFonts w:ascii="함초롬돋움" w:eastAsia="함초롬돋움" w:hAnsi="함초롬돋움" w:cs="함초롬돋움"/>
                <w:color w:val="000000" w:themeColor="text1"/>
                <w:sz w:val="20"/>
              </w:rPr>
              <w:t xml:space="preserve">Tag-along) </w:t>
            </w:r>
          </w:p>
        </w:tc>
      </w:tr>
      <w:bookmarkEnd w:id="19"/>
    </w:tbl>
    <w:p w14:paraId="1E54322C" w14:textId="1630451F" w:rsidR="00612E5C" w:rsidRDefault="00612E5C" w:rsidP="00184D38">
      <w:pPr>
        <w:spacing w:before="120" w:after="200"/>
      </w:pPr>
    </w:p>
    <w:p w14:paraId="54D86B03" w14:textId="77777777" w:rsidR="00612E5C" w:rsidRDefault="00612E5C">
      <w:pPr>
        <w:spacing w:before="120" w:after="200"/>
      </w:pPr>
      <w:r>
        <w:br w:type="page"/>
      </w:r>
    </w:p>
    <w:p w14:paraId="19EA9004" w14:textId="5028BA7D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>첨부 1.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회사 현황</w:t>
      </w:r>
    </w:p>
    <w:p w14:paraId="4DAE8951" w14:textId="078F1976" w:rsidR="0076606A" w:rsidRPr="00184D38" w:rsidRDefault="00D21600" w:rsidP="00184D38">
      <w:pPr>
        <w:pStyle w:val="2"/>
        <w:numPr>
          <w:ilvl w:val="1"/>
          <w:numId w:val="49"/>
        </w:numPr>
        <w:ind w:leftChars="0" w:left="567" w:right="220"/>
        <w:rPr>
          <w:rFonts w:ascii="함초롬돋움" w:eastAsia="함초롬돋움" w:hAnsi="함초롬돋움" w:cs="함초롬돋움"/>
          <w:b w:val="0"/>
          <w:bCs/>
        </w:rPr>
      </w:pPr>
      <w:bookmarkStart w:id="20" w:name="_Toc176153709"/>
      <w:bookmarkStart w:id="21" w:name="_Toc176359847"/>
      <w:bookmarkEnd w:id="8"/>
      <w:bookmarkEnd w:id="9"/>
      <w:r w:rsidRPr="00184D38">
        <w:rPr>
          <w:rFonts w:ascii="함초롬돋움" w:eastAsia="함초롬돋움" w:hAnsi="함초롬돋움" w:cs="함초롬돋움" w:hint="eastAsia"/>
          <w:b w:val="0"/>
          <w:bCs/>
        </w:rPr>
        <w:t>일반현황</w:t>
      </w:r>
      <w:bookmarkEnd w:id="20"/>
      <w:bookmarkEnd w:id="21"/>
    </w:p>
    <w:p w14:paraId="00980ACF" w14:textId="2A6B76DB" w:rsidR="0076606A" w:rsidRPr="00827513" w:rsidRDefault="001D79C6" w:rsidP="0076606A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2" w:name="_Toc176359848"/>
      <w:r w:rsidRPr="00827513">
        <w:rPr>
          <w:rFonts w:ascii="함초롬돋움" w:eastAsia="함초롬돋움" w:hAnsi="함초롬돋움" w:cs="함초롬돋움" w:hint="eastAsia"/>
        </w:rPr>
        <w:t>기업개요</w:t>
      </w:r>
      <w:bookmarkEnd w:id="22"/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77"/>
        <w:gridCol w:w="3192"/>
        <w:gridCol w:w="1560"/>
        <w:gridCol w:w="3417"/>
      </w:tblGrid>
      <w:tr w:rsidR="001C2046" w:rsidRPr="00827513" w14:paraId="00AF68D4" w14:textId="77777777" w:rsidTr="001D79C6">
        <w:trPr>
          <w:trHeight w:val="240"/>
        </w:trPr>
        <w:tc>
          <w:tcPr>
            <w:tcW w:w="8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A5FDCB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회사명</w:t>
            </w:r>
          </w:p>
        </w:tc>
        <w:tc>
          <w:tcPr>
            <w:tcW w:w="16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3BFF" w14:textId="3E3B20DB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[투자대상]</w:t>
            </w: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88B04" w14:textId="7A08514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대표자명</w:t>
            </w:r>
          </w:p>
        </w:tc>
        <w:tc>
          <w:tcPr>
            <w:tcW w:w="173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39E914" w14:textId="50A8D3E0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[대표자]</w:t>
            </w:r>
          </w:p>
        </w:tc>
      </w:tr>
      <w:tr w:rsidR="001C2046" w:rsidRPr="00827513" w14:paraId="086C97D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54835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사업자번호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0620" w14:textId="14094DFD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B7DC01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color w:val="000000"/>
                <w:sz w:val="20"/>
              </w:rPr>
              <w:t>법인등록번호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B7FFF29" w14:textId="44018FDE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C2046" w:rsidRPr="00827513" w14:paraId="45C14067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A0C0A" w14:textId="5738A61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설립일자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CBBEB" w14:textId="005EB2E9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년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월 </w:t>
            </w: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 </w:t>
            </w:r>
            <w:r w:rsidR="001D79C6" w:rsidRPr="00827513">
              <w:rPr>
                <w:rFonts w:ascii="함초롬돋움" w:eastAsia="함초롬돋움" w:hAnsi="함초롬돋움" w:cs="함초롬돋움" w:hint="eastAsia"/>
                <w:sz w:val="20"/>
              </w:rPr>
              <w:t>일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41E982" w14:textId="2E0BF4C0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자본금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A7F07B" w14:textId="7C17501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원</w:t>
            </w:r>
          </w:p>
        </w:tc>
      </w:tr>
      <w:tr w:rsidR="001C2046" w:rsidRPr="00827513" w14:paraId="1C791F29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07F38" w14:textId="593CCB34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임직원 수</w:t>
            </w:r>
          </w:p>
        </w:tc>
        <w:tc>
          <w:tcPr>
            <w:tcW w:w="16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5771" w14:textId="32717BA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>명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06A8F" w14:textId="1963466A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sz w:val="20"/>
              </w:rPr>
              <w:t>산업분류코드</w:t>
            </w:r>
          </w:p>
        </w:tc>
        <w:tc>
          <w:tcPr>
            <w:tcW w:w="173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04C7FD" w14:textId="27814131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  <w:tr w:rsidR="001D79C6" w:rsidRPr="00827513" w14:paraId="729921C1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AD3119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주소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vAlign w:val="center"/>
          </w:tcPr>
          <w:p w14:paraId="284177AE" w14:textId="71366395" w:rsidR="001D79C6" w:rsidRPr="00827513" w:rsidRDefault="00C90382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20"/>
              </w:rPr>
              <w:t xml:space="preserve">[주소] </w:t>
            </w:r>
          </w:p>
        </w:tc>
      </w:tr>
      <w:tr w:rsidR="001D79C6" w:rsidRPr="00827513" w14:paraId="25D2737C" w14:textId="77777777" w:rsidTr="001D79C6">
        <w:trPr>
          <w:trHeight w:val="240"/>
        </w:trPr>
        <w:tc>
          <w:tcPr>
            <w:tcW w:w="852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6444F8" w14:textId="77777777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b/>
                <w:bCs/>
                <w:sz w:val="20"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  <w:sz w:val="20"/>
              </w:rPr>
              <w:t>주요서비스</w:t>
            </w:r>
          </w:p>
        </w:tc>
        <w:tc>
          <w:tcPr>
            <w:tcW w:w="4148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B6AB32" w14:textId="4E975213" w:rsidR="001D79C6" w:rsidRPr="00827513" w:rsidRDefault="001D79C6" w:rsidP="005A2DAF">
            <w:pPr>
              <w:spacing w:line="320" w:lineRule="exact"/>
              <w:jc w:val="center"/>
              <w:rPr>
                <w:rFonts w:ascii="함초롬돋움" w:eastAsia="함초롬돋움" w:hAnsi="함초롬돋움" w:cs="함초롬돋움"/>
                <w:sz w:val="20"/>
              </w:rPr>
            </w:pPr>
          </w:p>
        </w:tc>
      </w:tr>
    </w:tbl>
    <w:p w14:paraId="37EAB33F" w14:textId="77777777" w:rsidR="00FD60BD" w:rsidRPr="00827513" w:rsidRDefault="00FD60BD" w:rsidP="00FD60BD">
      <w:pPr>
        <w:rPr>
          <w:rFonts w:ascii="함초롬돋움" w:eastAsia="함초롬돋움" w:hAnsi="함초롬돋움" w:cs="함초롬돋움"/>
          <w:sz w:val="14"/>
          <w:szCs w:val="12"/>
        </w:rPr>
      </w:pPr>
    </w:p>
    <w:p w14:paraId="2E950686" w14:textId="4A749365" w:rsidR="005A2DAF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3" w:name="_Toc176359849"/>
      <w:r w:rsidRPr="00827513">
        <w:rPr>
          <w:rFonts w:ascii="함초롬돋움" w:eastAsia="함초롬돋움" w:hAnsi="함초롬돋움" w:cs="함초롬돋움" w:hint="eastAsia"/>
        </w:rPr>
        <w:t>주요 연혁</w:t>
      </w:r>
      <w:bookmarkEnd w:id="23"/>
    </w:p>
    <w:tbl>
      <w:tblPr>
        <w:tblStyle w:val="af9"/>
        <w:tblW w:w="4851" w:type="pct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3"/>
        <w:gridCol w:w="8176"/>
      </w:tblGrid>
      <w:tr w:rsidR="00C90382" w:rsidRPr="00827513" w14:paraId="7442D4E9" w14:textId="77777777" w:rsidTr="00C90382">
        <w:trPr>
          <w:trHeight w:val="337"/>
        </w:trPr>
        <w:tc>
          <w:tcPr>
            <w:tcW w:w="862" w:type="pct"/>
            <w:shd w:val="clear" w:color="auto" w:fill="D9D9D9" w:themeFill="background1" w:themeFillShade="D9"/>
            <w:vAlign w:val="center"/>
          </w:tcPr>
          <w:p w14:paraId="56EC93D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시기</w:t>
            </w:r>
          </w:p>
        </w:tc>
        <w:tc>
          <w:tcPr>
            <w:tcW w:w="4138" w:type="pct"/>
            <w:shd w:val="clear" w:color="auto" w:fill="D9D9D9" w:themeFill="background1" w:themeFillShade="D9"/>
            <w:vAlign w:val="center"/>
          </w:tcPr>
          <w:p w14:paraId="4CF14D5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내용</w:t>
            </w:r>
          </w:p>
        </w:tc>
      </w:tr>
      <w:tr w:rsidR="00C90382" w:rsidRPr="00827513" w14:paraId="4ACD956C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5D50C5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7EA4449B" w14:textId="1E3481FD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1A45F85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BEA1BD6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022.08</w:t>
            </w:r>
          </w:p>
        </w:tc>
        <w:tc>
          <w:tcPr>
            <w:tcW w:w="4138" w:type="pct"/>
            <w:vAlign w:val="center"/>
          </w:tcPr>
          <w:p w14:paraId="6F3AC525" w14:textId="5F6B8D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CA2DDD1" w14:textId="77777777" w:rsidTr="00C90382">
        <w:trPr>
          <w:trHeight w:val="324"/>
        </w:trPr>
        <w:tc>
          <w:tcPr>
            <w:tcW w:w="862" w:type="pct"/>
            <w:vAlign w:val="center"/>
          </w:tcPr>
          <w:p w14:paraId="79F154F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022.11</w:t>
            </w:r>
          </w:p>
        </w:tc>
        <w:tc>
          <w:tcPr>
            <w:tcW w:w="4138" w:type="pct"/>
            <w:vAlign w:val="center"/>
          </w:tcPr>
          <w:p w14:paraId="3A559E43" w14:textId="3C25B86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66DB8CA" w14:textId="77777777" w:rsidTr="00C90382">
        <w:trPr>
          <w:trHeight w:val="337"/>
        </w:trPr>
        <w:tc>
          <w:tcPr>
            <w:tcW w:w="862" w:type="pct"/>
          </w:tcPr>
          <w:p w14:paraId="4F24619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022.12</w:t>
            </w:r>
          </w:p>
        </w:tc>
        <w:tc>
          <w:tcPr>
            <w:tcW w:w="4138" w:type="pct"/>
          </w:tcPr>
          <w:p w14:paraId="41C08172" w14:textId="0E20098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5DB028CD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1A570F47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023.05</w:t>
            </w:r>
          </w:p>
        </w:tc>
        <w:tc>
          <w:tcPr>
            <w:tcW w:w="4138" w:type="pct"/>
            <w:vAlign w:val="center"/>
          </w:tcPr>
          <w:p w14:paraId="18F1CDDE" w14:textId="7E197BA4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3584E066" w14:textId="77777777" w:rsidTr="00C90382">
        <w:trPr>
          <w:trHeight w:val="337"/>
        </w:trPr>
        <w:tc>
          <w:tcPr>
            <w:tcW w:w="862" w:type="pct"/>
            <w:vAlign w:val="center"/>
          </w:tcPr>
          <w:p w14:paraId="4A1A20AE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bookmarkStart w:id="24" w:name="_Hlk176096654"/>
            <w:r w:rsidRPr="00827513">
              <w:rPr>
                <w:rFonts w:ascii="함초롬돋움" w:eastAsia="함초롬돋움" w:hAnsi="함초롬돋움" w:cs="함초롬돋움" w:hint="eastAsia"/>
                <w:b/>
                <w:bCs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023.05</w:t>
            </w:r>
          </w:p>
        </w:tc>
        <w:tc>
          <w:tcPr>
            <w:tcW w:w="4138" w:type="pct"/>
            <w:vAlign w:val="center"/>
          </w:tcPr>
          <w:p w14:paraId="676495BD" w14:textId="32A9445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bookmarkEnd w:id="24"/>
      <w:tr w:rsidR="00C90382" w:rsidRPr="00827513" w14:paraId="62637FCB" w14:textId="77777777" w:rsidTr="00C90382">
        <w:trPr>
          <w:trHeight w:val="337"/>
        </w:trPr>
        <w:tc>
          <w:tcPr>
            <w:tcW w:w="862" w:type="pct"/>
          </w:tcPr>
          <w:p w14:paraId="71E7922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BDE933F" w14:textId="1E93F6BB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1EACF353" w14:textId="77777777" w:rsidTr="00C90382">
        <w:trPr>
          <w:trHeight w:val="337"/>
        </w:trPr>
        <w:tc>
          <w:tcPr>
            <w:tcW w:w="862" w:type="pct"/>
          </w:tcPr>
          <w:p w14:paraId="1E2A733A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023.06</w:t>
            </w:r>
          </w:p>
        </w:tc>
        <w:tc>
          <w:tcPr>
            <w:tcW w:w="4138" w:type="pct"/>
          </w:tcPr>
          <w:p w14:paraId="5D9341CC" w14:textId="2D6D2533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40156F0" w14:textId="77777777" w:rsidTr="00C90382">
        <w:trPr>
          <w:trHeight w:val="324"/>
        </w:trPr>
        <w:tc>
          <w:tcPr>
            <w:tcW w:w="862" w:type="pct"/>
          </w:tcPr>
          <w:p w14:paraId="6BFF81B4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441FCC54" w14:textId="4F38D105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0F42DBF" w14:textId="77777777" w:rsidTr="00C90382">
        <w:trPr>
          <w:trHeight w:val="337"/>
        </w:trPr>
        <w:tc>
          <w:tcPr>
            <w:tcW w:w="862" w:type="pct"/>
          </w:tcPr>
          <w:p w14:paraId="22711493" w14:textId="00843714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023.08</w:t>
            </w:r>
          </w:p>
        </w:tc>
        <w:tc>
          <w:tcPr>
            <w:tcW w:w="4138" w:type="pct"/>
          </w:tcPr>
          <w:p w14:paraId="672F07A5" w14:textId="51B78F32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679ACA70" w14:textId="77777777" w:rsidTr="00C90382">
        <w:trPr>
          <w:trHeight w:val="337"/>
        </w:trPr>
        <w:tc>
          <w:tcPr>
            <w:tcW w:w="862" w:type="pct"/>
          </w:tcPr>
          <w:p w14:paraId="328BA5B8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024.01</w:t>
            </w:r>
          </w:p>
        </w:tc>
        <w:tc>
          <w:tcPr>
            <w:tcW w:w="4138" w:type="pct"/>
          </w:tcPr>
          <w:p w14:paraId="32615990" w14:textId="09FD5DF7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  <w:tr w:rsidR="00C90382" w:rsidRPr="00827513" w14:paraId="09940BE2" w14:textId="77777777" w:rsidTr="00C90382">
        <w:trPr>
          <w:trHeight w:val="337"/>
        </w:trPr>
        <w:tc>
          <w:tcPr>
            <w:tcW w:w="862" w:type="pct"/>
          </w:tcPr>
          <w:p w14:paraId="38550B0C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827513">
              <w:rPr>
                <w:rFonts w:ascii="함초롬돋움" w:eastAsia="함초롬돋움" w:hAnsi="함초롬돋움" w:cs="함초롬돋움"/>
                <w:b/>
              </w:rPr>
              <w:t>024.04</w:t>
            </w:r>
          </w:p>
        </w:tc>
        <w:tc>
          <w:tcPr>
            <w:tcW w:w="4138" w:type="pct"/>
          </w:tcPr>
          <w:p w14:paraId="31959577" w14:textId="580A7651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</w:rPr>
            </w:pPr>
          </w:p>
        </w:tc>
      </w:tr>
      <w:tr w:rsidR="00C90382" w:rsidRPr="00827513" w14:paraId="1A22F9CB" w14:textId="77777777" w:rsidTr="00C90382">
        <w:trPr>
          <w:trHeight w:val="337"/>
        </w:trPr>
        <w:tc>
          <w:tcPr>
            <w:tcW w:w="862" w:type="pct"/>
          </w:tcPr>
          <w:p w14:paraId="0F988305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  <w:b/>
                <w:bCs/>
              </w:rPr>
            </w:pPr>
            <w:r w:rsidRPr="00827513">
              <w:rPr>
                <w:rFonts w:ascii="함초롬돋움" w:eastAsia="함초롬돋움" w:hAnsi="함초롬돋움" w:cs="함초롬돋움"/>
                <w:b/>
                <w:bCs/>
              </w:rPr>
              <w:t>2024.05</w:t>
            </w:r>
          </w:p>
        </w:tc>
        <w:tc>
          <w:tcPr>
            <w:tcW w:w="4138" w:type="pct"/>
          </w:tcPr>
          <w:p w14:paraId="68E706D8" w14:textId="2469D400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  <w:b/>
                <w:bCs/>
              </w:rPr>
            </w:pPr>
          </w:p>
        </w:tc>
      </w:tr>
      <w:tr w:rsidR="00C90382" w:rsidRPr="00827513" w14:paraId="606D6EE6" w14:textId="77777777" w:rsidTr="00C90382">
        <w:trPr>
          <w:trHeight w:val="324"/>
        </w:trPr>
        <w:tc>
          <w:tcPr>
            <w:tcW w:w="862" w:type="pct"/>
          </w:tcPr>
          <w:p w14:paraId="4AD59DBD" w14:textId="77777777" w:rsidR="00C90382" w:rsidRPr="00827513" w:rsidRDefault="00C90382" w:rsidP="005A2DAF">
            <w:pPr>
              <w:pStyle w:val="ab"/>
              <w:spacing w:line="300" w:lineRule="exact"/>
              <w:jc w:val="center"/>
              <w:rPr>
                <w:rFonts w:ascii="함초롬돋움" w:eastAsia="함초롬돋움" w:hAnsi="함초롬돋움" w:cs="함초롬돋움"/>
              </w:rPr>
            </w:pPr>
            <w:r w:rsidRPr="00827513">
              <w:rPr>
                <w:rFonts w:ascii="함초롬돋움" w:eastAsia="함초롬돋움" w:hAnsi="함초롬돋움" w:cs="함초롬돋움" w:hint="eastAsia"/>
              </w:rPr>
              <w:t>2</w:t>
            </w:r>
            <w:r w:rsidRPr="00827513">
              <w:rPr>
                <w:rFonts w:ascii="함초롬돋움" w:eastAsia="함초롬돋움" w:hAnsi="함초롬돋움" w:cs="함초롬돋움"/>
              </w:rPr>
              <w:t>024.06</w:t>
            </w:r>
          </w:p>
        </w:tc>
        <w:tc>
          <w:tcPr>
            <w:tcW w:w="4138" w:type="pct"/>
          </w:tcPr>
          <w:p w14:paraId="001146F6" w14:textId="0AF6BDEC" w:rsidR="00C90382" w:rsidRPr="00827513" w:rsidRDefault="00C90382" w:rsidP="005A2DAF">
            <w:pPr>
              <w:pStyle w:val="ab"/>
              <w:spacing w:line="300" w:lineRule="exact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46871CB7" w14:textId="77777777" w:rsidR="00C90382" w:rsidRPr="00827513" w:rsidRDefault="00C90382" w:rsidP="00C90382">
      <w:pPr>
        <w:pStyle w:val="2"/>
        <w:numPr>
          <w:ilvl w:val="0"/>
          <w:numId w:val="0"/>
        </w:numPr>
        <w:ind w:left="567" w:right="220" w:hanging="425"/>
        <w:rPr>
          <w:rFonts w:ascii="함초롬돋움" w:eastAsia="함초롬돋움" w:hAnsi="함초롬돋움" w:cs="함초롬돋움"/>
        </w:rPr>
      </w:pPr>
      <w:bookmarkStart w:id="25" w:name="_Toc176153710"/>
    </w:p>
    <w:p w14:paraId="2E2A810A" w14:textId="682DFB14" w:rsidR="00184D38" w:rsidRDefault="00184D3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rFonts w:ascii="함초롬돋움" w:eastAsia="함초롬돋움" w:hAnsi="함초롬돋움" w:cs="함초롬돋움"/>
        </w:rPr>
        <w:br w:type="page"/>
      </w:r>
    </w:p>
    <w:p w14:paraId="47ECAC69" w14:textId="116ABAA6" w:rsidR="005A2DAF" w:rsidRPr="00827513" w:rsidRDefault="005A2DAF" w:rsidP="005A2DAF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26" w:name="_Toc176359850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조직도 및 주요인력</w:t>
      </w:r>
      <w:r w:rsidR="005C5C3D" w:rsidRPr="00827513">
        <w:rPr>
          <w:rFonts w:ascii="함초롬돋움" w:eastAsia="함초롬돋움" w:hAnsi="함초롬돋움" w:cs="함초롬돋움" w:hint="eastAsia"/>
          <w:b w:val="0"/>
          <w:bCs/>
        </w:rPr>
        <w:t xml:space="preserve"> 현황</w:t>
      </w:r>
      <w:bookmarkEnd w:id="25"/>
      <w:bookmarkEnd w:id="26"/>
    </w:p>
    <w:p w14:paraId="2EF06DA3" w14:textId="583016EF" w:rsidR="00FD60BD" w:rsidRPr="00827513" w:rsidRDefault="00FD60BD" w:rsidP="00FD60BD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7" w:name="_Toc176359851"/>
      <w:commentRangeStart w:id="28"/>
      <w:r w:rsidRPr="00827513">
        <w:rPr>
          <w:rFonts w:ascii="함초롬돋움" w:eastAsia="함초롬돋움" w:hAnsi="함초롬돋움" w:cs="함초롬돋움" w:hint="eastAsia"/>
        </w:rPr>
        <w:t>주요 인력</w:t>
      </w:r>
      <w:bookmarkEnd w:id="27"/>
      <w:commentRangeEnd w:id="28"/>
      <w:r w:rsidR="00184D38">
        <w:rPr>
          <w:rStyle w:val="afe"/>
          <w:rFonts w:ascii="나눔바른고딕" w:hAnsi="나눔바른고딕" w:cstheme="minorBidi"/>
        </w:rPr>
        <w:commentReference w:id="28"/>
      </w:r>
    </w:p>
    <w:tbl>
      <w:tblPr>
        <w:tblStyle w:val="af9"/>
        <w:tblW w:w="4835" w:type="pct"/>
        <w:tblInd w:w="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9"/>
        <w:gridCol w:w="1189"/>
        <w:gridCol w:w="3046"/>
        <w:gridCol w:w="4472"/>
      </w:tblGrid>
      <w:tr w:rsidR="00AE112E" w:rsidRPr="00827513" w14:paraId="71094C71" w14:textId="77777777" w:rsidTr="00052431">
        <w:trPr>
          <w:trHeight w:val="20"/>
        </w:trPr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1E1A5F7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이름</w:t>
            </w:r>
          </w:p>
        </w:tc>
        <w:tc>
          <w:tcPr>
            <w:tcW w:w="604" w:type="pct"/>
            <w:shd w:val="clear" w:color="auto" w:fill="D9D9D9" w:themeFill="background1" w:themeFillShade="D9"/>
            <w:vAlign w:val="center"/>
          </w:tcPr>
          <w:p w14:paraId="74CDDFFA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직책</w:t>
            </w:r>
          </w:p>
        </w:tc>
        <w:tc>
          <w:tcPr>
            <w:tcW w:w="1547" w:type="pct"/>
            <w:shd w:val="clear" w:color="auto" w:fill="D9D9D9" w:themeFill="background1" w:themeFillShade="D9"/>
            <w:vAlign w:val="center"/>
          </w:tcPr>
          <w:p w14:paraId="1916620C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학력</w:t>
            </w:r>
          </w:p>
        </w:tc>
        <w:tc>
          <w:tcPr>
            <w:tcW w:w="2271" w:type="pct"/>
            <w:shd w:val="clear" w:color="auto" w:fill="D9D9D9" w:themeFill="background1" w:themeFillShade="D9"/>
            <w:vAlign w:val="center"/>
          </w:tcPr>
          <w:p w14:paraId="0ABC3350" w14:textId="77777777" w:rsidR="00AE112E" w:rsidRPr="00827513" w:rsidRDefault="00AE112E" w:rsidP="008E4B3E">
            <w:pPr>
              <w:spacing w:line="260" w:lineRule="exact"/>
              <w:jc w:val="center"/>
              <w:rPr>
                <w:rFonts w:ascii="함초롬돋움" w:eastAsia="함초롬돋움" w:hAnsi="함초롬돋움" w:cs="함초롬돋움"/>
                <w:b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sz w:val="18"/>
                <w:szCs w:val="18"/>
              </w:rPr>
              <w:t>주요경력</w:t>
            </w:r>
          </w:p>
        </w:tc>
      </w:tr>
      <w:tr w:rsidR="00AE112E" w:rsidRPr="00827513" w14:paraId="58B9D567" w14:textId="77777777" w:rsidTr="00052431">
        <w:trPr>
          <w:trHeight w:val="20"/>
        </w:trPr>
        <w:tc>
          <w:tcPr>
            <w:tcW w:w="578" w:type="pct"/>
            <w:vAlign w:val="center"/>
          </w:tcPr>
          <w:p w14:paraId="0CC676BA" w14:textId="060D7239" w:rsidR="00052431" w:rsidRPr="00827513" w:rsidRDefault="0005243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34C571CC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color w:val="000000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8"/>
                <w:szCs w:val="18"/>
              </w:rPr>
              <w:t>대표</w:t>
            </w:r>
          </w:p>
        </w:tc>
        <w:tc>
          <w:tcPr>
            <w:tcW w:w="1547" w:type="pct"/>
            <w:vAlign w:val="center"/>
          </w:tcPr>
          <w:p w14:paraId="6C044E33" w14:textId="31034F35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7AF9B5A1" w14:textId="5208A734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1333B186" w14:textId="77777777" w:rsidTr="00052431">
        <w:trPr>
          <w:trHeight w:val="20"/>
        </w:trPr>
        <w:tc>
          <w:tcPr>
            <w:tcW w:w="578" w:type="pct"/>
            <w:vAlign w:val="center"/>
          </w:tcPr>
          <w:p w14:paraId="6C3CAA41" w14:textId="4CE3AACE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6E5C77A5" w14:textId="232AD57B" w:rsidR="00AE112E" w:rsidRPr="00827513" w:rsidRDefault="001C7501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CSO</w:t>
            </w:r>
          </w:p>
        </w:tc>
        <w:tc>
          <w:tcPr>
            <w:tcW w:w="1547" w:type="pct"/>
            <w:vAlign w:val="center"/>
          </w:tcPr>
          <w:p w14:paraId="44CBDEB5" w14:textId="62E35076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0E4BF647" w14:textId="67026B8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1C7501" w:rsidRPr="00827513" w14:paraId="00996C0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C65D1CD" w14:textId="551C8038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492E7AD1" w14:textId="7473D201" w:rsidR="001C7501" w:rsidRPr="00827513" w:rsidRDefault="001C7501" w:rsidP="001C7501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C</w:t>
            </w:r>
            <w:r w:rsidRPr="00827513">
              <w:rPr>
                <w:rFonts w:ascii="함초롬돋움" w:eastAsia="함초롬돋움" w:hAnsi="함초롬돋움" w:cs="함초롬돋움"/>
                <w:sz w:val="18"/>
                <w:szCs w:val="18"/>
              </w:rPr>
              <w:t>TO</w:t>
            </w:r>
          </w:p>
        </w:tc>
        <w:tc>
          <w:tcPr>
            <w:tcW w:w="1547" w:type="pct"/>
            <w:vAlign w:val="center"/>
          </w:tcPr>
          <w:p w14:paraId="172A797F" w14:textId="2796BFC9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5383C13F" w14:textId="4592B0D5" w:rsidR="001C7501" w:rsidRPr="00827513" w:rsidRDefault="001C7501" w:rsidP="001C7501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405A1AED" w14:textId="77777777" w:rsidTr="00052431">
        <w:trPr>
          <w:trHeight w:val="20"/>
        </w:trPr>
        <w:tc>
          <w:tcPr>
            <w:tcW w:w="578" w:type="pct"/>
            <w:vAlign w:val="center"/>
          </w:tcPr>
          <w:p w14:paraId="412E3034" w14:textId="416FC6F3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3FC228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132FFE95" w14:textId="3883806D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88E90E9" w14:textId="5D4844C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3A4B792C" w14:textId="77777777" w:rsidTr="00052431">
        <w:trPr>
          <w:trHeight w:val="20"/>
        </w:trPr>
        <w:tc>
          <w:tcPr>
            <w:tcW w:w="578" w:type="pct"/>
            <w:vAlign w:val="center"/>
          </w:tcPr>
          <w:p w14:paraId="5BC7DF98" w14:textId="7830339D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DD9C0D5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이사</w:t>
            </w:r>
          </w:p>
        </w:tc>
        <w:tc>
          <w:tcPr>
            <w:tcW w:w="1547" w:type="pct"/>
            <w:vAlign w:val="center"/>
          </w:tcPr>
          <w:p w14:paraId="0FA545AB" w14:textId="3EDE6872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EEA36F7" w14:textId="27E2B249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D2704C3" w14:textId="77777777" w:rsidTr="00052431">
        <w:trPr>
          <w:trHeight w:val="20"/>
        </w:trPr>
        <w:tc>
          <w:tcPr>
            <w:tcW w:w="578" w:type="pct"/>
            <w:vAlign w:val="center"/>
          </w:tcPr>
          <w:p w14:paraId="7C7465D9" w14:textId="6C38F7FB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18742002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2DD3E2F5" w14:textId="0D4E107F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34B6A00E" w14:textId="7559B3A7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  <w:tr w:rsidR="00AE112E" w:rsidRPr="00827513" w14:paraId="56D953F0" w14:textId="77777777" w:rsidTr="00052431">
        <w:trPr>
          <w:trHeight w:val="20"/>
        </w:trPr>
        <w:tc>
          <w:tcPr>
            <w:tcW w:w="578" w:type="pct"/>
            <w:vAlign w:val="center"/>
          </w:tcPr>
          <w:p w14:paraId="3CEE9836" w14:textId="608E5264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604" w:type="pct"/>
            <w:vAlign w:val="center"/>
          </w:tcPr>
          <w:p w14:paraId="2852349F" w14:textId="77777777" w:rsidR="00AE112E" w:rsidRPr="00827513" w:rsidRDefault="00AE112E" w:rsidP="008E4B3E">
            <w:pPr>
              <w:adjustRightInd w:val="0"/>
              <w:spacing w:line="260" w:lineRule="exact"/>
              <w:jc w:val="center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  <w:r w:rsidRPr="00827513">
              <w:rPr>
                <w:rFonts w:ascii="함초롬돋움" w:eastAsia="함초롬돋움" w:hAnsi="함초롬돋움" w:cs="함초롬돋움" w:hint="eastAsia"/>
                <w:sz w:val="18"/>
                <w:szCs w:val="18"/>
              </w:rPr>
              <w:t>팀장</w:t>
            </w:r>
          </w:p>
        </w:tc>
        <w:tc>
          <w:tcPr>
            <w:tcW w:w="1547" w:type="pct"/>
            <w:vAlign w:val="center"/>
          </w:tcPr>
          <w:p w14:paraId="0D391C73" w14:textId="30624DE1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  <w:tc>
          <w:tcPr>
            <w:tcW w:w="2271" w:type="pct"/>
            <w:vAlign w:val="center"/>
          </w:tcPr>
          <w:p w14:paraId="6305213F" w14:textId="06DB9150" w:rsidR="00AE112E" w:rsidRPr="00827513" w:rsidRDefault="00AE112E" w:rsidP="008E4B3E">
            <w:pPr>
              <w:adjustRightInd w:val="0"/>
              <w:spacing w:line="260" w:lineRule="exact"/>
              <w:rPr>
                <w:rFonts w:ascii="함초롬돋움" w:eastAsia="함초롬돋움" w:hAnsi="함초롬돋움" w:cs="함초롬돋움"/>
                <w:sz w:val="18"/>
                <w:szCs w:val="18"/>
              </w:rPr>
            </w:pPr>
          </w:p>
        </w:tc>
      </w:tr>
    </w:tbl>
    <w:p w14:paraId="75E09932" w14:textId="77777777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  <w:sz w:val="2"/>
          <w:szCs w:val="2"/>
        </w:rPr>
      </w:pPr>
    </w:p>
    <w:p w14:paraId="497BD07C" w14:textId="77777777" w:rsidR="008D5E06" w:rsidRDefault="008D5E06" w:rsidP="008D5E06">
      <w:pPr>
        <w:pStyle w:val="3"/>
        <w:numPr>
          <w:ilvl w:val="0"/>
          <w:numId w:val="0"/>
        </w:numPr>
        <w:ind w:left="645" w:right="220"/>
        <w:rPr>
          <w:rFonts w:ascii="함초롬돋움" w:eastAsia="함초롬돋움" w:hAnsi="함초롬돋움" w:cs="함초롬돋움"/>
        </w:rPr>
      </w:pPr>
    </w:p>
    <w:p w14:paraId="2B079EB0" w14:textId="1E9B5E42" w:rsidR="00FD60BD" w:rsidRPr="00827513" w:rsidRDefault="005A2DAF" w:rsidP="005A2DAF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29" w:name="_Toc176359852"/>
      <w:r w:rsidRPr="00827513">
        <w:rPr>
          <w:rFonts w:ascii="함초롬돋움" w:eastAsia="함초롬돋움" w:hAnsi="함초롬돋움" w:cs="함초롬돋움" w:hint="eastAsia"/>
        </w:rPr>
        <w:t>조직도</w:t>
      </w:r>
      <w:bookmarkEnd w:id="29"/>
    </w:p>
    <w:p w14:paraId="3840D8B9" w14:textId="7CF2EA1A" w:rsidR="005A2DAF" w:rsidRPr="00827513" w:rsidRDefault="005A2DAF" w:rsidP="005A2DAF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503B29F" w14:textId="676D4651" w:rsidR="001B7FA4" w:rsidRPr="00827513" w:rsidRDefault="001B7FA4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</w:p>
    <w:p w14:paraId="45D8D14D" w14:textId="13839800" w:rsidR="000D351F" w:rsidRPr="00827513" w:rsidRDefault="00094243" w:rsidP="005A4F45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0" w:name="_Toc176153712"/>
      <w:bookmarkStart w:id="31" w:name="_Toc176359853"/>
      <w:r w:rsidRPr="00827513">
        <w:rPr>
          <w:rFonts w:ascii="함초롬돋움" w:eastAsia="함초롬돋움" w:hAnsi="함초롬돋움" w:cs="함초롬돋움" w:hint="eastAsia"/>
          <w:b w:val="0"/>
          <w:bCs/>
        </w:rPr>
        <w:t>자본에 관한 사항</w:t>
      </w:r>
      <w:bookmarkEnd w:id="30"/>
      <w:bookmarkEnd w:id="31"/>
    </w:p>
    <w:p w14:paraId="64BBB1D5" w14:textId="142E5CD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2" w:name="_Toc176359854"/>
      <w:r w:rsidRPr="00827513">
        <w:rPr>
          <w:rFonts w:ascii="함초롬돋움" w:eastAsia="함초롬돋움" w:hAnsi="함초롬돋움" w:cs="함초롬돋움" w:hint="eastAsia"/>
        </w:rPr>
        <w:t xml:space="preserve">자본금 변동 </w:t>
      </w:r>
      <w:r w:rsidR="00360CCB" w:rsidRPr="00827513">
        <w:rPr>
          <w:rFonts w:ascii="함초롬돋움" w:eastAsia="함초롬돋움" w:hAnsi="함초롬돋움" w:cs="함초롬돋움" w:hint="eastAsia"/>
        </w:rPr>
        <w:t>내역</w:t>
      </w:r>
      <w:r w:rsidR="00320DD9" w:rsidRPr="00827513">
        <w:rPr>
          <w:rFonts w:ascii="함초롬돋움" w:eastAsia="함초롬돋움" w:hAnsi="함초롬돋움" w:cs="함초롬돋움" w:hint="eastAsia"/>
        </w:rPr>
        <w:t xml:space="preserve"> 등</w:t>
      </w:r>
      <w:bookmarkEnd w:id="32"/>
      <w:r w:rsidR="00320DD9" w:rsidRPr="00827513">
        <w:rPr>
          <w:rFonts w:ascii="함초롬돋움" w:eastAsia="함초롬돋움" w:hAnsi="함초롬돋움" w:cs="함초롬돋움" w:hint="eastAsia"/>
        </w:rPr>
        <w:t xml:space="preserve"> </w:t>
      </w:r>
    </w:p>
    <w:tbl>
      <w:tblPr>
        <w:tblW w:w="4838" w:type="pct"/>
        <w:tblInd w:w="2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56"/>
        <w:gridCol w:w="1360"/>
        <w:gridCol w:w="1724"/>
        <w:gridCol w:w="1982"/>
        <w:gridCol w:w="1326"/>
        <w:gridCol w:w="2004"/>
      </w:tblGrid>
      <w:tr w:rsidR="008C72A8" w:rsidRPr="00827513" w14:paraId="297DD835" w14:textId="77777777" w:rsidTr="00551122">
        <w:trPr>
          <w:trHeight w:val="330"/>
        </w:trPr>
        <w:tc>
          <w:tcPr>
            <w:tcW w:w="7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56C333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8B76DD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시기</w:t>
            </w:r>
          </w:p>
        </w:tc>
        <w:tc>
          <w:tcPr>
            <w:tcW w:w="8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5BAF04" w14:textId="59B18578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투자단가(</w:t>
            </w: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밸류</w:t>
            </w:r>
            <w:proofErr w:type="spellEnd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55DEC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투자자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516113" w14:textId="0B56DE50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투자주식수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05E062" w14:textId="3AF4594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투자금액(원)</w:t>
            </w:r>
          </w:p>
        </w:tc>
      </w:tr>
      <w:tr w:rsidR="008C72A8" w:rsidRPr="00827513" w14:paraId="7DB8D65C" w14:textId="77777777" w:rsidTr="00551122">
        <w:trPr>
          <w:trHeight w:val="660"/>
        </w:trPr>
        <w:tc>
          <w:tcPr>
            <w:tcW w:w="739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4377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Angel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20BF" w14:textId="67AF3253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042C" w14:textId="29274EB2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ADC15" w14:textId="67257A8F" w:rsidR="00FB1648" w:rsidRPr="00827513" w:rsidRDefault="00FB164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9F224" w14:textId="54309734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DB00C1" w14:textId="1DF82859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BFDE77D" w14:textId="77777777" w:rsidTr="00551122">
        <w:trPr>
          <w:trHeight w:val="330"/>
        </w:trPr>
        <w:tc>
          <w:tcPr>
            <w:tcW w:w="739" w:type="pct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76FE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Seed</w:t>
            </w:r>
          </w:p>
        </w:tc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5B395" w14:textId="3058A3FD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년 월</w:t>
            </w:r>
          </w:p>
        </w:tc>
        <w:tc>
          <w:tcPr>
            <w:tcW w:w="8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735A5" w14:textId="6402BEFB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1BE9A" w14:textId="4D423443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9F49B" w14:textId="3C1D5B3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D9D645" w14:textId="23DBA38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376E7F0D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678C2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375DC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220E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6893" w14:textId="69D3A6EC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8A20D" w14:textId="2D6A809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3D8D9C" w14:textId="7FDBC6E7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2BBAB7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E65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A8E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5146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BE09F" w14:textId="149BEE7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189E" w14:textId="5AA55ADE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E2B9C" w14:textId="77B7A0E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DFDD2C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6DD6A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90AA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B0FD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AD2FD" w14:textId="525E4726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1CBD" w14:textId="595FFC48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94368F" w14:textId="3D17E9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4F1FCA8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B28E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0A40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F50B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B7EE4" w14:textId="05CD323D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FA6C7" w14:textId="70764F4D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ADF1BD" w14:textId="05DC535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66D8BAC2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8B7F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6574D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CCE9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4D95D" w14:textId="5FD241C4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3B301" w14:textId="0B914A0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570E9F" w14:textId="2C0D0BF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0BDB0A31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8BE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003B1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A65AF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BAFE1" w14:textId="39843DFF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74B9D" w14:textId="332F52B2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5CB00E" w14:textId="2031D7C5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76DB3050" w14:textId="77777777" w:rsidTr="00551122">
        <w:trPr>
          <w:trHeight w:val="330"/>
        </w:trPr>
        <w:tc>
          <w:tcPr>
            <w:tcW w:w="739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2AC13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05088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8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E6684" w14:textId="77777777" w:rsidR="008C72A8" w:rsidRPr="00827513" w:rsidRDefault="008C72A8" w:rsidP="008C72A8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FD27B" w14:textId="0C59340A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B48B" w14:textId="5D75D42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2CF5B7" w14:textId="214B367B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8C72A8" w:rsidRPr="00827513" w14:paraId="21AFAA41" w14:textId="77777777" w:rsidTr="00551122">
        <w:trPr>
          <w:trHeight w:val="330"/>
        </w:trPr>
        <w:tc>
          <w:tcPr>
            <w:tcW w:w="331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6E2A" w14:textId="77777777" w:rsidR="008C72A8" w:rsidRPr="00827513" w:rsidRDefault="008C72A8" w:rsidP="008C72A8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19E7" w14:textId="65FCAA8A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4261D3" w14:textId="552E22DF" w:rsidR="008C72A8" w:rsidRPr="00827513" w:rsidRDefault="008C72A8" w:rsidP="008C72A8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159E58DD" w14:textId="77777777" w:rsidR="00393617" w:rsidRPr="00827513" w:rsidRDefault="00393617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49BEF23D" w14:textId="77777777" w:rsidR="00C90382" w:rsidRDefault="00C90382" w:rsidP="00393617">
      <w:pPr>
        <w:pStyle w:val="ES"/>
        <w:ind w:left="330"/>
        <w:rPr>
          <w:rFonts w:ascii="함초롬돋움" w:eastAsia="함초롬돋움" w:hAnsi="함초롬돋움" w:cs="함초롬돋움"/>
          <w:b/>
          <w:bCs/>
        </w:rPr>
      </w:pPr>
    </w:p>
    <w:p w14:paraId="53B30BE3" w14:textId="364F37C1" w:rsidR="00551122" w:rsidRPr="00FB0C3C" w:rsidRDefault="00FB0C3C" w:rsidP="00FB0C3C">
      <w:pPr>
        <w:spacing w:before="120" w:after="200"/>
        <w:rPr>
          <w:rFonts w:ascii="함초롬돋움" w:eastAsia="함초롬돋움" w:hAnsi="함초롬돋움" w:cs="함초롬돋움"/>
          <w:b/>
          <w:bCs/>
          <w:color w:val="000000" w:themeColor="text1"/>
        </w:rPr>
      </w:pPr>
      <w:r>
        <w:rPr>
          <w:rFonts w:ascii="함초롬돋움" w:eastAsia="함초롬돋움" w:hAnsi="함초롬돋움" w:cs="함초롬돋움"/>
          <w:b/>
          <w:bCs/>
        </w:rPr>
        <w:br w:type="page"/>
      </w:r>
    </w:p>
    <w:p w14:paraId="7667777E" w14:textId="22915231" w:rsidR="005A4F45" w:rsidRPr="00827513" w:rsidRDefault="00556318" w:rsidP="00556318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3" w:name="_Toc176359855"/>
      <w:r w:rsidRPr="00827513">
        <w:rPr>
          <w:rFonts w:ascii="함초롬돋움" w:eastAsia="함초롬돋움" w:hAnsi="함초롬돋움" w:cs="함초롬돋움" w:hint="eastAsia"/>
        </w:rPr>
        <w:lastRenderedPageBreak/>
        <w:t>주주명부</w:t>
      </w:r>
      <w:bookmarkEnd w:id="33"/>
      <w:r w:rsidRPr="00827513">
        <w:rPr>
          <w:rFonts w:ascii="함초롬돋움" w:eastAsia="함초롬돋움" w:hAnsi="함초롬돋움" w:cs="함초롬돋움" w:hint="eastAsia"/>
        </w:rPr>
        <w:t xml:space="preserve"> </w:t>
      </w:r>
    </w:p>
    <w:p w14:paraId="635B0EF3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7B6FB0B8" w14:textId="77777777" w:rsidR="0058495B" w:rsidRPr="00827513" w:rsidRDefault="0058495B" w:rsidP="0058495B">
      <w:pPr>
        <w:pStyle w:val="ES"/>
        <w:ind w:left="330"/>
        <w:rPr>
          <w:rFonts w:ascii="함초롬돋움" w:eastAsia="함초롬돋움" w:hAnsi="함초롬돋움" w:cs="함초롬돋움"/>
        </w:rPr>
      </w:pPr>
    </w:p>
    <w:p w14:paraId="2811E30B" w14:textId="28F4F13B" w:rsidR="0043317C" w:rsidRPr="00827513" w:rsidRDefault="0043317C" w:rsidP="0043317C">
      <w:pPr>
        <w:pStyle w:val="3"/>
        <w:ind w:left="645" w:right="220"/>
        <w:rPr>
          <w:rFonts w:ascii="함초롬돋움" w:eastAsia="함초롬돋움" w:hAnsi="함초롬돋움" w:cs="함초롬돋움"/>
        </w:rPr>
      </w:pPr>
      <w:bookmarkStart w:id="34" w:name="_Toc176359856"/>
      <w:r w:rsidRPr="00827513">
        <w:rPr>
          <w:rFonts w:ascii="함초롬돋움" w:eastAsia="함초롬돋움" w:hAnsi="함초롬돋움" w:cs="함초롬돋움" w:hint="eastAsia"/>
        </w:rPr>
        <w:t>주식매수선택권 부여 수량</w:t>
      </w:r>
      <w:bookmarkEnd w:id="34"/>
    </w:p>
    <w:p w14:paraId="68131574" w14:textId="14ECF073" w:rsidR="005D4727" w:rsidRPr="00827513" w:rsidRDefault="005D4727" w:rsidP="00FB0C3C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tbl>
      <w:tblPr>
        <w:tblW w:w="4752" w:type="pct"/>
        <w:tblInd w:w="42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18"/>
        <w:gridCol w:w="2087"/>
        <w:gridCol w:w="2086"/>
        <w:gridCol w:w="2286"/>
      </w:tblGrid>
      <w:tr w:rsidR="005D4727" w:rsidRPr="00827513" w14:paraId="3616F099" w14:textId="77777777" w:rsidTr="00827513">
        <w:trPr>
          <w:trHeight w:val="330"/>
        </w:trPr>
        <w:tc>
          <w:tcPr>
            <w:tcW w:w="16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39EE2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구분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71E5D9" w14:textId="2E83BE9F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 대상자수(명)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8B7898" w14:textId="1AC6A9C9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부여수량(주)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9E32FE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주식수 대비 비율</w:t>
            </w:r>
          </w:p>
        </w:tc>
      </w:tr>
      <w:tr w:rsidR="005D4727" w:rsidRPr="00827513" w14:paraId="5EDCFE3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EB82" w14:textId="77777777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현 임직원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B078" w14:textId="5B92531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1C80E" w14:textId="23A3BCE5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94A079" w14:textId="19DF393E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0B5744D3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0C5DD" w14:textId="497CC62A" w:rsidR="005D4727" w:rsidRPr="00827513" w:rsidRDefault="005D4727" w:rsidP="005D4727">
            <w:pPr>
              <w:spacing w:line="240" w:lineRule="auto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입사예정자</w:t>
            </w:r>
            <w:r w:rsidR="00827513">
              <w:rPr>
                <w:rFonts w:ascii="함초롬돋움" w:eastAsia="함초롬돋움" w:hAnsi="함초롬돋움" w:cs="함초롬돋움" w:hint="eastAsia"/>
                <w:color w:val="000000"/>
                <w:sz w:val="20"/>
              </w:rPr>
              <w:t>(부여예정)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3993C" w14:textId="1B31057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667E" w14:textId="47C9939F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5AC57E" w14:textId="178AED98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color w:val="000000"/>
                <w:sz w:val="20"/>
              </w:rPr>
            </w:pPr>
          </w:p>
        </w:tc>
      </w:tr>
      <w:tr w:rsidR="005D4727" w:rsidRPr="00827513" w14:paraId="7EDA0011" w14:textId="77777777" w:rsidTr="00827513">
        <w:trPr>
          <w:trHeight w:val="330"/>
        </w:trPr>
        <w:tc>
          <w:tcPr>
            <w:tcW w:w="1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E376" w14:textId="77777777" w:rsidR="005D4727" w:rsidRPr="00827513" w:rsidRDefault="005D4727" w:rsidP="005D4727">
            <w:pPr>
              <w:spacing w:line="240" w:lineRule="auto"/>
              <w:jc w:val="center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20"/>
              </w:rPr>
              <w:t>합계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8F31F" w14:textId="01FD8C17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3AA26" w14:textId="0EE8547A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3755B" w14:textId="280625E4" w:rsidR="005D4727" w:rsidRPr="00827513" w:rsidRDefault="005D4727" w:rsidP="005D4727">
            <w:pPr>
              <w:spacing w:line="240" w:lineRule="auto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20"/>
              </w:rPr>
            </w:pPr>
          </w:p>
        </w:tc>
      </w:tr>
    </w:tbl>
    <w:p w14:paraId="050F20ED" w14:textId="77777777" w:rsidR="005D4727" w:rsidRPr="00827513" w:rsidRDefault="005D4727" w:rsidP="005D4727">
      <w:pPr>
        <w:pStyle w:val="20"/>
        <w:numPr>
          <w:ilvl w:val="0"/>
          <w:numId w:val="0"/>
        </w:numPr>
        <w:ind w:left="426"/>
        <w:rPr>
          <w:rFonts w:ascii="함초롬돋움" w:eastAsia="함초롬돋움" w:hAnsi="함초롬돋움" w:cs="함초롬돋움"/>
        </w:rPr>
      </w:pPr>
    </w:p>
    <w:bookmarkEnd w:id="0"/>
    <w:bookmarkEnd w:id="1"/>
    <w:p w14:paraId="7D744CBE" w14:textId="76147F64" w:rsidR="006A20F8" w:rsidRPr="00827513" w:rsidRDefault="006A20F8">
      <w:pPr>
        <w:spacing w:before="120" w:after="200"/>
        <w:rPr>
          <w:rFonts w:ascii="함초롬돋움" w:eastAsia="함초롬돋움" w:hAnsi="함초롬돋움" w:cs="함초롬돋움"/>
          <w:color w:val="000000" w:themeColor="text1"/>
        </w:rPr>
      </w:pPr>
      <w:r w:rsidRPr="00827513">
        <w:rPr>
          <w:rFonts w:ascii="함초롬돋움" w:eastAsia="함초롬돋움" w:hAnsi="함초롬돋움" w:cs="함초롬돋움"/>
        </w:rPr>
        <w:br w:type="page"/>
      </w:r>
    </w:p>
    <w:p w14:paraId="0B681079" w14:textId="2DF9FBF7" w:rsidR="00B461E2" w:rsidRPr="00827513" w:rsidRDefault="006A20F8" w:rsidP="006A20F8">
      <w:pPr>
        <w:pStyle w:val="2"/>
        <w:ind w:left="787" w:right="220"/>
        <w:rPr>
          <w:rFonts w:ascii="함초롬돋움" w:eastAsia="함초롬돋움" w:hAnsi="함초롬돋움" w:cs="함초롬돋움"/>
          <w:b w:val="0"/>
          <w:bCs/>
        </w:rPr>
      </w:pPr>
      <w:bookmarkStart w:id="35" w:name="_Toc176153713"/>
      <w:bookmarkStart w:id="36" w:name="_Toc176359857"/>
      <w:r w:rsidRPr="00827513">
        <w:rPr>
          <w:rFonts w:ascii="함초롬돋움" w:eastAsia="함초롬돋움" w:hAnsi="함초롬돋움" w:cs="함초롬돋움" w:hint="eastAsia"/>
          <w:b w:val="0"/>
          <w:bCs/>
        </w:rPr>
        <w:lastRenderedPageBreak/>
        <w:t>재무에 관한 사항</w:t>
      </w:r>
      <w:bookmarkEnd w:id="35"/>
      <w:bookmarkEnd w:id="36"/>
    </w:p>
    <w:p w14:paraId="744D29DB" w14:textId="4FB333C6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7" w:name="_Toc176359858"/>
      <w:r w:rsidRPr="00827513">
        <w:rPr>
          <w:rFonts w:ascii="함초롬돋움" w:eastAsia="함초롬돋움" w:hAnsi="함초롬돋움" w:cs="함초롬돋움" w:hint="eastAsia"/>
        </w:rPr>
        <w:t>요약재무상태표</w:t>
      </w:r>
      <w:bookmarkEnd w:id="37"/>
    </w:p>
    <w:p w14:paraId="61B53A07" w14:textId="538A763B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18"/>
          <w:szCs w:val="16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41"/>
        <w:gridCol w:w="2339"/>
        <w:gridCol w:w="2339"/>
      </w:tblGrid>
      <w:tr w:rsidR="00442B8A" w:rsidRPr="00827513" w14:paraId="05971BD3" w14:textId="77777777" w:rsidTr="00442B8A">
        <w:trPr>
          <w:trHeight w:val="57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88830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16A78A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261B5E" w14:textId="7777777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F4D4DF" w14:textId="706C03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3BE6DD8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1299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D30BF" w14:textId="78FFEB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CA52" w14:textId="2F30AA3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756D17" w14:textId="06DB895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DD2EA49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DE18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현금성자산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1054E" w14:textId="512AC2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538DC" w14:textId="42D71AC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C31A3F" w14:textId="0D0CE5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5F903B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AEB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46A4F" w14:textId="48023A6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F2069" w14:textId="38E86F4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DB0919" w14:textId="70744E3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63767155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373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비유동자산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68011" w14:textId="67A53D1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BD767" w14:textId="458703A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F37258" w14:textId="188871E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F948FB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C223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유형자산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2A703" w14:textId="0821E22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DFF5" w14:textId="20661AE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456084" w14:textId="4924B5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D1385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C27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무형자산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23CB" w14:textId="35AB330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40C2C" w14:textId="45ED24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D3BD56" w14:textId="16EE10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5144FBD3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EE9A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기타비유동자산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12C1C" w14:textId="77CADCC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627C9" w14:textId="3FE964B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21018B" w14:textId="03D28FF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E5E81FD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7DAEAF" w14:textId="77777777" w:rsidR="00442B8A" w:rsidRPr="00827513" w:rsidRDefault="00442B8A" w:rsidP="007F522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자산총계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6A35208" w14:textId="2A4D77A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28ECA4F" w14:textId="770F8AD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AF40488" w14:textId="3C85E0D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3E429AEA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A3AD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D262" w14:textId="672CD5B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FA55B" w14:textId="43F3486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079743" w14:textId="78F401B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BBB40C7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D7FB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미지급금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3788D" w14:textId="0D179C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46DD3" w14:textId="6C5B7E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75FEC2" w14:textId="3E0F4F2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8504AB8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E622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기타유동부채</w:t>
            </w:r>
            <w:proofErr w:type="spellEnd"/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9B05F" w14:textId="7E4C770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FF677" w14:textId="612FB5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4F17C9" w14:textId="5DECD18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661AEFB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405E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자본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559F3" w14:textId="4175A6F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8863D" w14:textId="75C92AA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828629" w14:textId="567F897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066C63E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B617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자본금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6134" w14:textId="0F93AD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E15C" w14:textId="688348F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EB3541" w14:textId="59929C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7D4E0620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02B3D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주식발행초과금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7A086" w14:textId="5212CE0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F498" w14:textId="61FA155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542BD" w14:textId="2F7621C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8035254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060B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이익잉여금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A96C3" w14:textId="4E4A0DC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6440" w14:textId="2B61496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C0A193" w14:textId="3677C22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1677986" w14:textId="77777777" w:rsidTr="0058495B">
        <w:trPr>
          <w:trHeight w:val="57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A4242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부채 및 자본총계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74CC91F" w14:textId="0BF17ED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7CCA0BA" w14:textId="418AFBF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03EB9B7" w14:textId="0A001DF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</w:tbl>
    <w:p w14:paraId="35C33E1A" w14:textId="77777777" w:rsidR="00442B8A" w:rsidRPr="00827513" w:rsidRDefault="00442B8A" w:rsidP="00442B8A">
      <w:pPr>
        <w:pStyle w:val="ES"/>
        <w:ind w:left="330"/>
        <w:rPr>
          <w:rFonts w:ascii="함초롬돋움" w:eastAsia="함초롬돋움" w:hAnsi="함초롬돋움" w:cs="함초롬돋움"/>
          <w:sz w:val="6"/>
          <w:szCs w:val="6"/>
        </w:rPr>
      </w:pPr>
    </w:p>
    <w:p w14:paraId="2DDFE4D9" w14:textId="45D996CC" w:rsidR="00442B8A" w:rsidRPr="00827513" w:rsidRDefault="00442B8A" w:rsidP="00442B8A">
      <w:pPr>
        <w:pStyle w:val="3"/>
        <w:spacing w:after="0" w:line="240" w:lineRule="auto"/>
        <w:ind w:left="645" w:right="220"/>
        <w:rPr>
          <w:rFonts w:ascii="함초롬돋움" w:eastAsia="함초롬돋움" w:hAnsi="함초롬돋움" w:cs="함초롬돋움"/>
        </w:rPr>
      </w:pPr>
      <w:bookmarkStart w:id="38" w:name="_Toc176359859"/>
      <w:proofErr w:type="spellStart"/>
      <w:r w:rsidRPr="00827513">
        <w:rPr>
          <w:rFonts w:ascii="함초롬돋움" w:eastAsia="함초롬돋움" w:hAnsi="함초롬돋움" w:cs="함초롬돋움" w:hint="eastAsia"/>
        </w:rPr>
        <w:t>요약손익계산서</w:t>
      </w:r>
      <w:bookmarkEnd w:id="38"/>
      <w:proofErr w:type="spellEnd"/>
    </w:p>
    <w:p w14:paraId="4DCEEB98" w14:textId="61382500" w:rsidR="00442B8A" w:rsidRPr="00827513" w:rsidRDefault="00442B8A" w:rsidP="00442B8A">
      <w:pPr>
        <w:pStyle w:val="ES"/>
        <w:ind w:left="330"/>
        <w:jc w:val="right"/>
        <w:rPr>
          <w:rFonts w:ascii="함초롬돋움" w:eastAsia="함초롬돋움" w:hAnsi="함초롬돋움" w:cs="함초롬돋움"/>
          <w:sz w:val="20"/>
          <w:szCs w:val="18"/>
        </w:rPr>
      </w:pPr>
      <w:r w:rsidRPr="00827513">
        <w:rPr>
          <w:rFonts w:ascii="함초롬돋움" w:eastAsia="함초롬돋움" w:hAnsi="함초롬돋움" w:cs="함초롬돋움" w:hint="eastAsia"/>
          <w:sz w:val="18"/>
          <w:szCs w:val="16"/>
        </w:rPr>
        <w:t>(단위: 백만원)</w:t>
      </w:r>
    </w:p>
    <w:tbl>
      <w:tblPr>
        <w:tblW w:w="4835" w:type="pct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7"/>
        <w:gridCol w:w="2339"/>
        <w:gridCol w:w="2339"/>
        <w:gridCol w:w="2341"/>
      </w:tblGrid>
      <w:tr w:rsidR="00442B8A" w:rsidRPr="00827513" w14:paraId="57CB8FDF" w14:textId="77777777" w:rsidTr="00442B8A">
        <w:trPr>
          <w:trHeight w:val="20"/>
        </w:trPr>
        <w:tc>
          <w:tcPr>
            <w:tcW w:w="1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C90813F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구분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3E81" w14:textId="2725CD3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2022년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59B4ED" w14:textId="36CEB52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2023년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7ECEAC" w14:textId="58C8BFD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2024년 상반기</w:t>
            </w:r>
          </w:p>
        </w:tc>
      </w:tr>
      <w:tr w:rsidR="00442B8A" w:rsidRPr="00827513" w14:paraId="7F3E92F0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B53BA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매출액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C7C2" w14:textId="5DC54A9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385D" w14:textId="090346F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2A2E4A" w14:textId="17148371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4ADCB74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FB06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매출원가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5D624" w14:textId="06F22E0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50F6C" w14:textId="14CFE78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DD9519" w14:textId="74CA6D4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4E9B8C98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625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매출총이익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F8D96" w14:textId="77B6C7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8CA9" w14:textId="20CD1BF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BE8B8" w14:textId="13DD031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C6EEC11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9470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판매비와관리비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451C5" w14:textId="2BB7E45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1DE8A" w14:textId="06FCCF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632427" w14:textId="3A205F8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53CF12CA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4AC6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급여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87ED8" w14:textId="4BF1524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71A7B" w14:textId="728AA5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6FBDBF" w14:textId="48BF6B7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C6925B7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B762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지급수수료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08EF" w14:textId="4C45E84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BACF7" w14:textId="3DD5C07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07482F" w14:textId="03ED334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D5D43AC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8B3DF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경상연구개발비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95C69" w14:textId="4E775F0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FF49" w14:textId="2CD04F1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8076E0" w14:textId="30EDC5F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0B4FC9ED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DE39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감가상각비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0827" w14:textId="7E59FAE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872AB" w14:textId="1DC3DF4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3F44C" w14:textId="54856D6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19C0FD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2331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임차료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957F" w14:textId="5E76596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D1B2E" w14:textId="41D333C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D878B9" w14:textId="5CFBC57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4B1B780F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CF0F8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2E50" w14:textId="58C8E2E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E9332" w14:textId="334E2AB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11C0BA" w14:textId="7D514EE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186B0CA9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C524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영업외손익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F348" w14:textId="45FF357E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DFF14" w14:textId="0591D0AD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EF67B9" w14:textId="2DB4A10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6906ECDE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6AD0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이자수익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88FA" w14:textId="2DE4A337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A95F" w14:textId="17C64F80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E89774" w14:textId="6AB408E6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6ED6DB3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F589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정부지원금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D7064" w14:textId="44B8FB02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DB48C" w14:textId="0112AE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244165" w14:textId="375633EC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4D413A5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33BC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기타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B869F" w14:textId="59311E3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834A3" w14:textId="2F332C24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8837DE" w14:textId="07825CE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278360EB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6C2B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세전이익</w:t>
            </w:r>
            <w:proofErr w:type="spellEnd"/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C958C" w14:textId="2EAFFC88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1F34E" w14:textId="46F7E24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FA9D7" w14:textId="4C612C93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442B8A" w:rsidRPr="00827513" w14:paraId="10BC5E72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9D99B" w14:textId="77777777" w:rsidR="00442B8A" w:rsidRPr="00827513" w:rsidRDefault="00442B8A" w:rsidP="00442B8A">
            <w:pPr>
              <w:spacing w:line="260" w:lineRule="exact"/>
              <w:ind w:firstLineChars="100" w:firstLine="184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color w:val="000000"/>
                <w:sz w:val="19"/>
                <w:szCs w:val="19"/>
              </w:rPr>
              <w:t>법인세비용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DFF07" w14:textId="1D8C3E0A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82C9" w14:textId="7CEFFB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0F51A8" w14:textId="3077BF3B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color w:val="000000"/>
                <w:sz w:val="19"/>
                <w:szCs w:val="19"/>
              </w:rPr>
            </w:pPr>
          </w:p>
        </w:tc>
      </w:tr>
      <w:tr w:rsidR="00442B8A" w:rsidRPr="00827513" w14:paraId="3F3E3F36" w14:textId="77777777" w:rsidTr="0058495B">
        <w:trPr>
          <w:trHeight w:val="20"/>
        </w:trPr>
        <w:tc>
          <w:tcPr>
            <w:tcW w:w="1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E8AC" w14:textId="77777777" w:rsidR="00442B8A" w:rsidRPr="00827513" w:rsidRDefault="00442B8A" w:rsidP="00442B8A">
            <w:pPr>
              <w:spacing w:line="260" w:lineRule="exac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  <w:r w:rsidRPr="00827513">
              <w:rPr>
                <w:rFonts w:ascii="함초롬돋움" w:eastAsia="함초롬돋움" w:hAnsi="함초롬돋움" w:cs="함초롬돋움" w:hint="eastAsia"/>
                <w:b/>
                <w:bCs/>
                <w:color w:val="000000"/>
                <w:sz w:val="19"/>
                <w:szCs w:val="19"/>
              </w:rPr>
              <w:t>당기순이익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DDD3C" w14:textId="38328B1F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D1CF7" w14:textId="0D740D65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D053A" w14:textId="2834D249" w:rsidR="00442B8A" w:rsidRPr="00827513" w:rsidRDefault="00442B8A" w:rsidP="00442B8A">
            <w:pPr>
              <w:spacing w:line="260" w:lineRule="exact"/>
              <w:jc w:val="right"/>
              <w:rPr>
                <w:rFonts w:ascii="함초롬돋움" w:eastAsia="함초롬돋움" w:hAnsi="함초롬돋움" w:cs="함초롬돋움"/>
                <w:b/>
                <w:bCs/>
                <w:color w:val="000000"/>
                <w:sz w:val="19"/>
                <w:szCs w:val="19"/>
              </w:rPr>
            </w:pPr>
          </w:p>
        </w:tc>
      </w:tr>
      <w:bookmarkEnd w:id="2"/>
    </w:tbl>
    <w:p w14:paraId="63E3570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35471F38" w14:textId="77777777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</w:p>
    <w:p w14:paraId="10EA978D" w14:textId="1E5AFC58" w:rsidR="00184D38" w:rsidRDefault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  <w:br w:type="page"/>
      </w:r>
    </w:p>
    <w:p w14:paraId="3FD996B2" w14:textId="12C4B5EC" w:rsidR="00184D38" w:rsidRDefault="00184D38" w:rsidP="00184D38">
      <w:pPr>
        <w:spacing w:before="120" w:after="200"/>
        <w:rPr>
          <w:rFonts w:ascii="맑은 고딕" w:eastAsia="맑은 고딕" w:hAnsi="맑은 고딕" w:cs="맑은 고딕"/>
          <w:b/>
          <w:bCs/>
          <w:color w:val="000000" w:themeColor="text1"/>
          <w:sz w:val="26"/>
          <w:szCs w:val="24"/>
        </w:rPr>
      </w:pP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lastRenderedPageBreak/>
        <w:t xml:space="preserve">첨부 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2</w:t>
      </w:r>
      <w:r w:rsidRPr="00184D38"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>.</w:t>
      </w:r>
      <w:r>
        <w:rPr>
          <w:rFonts w:ascii="맑은 고딕" w:eastAsia="맑은 고딕" w:hAnsi="맑은 고딕" w:cs="맑은 고딕" w:hint="eastAsia"/>
          <w:b/>
          <w:bCs/>
          <w:color w:val="000000" w:themeColor="text1"/>
          <w:sz w:val="26"/>
          <w:szCs w:val="24"/>
        </w:rPr>
        <w:t xml:space="preserve"> 최근 재무제표</w:t>
      </w:r>
    </w:p>
    <w:p w14:paraId="2CC5EB1E" w14:textId="77777777" w:rsidR="00184D38" w:rsidRPr="00184D38" w:rsidRDefault="00184D38" w:rsidP="00184D38"/>
    <w:sectPr w:rsidR="00184D38" w:rsidRPr="00184D38" w:rsidSect="000B3D19">
      <w:footerReference w:type="default" r:id="rId20"/>
      <w:pgSz w:w="11906" w:h="16838" w:code="9"/>
      <w:pgMar w:top="720" w:right="720" w:bottom="720" w:left="720" w:header="794" w:footer="454" w:gutter="284"/>
      <w:pgNumType w:start="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Seungjun Cha" w:date="2024-09-04T09:19:00Z" w:initials="SC">
    <w:p w14:paraId="56B76902" w14:textId="77777777" w:rsidR="008D5E06" w:rsidRDefault="008D5E06" w:rsidP="008D5E06">
      <w:pPr>
        <w:pStyle w:val="aff"/>
      </w:pPr>
      <w:r>
        <w:rPr>
          <w:rStyle w:val="afe"/>
        </w:rPr>
        <w:annotationRef/>
      </w:r>
      <w:r>
        <w:t xml:space="preserve">[] </w:t>
      </w:r>
      <w:r>
        <w:t>표시를</w:t>
      </w:r>
      <w:r>
        <w:t xml:space="preserve"> </w:t>
      </w:r>
      <w:r>
        <w:t>통해서</w:t>
      </w:r>
      <w:r>
        <w:t xml:space="preserve"> </w:t>
      </w:r>
      <w:r>
        <w:t>추가해둔</w:t>
      </w:r>
      <w:r>
        <w:t xml:space="preserve"> </w:t>
      </w:r>
      <w:r>
        <w:t>요소는</w:t>
      </w:r>
      <w:r>
        <w:t xml:space="preserve"> </w:t>
      </w:r>
      <w:r>
        <w:t>아래와</w:t>
      </w:r>
      <w:r>
        <w:t xml:space="preserve"> </w:t>
      </w:r>
      <w:r>
        <w:t>같습니다</w:t>
      </w:r>
      <w:r>
        <w:t xml:space="preserve">. </w:t>
      </w:r>
      <w:r>
        <w:br/>
      </w:r>
      <w:r>
        <w:br/>
        <w:t>[</w:t>
      </w:r>
      <w:r>
        <w:t>투자총괄</w:t>
      </w:r>
      <w:r>
        <w:t>]</w:t>
      </w:r>
    </w:p>
    <w:p w14:paraId="554454B5" w14:textId="77777777" w:rsidR="008D5E06" w:rsidRDefault="008D5E06" w:rsidP="008D5E06">
      <w:pPr>
        <w:pStyle w:val="aff"/>
      </w:pPr>
      <w:r>
        <w:t>[</w:t>
      </w:r>
      <w:r>
        <w:t>담당자</w:t>
      </w:r>
      <w:r>
        <w:t>]</w:t>
      </w:r>
    </w:p>
    <w:p w14:paraId="39727B92" w14:textId="77777777" w:rsidR="008D5E06" w:rsidRDefault="008D5E06" w:rsidP="008D5E06">
      <w:pPr>
        <w:pStyle w:val="aff"/>
      </w:pPr>
    </w:p>
    <w:p w14:paraId="77FB6561" w14:textId="77777777" w:rsidR="008D5E06" w:rsidRDefault="008D5E06" w:rsidP="008D5E06">
      <w:pPr>
        <w:pStyle w:val="aff"/>
      </w:pPr>
      <w:r>
        <w:t>[</w:t>
      </w:r>
      <w:r>
        <w:t>투자대상</w:t>
      </w:r>
      <w:r>
        <w:t>]</w:t>
      </w:r>
    </w:p>
    <w:p w14:paraId="026D362C" w14:textId="77777777" w:rsidR="008D5E06" w:rsidRDefault="008D5E06" w:rsidP="008D5E06">
      <w:pPr>
        <w:pStyle w:val="aff"/>
      </w:pPr>
      <w:r>
        <w:t>[</w:t>
      </w:r>
      <w:r>
        <w:t>투자재원</w:t>
      </w:r>
      <w:r>
        <w:t>]</w:t>
      </w:r>
    </w:p>
    <w:p w14:paraId="32C3FA3F" w14:textId="77777777" w:rsidR="008D5E06" w:rsidRDefault="008D5E06" w:rsidP="008D5E06">
      <w:pPr>
        <w:pStyle w:val="aff"/>
      </w:pPr>
      <w:r>
        <w:t>[</w:t>
      </w:r>
      <w:r>
        <w:t>투자방식</w:t>
      </w:r>
      <w:r>
        <w:t>]</w:t>
      </w:r>
    </w:p>
    <w:p w14:paraId="23640893" w14:textId="77777777" w:rsidR="008D5E06" w:rsidRDefault="008D5E06" w:rsidP="008D5E06">
      <w:pPr>
        <w:pStyle w:val="aff"/>
      </w:pPr>
      <w:r>
        <w:t>[</w:t>
      </w:r>
      <w:r>
        <w:t>투자금액</w:t>
      </w:r>
      <w:r>
        <w:t>]</w:t>
      </w:r>
    </w:p>
    <w:p w14:paraId="4FA9B708" w14:textId="77777777" w:rsidR="008D5E06" w:rsidRDefault="008D5E06" w:rsidP="008D5E06">
      <w:pPr>
        <w:pStyle w:val="aff"/>
      </w:pPr>
      <w:r>
        <w:t>[</w:t>
      </w:r>
      <w:r>
        <w:t>투자단가</w:t>
      </w:r>
      <w:r>
        <w:t>]</w:t>
      </w:r>
    </w:p>
    <w:p w14:paraId="3CDFA09F" w14:textId="77777777" w:rsidR="008D5E06" w:rsidRDefault="008D5E06" w:rsidP="008D5E06">
      <w:pPr>
        <w:pStyle w:val="aff"/>
      </w:pPr>
      <w:r>
        <w:t>[</w:t>
      </w:r>
      <w:r>
        <w:t>인수주식수</w:t>
      </w:r>
      <w:r>
        <w:t>]</w:t>
      </w:r>
    </w:p>
    <w:p w14:paraId="6A21D11F" w14:textId="77777777" w:rsidR="008D5E06" w:rsidRDefault="008D5E06" w:rsidP="008D5E06">
      <w:pPr>
        <w:pStyle w:val="aff"/>
      </w:pPr>
      <w:r>
        <w:t>[</w:t>
      </w:r>
      <w:r>
        <w:t>사용용도</w:t>
      </w:r>
      <w:r>
        <w:t>]</w:t>
      </w:r>
    </w:p>
    <w:p w14:paraId="2E60788A" w14:textId="77777777" w:rsidR="008D5E06" w:rsidRDefault="008D5E06" w:rsidP="008D5E06">
      <w:pPr>
        <w:pStyle w:val="aff"/>
      </w:pPr>
      <w:r>
        <w:t>[</w:t>
      </w:r>
      <w:r>
        <w:t>상환이자</w:t>
      </w:r>
      <w:r>
        <w:t>]</w:t>
      </w:r>
    </w:p>
    <w:p w14:paraId="45FD1DA6" w14:textId="77777777" w:rsidR="008D5E06" w:rsidRDefault="008D5E06" w:rsidP="008D5E06">
      <w:pPr>
        <w:pStyle w:val="aff"/>
      </w:pPr>
      <w:r>
        <w:t>[</w:t>
      </w:r>
      <w:r>
        <w:t>잔여분배이자</w:t>
      </w:r>
      <w:r>
        <w:t>]</w:t>
      </w:r>
    </w:p>
    <w:p w14:paraId="1A674924" w14:textId="77777777" w:rsidR="008D5E06" w:rsidRDefault="008D5E06" w:rsidP="008D5E06">
      <w:pPr>
        <w:pStyle w:val="aff"/>
      </w:pPr>
      <w:r>
        <w:t>[</w:t>
      </w:r>
      <w:proofErr w:type="spellStart"/>
      <w:r>
        <w:t>위약벌</w:t>
      </w:r>
      <w:proofErr w:type="spellEnd"/>
      <w:r>
        <w:t>]</w:t>
      </w:r>
    </w:p>
    <w:p w14:paraId="076DA9C5" w14:textId="77777777" w:rsidR="008D5E06" w:rsidRDefault="008D5E06" w:rsidP="008D5E06">
      <w:pPr>
        <w:pStyle w:val="aff"/>
      </w:pPr>
    </w:p>
    <w:p w14:paraId="1516AD2E" w14:textId="77777777" w:rsidR="008D5E06" w:rsidRDefault="008D5E06" w:rsidP="008D5E06">
      <w:pPr>
        <w:pStyle w:val="aff"/>
      </w:pPr>
      <w:r>
        <w:t>[</w:t>
      </w:r>
      <w:r>
        <w:t>대표자</w:t>
      </w:r>
      <w:r>
        <w:t>]</w:t>
      </w:r>
    </w:p>
    <w:p w14:paraId="789F0094" w14:textId="77777777" w:rsidR="008D5E06" w:rsidRDefault="008D5E06" w:rsidP="008D5E06">
      <w:pPr>
        <w:pStyle w:val="aff"/>
      </w:pPr>
      <w:r>
        <w:t>[</w:t>
      </w:r>
      <w:r>
        <w:t>주소</w:t>
      </w:r>
      <w:r>
        <w:t>]</w:t>
      </w:r>
      <w:r>
        <w:br/>
      </w:r>
      <w:r>
        <w:br/>
        <w:t xml:space="preserve"> </w:t>
      </w:r>
      <w:r>
        <w:t>해당</w:t>
      </w:r>
      <w:r>
        <w:t xml:space="preserve"> </w:t>
      </w:r>
      <w:r>
        <w:t>내용에</w:t>
      </w:r>
      <w:r>
        <w:t xml:space="preserve"> </w:t>
      </w:r>
      <w:r>
        <w:t>대해서</w:t>
      </w:r>
      <w:r>
        <w:t xml:space="preserve"> </w:t>
      </w:r>
      <w:r>
        <w:t>보고서</w:t>
      </w:r>
      <w:r>
        <w:t xml:space="preserve"> </w:t>
      </w:r>
      <w:r>
        <w:t>작성전에</w:t>
      </w:r>
      <w:r>
        <w:t xml:space="preserve"> </w:t>
      </w:r>
      <w:proofErr w:type="spellStart"/>
      <w:r>
        <w:t>정리해두었다가</w:t>
      </w:r>
      <w:proofErr w:type="spellEnd"/>
      <w:r>
        <w:t xml:space="preserve"> </w:t>
      </w:r>
      <w:r>
        <w:t>바꾸기를</w:t>
      </w:r>
      <w:r>
        <w:t xml:space="preserve"> </w:t>
      </w:r>
      <w:r>
        <w:t>통하여</w:t>
      </w:r>
      <w:r>
        <w:t xml:space="preserve"> </w:t>
      </w:r>
      <w:r>
        <w:t>변경시키는</w:t>
      </w:r>
      <w:r>
        <w:t xml:space="preserve"> </w:t>
      </w:r>
      <w:r>
        <w:t>것을</w:t>
      </w:r>
      <w:r>
        <w:t xml:space="preserve"> </w:t>
      </w:r>
      <w:proofErr w:type="spellStart"/>
      <w:r>
        <w:t>추천드립니다</w:t>
      </w:r>
      <w:proofErr w:type="spellEnd"/>
      <w:r>
        <w:t xml:space="preserve">. </w:t>
      </w:r>
    </w:p>
  </w:comment>
  <w:comment w:id="14" w:author="Seungjun Cha" w:date="2024-09-09T10:19:00Z" w:initials="SC">
    <w:p w14:paraId="181ABE1C" w14:textId="77777777" w:rsidR="00FB0C3C" w:rsidRDefault="00FB0C3C" w:rsidP="00FB0C3C">
      <w:pPr>
        <w:pStyle w:val="aff"/>
      </w:pPr>
      <w:r>
        <w:rPr>
          <w:rStyle w:val="afe"/>
        </w:rPr>
        <w:annotationRef/>
      </w:r>
      <w:r>
        <w:t>회사</w:t>
      </w:r>
      <w:r>
        <w:t xml:space="preserve"> IR</w:t>
      </w:r>
      <w:proofErr w:type="spellStart"/>
      <w:r>
        <w:t>에</w:t>
      </w:r>
      <w:proofErr w:type="spellEnd"/>
      <w:r>
        <w:t xml:space="preserve"> </w:t>
      </w:r>
      <w:r>
        <w:t>기입된</w:t>
      </w:r>
      <w:r>
        <w:t xml:space="preserve"> </w:t>
      </w:r>
      <w:r>
        <w:t>간략한</w:t>
      </w:r>
      <w:r>
        <w:t xml:space="preserve"> </w:t>
      </w:r>
      <w:r>
        <w:t>수준의</w:t>
      </w:r>
      <w:r>
        <w:t xml:space="preserve"> </w:t>
      </w:r>
      <w:r>
        <w:t>회사</w:t>
      </w:r>
      <w:r>
        <w:t xml:space="preserve"> </w:t>
      </w:r>
      <w:r>
        <w:t>추정</w:t>
      </w:r>
      <w:r>
        <w:t xml:space="preserve"> </w:t>
      </w:r>
      <w:proofErr w:type="spellStart"/>
      <w:r>
        <w:t>재추정</w:t>
      </w:r>
      <w:proofErr w:type="spellEnd"/>
    </w:p>
  </w:comment>
  <w:comment w:id="28" w:author="Seungjun Cha" w:date="2024-09-09T09:31:00Z" w:initials="SC">
    <w:p w14:paraId="376C47B2" w14:textId="554EA6D3" w:rsidR="00184D38" w:rsidRDefault="00184D38" w:rsidP="00184D38">
      <w:pPr>
        <w:pStyle w:val="aff"/>
      </w:pPr>
      <w:r>
        <w:rPr>
          <w:rStyle w:val="afe"/>
        </w:rPr>
        <w:annotationRef/>
      </w:r>
      <w:r>
        <w:t>주요인력에</w:t>
      </w:r>
      <w:r>
        <w:t xml:space="preserve"> </w:t>
      </w:r>
      <w:r>
        <w:t>관한</w:t>
      </w:r>
      <w:r>
        <w:t xml:space="preserve"> </w:t>
      </w:r>
      <w:r>
        <w:t>사항은</w:t>
      </w:r>
      <w:r>
        <w:t xml:space="preserve"> </w:t>
      </w:r>
      <w:r>
        <w:t>자세히</w:t>
      </w:r>
      <w:r>
        <w:t xml:space="preserve"> </w:t>
      </w:r>
      <w:r>
        <w:t>기재</w:t>
      </w:r>
      <w:r>
        <w:t xml:space="preserve"> </w:t>
      </w:r>
      <w:r>
        <w:t>부탁드립니다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9F0094" w15:done="0"/>
  <w15:commentEx w15:paraId="181ABE1C" w15:done="0"/>
  <w15:commentEx w15:paraId="376C47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6918785" w16cex:dateUtc="2024-09-04T00:19:00Z"/>
  <w16cex:commentExtensible w16cex:durableId="1C117D39" w16cex:dateUtc="2024-09-09T01:19:00Z"/>
  <w16cex:commentExtensible w16cex:durableId="663BE937" w16cex:dateUtc="2024-09-09T0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9F0094" w16cid:durableId="56918785"/>
  <w16cid:commentId w16cid:paraId="181ABE1C" w16cid:durableId="1C117D39"/>
  <w16cid:commentId w16cid:paraId="376C47B2" w16cid:durableId="663BE9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63132" w14:textId="77777777" w:rsidR="0065024E" w:rsidRDefault="0065024E">
      <w:pPr>
        <w:spacing w:line="240" w:lineRule="auto"/>
      </w:pPr>
      <w:r>
        <w:separator/>
      </w:r>
    </w:p>
  </w:endnote>
  <w:endnote w:type="continuationSeparator" w:id="0">
    <w:p w14:paraId="58BC7ABF" w14:textId="77777777" w:rsidR="0065024E" w:rsidRDefault="006502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BoldItalic r:id="rId1" w:subsetted="1" w:fontKey="{EA6CE01D-12C6-4F4E-B194-E50ED4FD2400}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8A927FD2-5ACD-434D-BEC4-E332FFF47130}"/>
    <w:embedBold r:id="rId3" w:subsetted="1" w:fontKey="{B135F16C-F914-9542-BFDD-EF6577DF5080}"/>
  </w:font>
  <w:font w:name="Malgan Gothic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휴먼명조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Noto Sans KR">
    <w:altName w:val="맑은 고딕"/>
    <w:panose1 w:val="020B0604020202020204"/>
    <w:charset w:val="81"/>
    <w:family w:val="modern"/>
    <w:pitch w:val="variable"/>
    <w:sig w:usb0="30000287" w:usb1="2BDF3C10" w:usb2="00000016" w:usb3="00000000" w:csb0="002E010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0F56C8D3-FF2D-DB46-BCD1-5452ECC40A29}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  <w:embedRegular r:id="rId6" w:subsetted="1" w:fontKey="{FB94DADE-89FC-A643-A2BD-EE235BB863A7}"/>
    <w:embedBold r:id="rId7" w:subsetted="1" w:fontKey="{AB2C9A07-9137-F844-B304-008F7A88D1E8}"/>
  </w:font>
  <w:font w:name="Noto Sans KR ExtraBold">
    <w:altName w:val="맑은 고딕"/>
    <w:panose1 w:val="020B0604020202020204"/>
    <w:charset w:val="81"/>
    <w:family w:val="modern"/>
    <w:pitch w:val="variable"/>
    <w:sig w:usb0="30000287" w:usb1="2BDF3C10" w:usb2="00000016" w:usb3="00000000" w:csb0="002E0107" w:csb1="00000000"/>
  </w:font>
  <w:font w:name="a시네마M">
    <w:altName w:val="맑은 고딕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Noto Sans KR SemiBold">
    <w:altName w:val="맑은 고딕"/>
    <w:panose1 w:val="020B0604020202020204"/>
    <w:charset w:val="81"/>
    <w:family w:val="modern"/>
    <w:pitch w:val="variable"/>
    <w:sig w:usb0="30000287" w:usb1="2BDF3C10" w:usb2="00000016" w:usb3="00000000" w:csb0="002E01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  <w:embedRegular r:id="rId8" w:subsetted="1" w:fontKey="{0C82BC6A-D7DD-D549-B86E-33206D4FAB22}"/>
    <w:embedBold r:id="rId9" w:subsetted="1" w:fontKey="{8B948BB3-3E13-894C-9585-E6F204F3703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4E30" w14:textId="63994378" w:rsidR="00033A07" w:rsidRDefault="00033A07" w:rsidP="00250D32">
    <w:pPr>
      <w:pStyle w:val="ae"/>
    </w:pPr>
  </w:p>
  <w:p w14:paraId="5200C11D" w14:textId="303BCC0B" w:rsidR="00033A07" w:rsidRDefault="00033A07">
    <w:pPr>
      <w:pStyle w:val="ae"/>
    </w:pPr>
    <w:r>
      <w:tab/>
    </w:r>
    <w:r>
      <w:rPr>
        <w:noProof/>
      </w:rPr>
      <w:drawing>
        <wp:inline distT="0" distB="0" distL="0" distR="0" wp14:anchorId="19204FD1" wp14:editId="07A2D10F">
          <wp:extent cx="1238053" cy="192863"/>
          <wp:effectExtent l="0" t="0" r="635" b="0"/>
          <wp:docPr id="25766917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B96F9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tab/>
    </w:r>
    <w:r>
      <w:tab/>
    </w:r>
  </w:p>
  <w:p w14:paraId="6CDB92B7" w14:textId="77777777" w:rsidR="00033A07" w:rsidRDefault="00033A07" w:rsidP="00551DCE">
    <w:pPr>
      <w:pStyle w:val="ae"/>
      <w:tabs>
        <w:tab w:val="left" w:pos="5816"/>
        <w:tab w:val="right" w:pos="859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08AC2E" wp14:editId="22C26A6E">
              <wp:simplePos x="0" y="0"/>
              <wp:positionH relativeFrom="column">
                <wp:posOffset>21678</wp:posOffset>
              </wp:positionH>
              <wp:positionV relativeFrom="paragraph">
                <wp:posOffset>71327</wp:posOffset>
              </wp:positionV>
              <wp:extent cx="5437475" cy="0"/>
              <wp:effectExtent l="0" t="0" r="0" b="0"/>
              <wp:wrapNone/>
              <wp:docPr id="1363042538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CD805E" id="직선 연결선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</w:pict>
        </mc:Fallback>
      </mc:AlternateContent>
    </w:r>
  </w:p>
  <w:p w14:paraId="3E986287" w14:textId="77777777" w:rsidR="00033A07" w:rsidRPr="0061530C" w:rsidRDefault="00033A07" w:rsidP="008E4B3E">
    <w:pPr>
      <w:pStyle w:val="ae"/>
      <w:tabs>
        <w:tab w:val="left" w:pos="5816"/>
        <w:tab w:val="right" w:pos="8595"/>
      </w:tabs>
      <w:jc w:val="left"/>
    </w:pPr>
    <w:r>
      <w:rPr>
        <w:noProof/>
      </w:rPr>
      <w:drawing>
        <wp:inline distT="0" distB="0" distL="0" distR="0" wp14:anchorId="1779D268" wp14:editId="3789AE75">
          <wp:extent cx="1238053" cy="192863"/>
          <wp:effectExtent l="0" t="0" r="635" b="0"/>
          <wp:docPr id="172368426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446276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1065" cy="207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62677" w14:textId="77777777" w:rsidR="00033A07" w:rsidRDefault="00033A07">
    <w:pPr>
      <w:pStyle w:val="ae"/>
    </w:pPr>
    <w:r>
      <w:rPr>
        <w:noProof/>
      </w:rPr>
      <mc:AlternateContent>
        <mc:Choice Requires="wps">
          <w:drawing>
            <wp:inline distT="0" distB="0" distL="0" distR="0" wp14:anchorId="618A1F0C" wp14:editId="0AD60CF1">
              <wp:extent cx="512445" cy="441325"/>
              <wp:effectExtent l="0" t="0" r="1905" b="0"/>
              <wp:docPr id="17" name="순서도: 대체 처리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AE3D" w14:textId="77777777" w:rsidR="00033A07" w:rsidRDefault="00033A07">
                          <w:pPr>
                            <w:pStyle w:val="ae"/>
                            <w:pBdr>
                              <w:top w:val="single" w:sz="12" w:space="1" w:color="0BD0D9" w:themeColor="accent3"/>
                              <w:bottom w:val="single" w:sz="48" w:space="1" w:color="0BD0D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lang w:val="ko-KR"/>
                            </w:rPr>
                            <w:t>1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18A1F0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17" o:spid="_x0000_s1030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52BAAE3D" w14:textId="77777777" w:rsidR="00033A07" w:rsidRDefault="00033A07">
                    <w:pPr>
                      <w:pStyle w:val="ae"/>
                      <w:pBdr>
                        <w:top w:val="single" w:sz="12" w:space="1" w:color="0BD0D9" w:themeColor="accent3"/>
                        <w:bottom w:val="single" w:sz="48" w:space="1" w:color="0BD0D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lang w:val="ko-KR"/>
                      </w:rPr>
                      <w:t>1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함초롬돋움" w:eastAsia="함초롬돋움" w:hAnsi="함초롬돋움" w:cs="함초롬돋움"/>
      </w:rPr>
      <w:id w:val="2030600078"/>
      <w:docPartObj>
        <w:docPartGallery w:val="Page Numbers (Bottom of Page)"/>
        <w:docPartUnique/>
      </w:docPartObj>
    </w:sdtPr>
    <w:sdtContent>
      <w:sdt>
        <w:sdtPr>
          <w:rPr>
            <w:rFonts w:ascii="함초롬돋움" w:eastAsia="함초롬돋움" w:hAnsi="함초롬돋움" w:cs="함초롬돋움"/>
          </w:rPr>
          <w:id w:val="-1705238520"/>
          <w:docPartObj>
            <w:docPartGallery w:val="Page Numbers (Top of Page)"/>
            <w:docPartUnique/>
          </w:docPartObj>
        </w:sdtPr>
        <w:sdtContent>
          <w:p w14:paraId="751D2EF1" w14:textId="77777777" w:rsidR="00033A07" w:rsidRPr="008D5E06" w:rsidRDefault="00033A07" w:rsidP="008E4B3E">
            <w:pPr>
              <w:pStyle w:val="ae"/>
              <w:tabs>
                <w:tab w:val="left" w:pos="5816"/>
                <w:tab w:val="right" w:pos="8595"/>
              </w:tabs>
              <w:jc w:val="left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EC47C3" wp14:editId="0189C901">
                      <wp:simplePos x="0" y="0"/>
                      <wp:positionH relativeFrom="column">
                        <wp:posOffset>21678</wp:posOffset>
                      </wp:positionH>
                      <wp:positionV relativeFrom="paragraph">
                        <wp:posOffset>71327</wp:posOffset>
                      </wp:positionV>
                      <wp:extent cx="5437475" cy="0"/>
                      <wp:effectExtent l="0" t="0" r="0" b="0"/>
                      <wp:wrapNone/>
                      <wp:docPr id="1254352528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37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BB36D" id="직선 연결선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5.6pt" to="429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" strokecolor="#0e68bb [3044]"/>
                  </w:pict>
                </mc:Fallback>
              </mc:AlternateContent>
            </w:r>
          </w:p>
          <w:p w14:paraId="0E837678" w14:textId="7B9ED207" w:rsidR="00033A07" w:rsidRPr="008D5E06" w:rsidRDefault="00033A07">
            <w:pPr>
              <w:pStyle w:val="ae"/>
              <w:rPr>
                <w:rFonts w:ascii="함초롬돋움" w:eastAsia="함초롬돋움" w:hAnsi="함초롬돋움" w:cs="함초롬돋움"/>
              </w:rPr>
            </w:pPr>
            <w:r w:rsidRPr="008D5E06">
              <w:rPr>
                <w:rFonts w:ascii="함초롬돋움" w:eastAsia="함초롬돋움" w:hAnsi="함초롬돋움" w:cs="함초롬돋움"/>
                <w:noProof/>
              </w:rPr>
              <w:drawing>
                <wp:anchor distT="0" distB="0" distL="114300" distR="114300" simplePos="0" relativeHeight="251664384" behindDoc="0" locked="0" layoutInCell="1" allowOverlap="1" wp14:anchorId="0CE0E5E9" wp14:editId="05794EA5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-1270</wp:posOffset>
                  </wp:positionV>
                  <wp:extent cx="1238053" cy="192863"/>
                  <wp:effectExtent l="0" t="0" r="635" b="0"/>
                  <wp:wrapSquare wrapText="bothSides"/>
                  <wp:docPr id="48420359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446276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53" cy="19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페이지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PAGE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 xml:space="preserve"> / 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begin"/>
            </w:r>
            <w:r w:rsidRPr="008D5E06">
              <w:rPr>
                <w:rFonts w:ascii="함초롬돋움" w:eastAsia="함초롬돋움" w:hAnsi="함초롬돋움" w:cs="함초롬돋움"/>
              </w:rPr>
              <w:instrText>NUMPAGES</w:instrTex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separate"/>
            </w:r>
            <w:r w:rsidRPr="008D5E06">
              <w:rPr>
                <w:rFonts w:ascii="함초롬돋움" w:eastAsia="함초롬돋움" w:hAnsi="함초롬돋움" w:cs="함초롬돋움"/>
                <w:lang w:val="ko-KR"/>
              </w:rPr>
              <w:t>2</w:t>
            </w:r>
            <w:r w:rsidRPr="008D5E06">
              <w:rPr>
                <w:rFonts w:ascii="함초롬돋움" w:eastAsia="함초롬돋움" w:hAnsi="함초롬돋움" w:cs="함초롬돋움"/>
                <w:sz w:val="24"/>
                <w:szCs w:val="24"/>
              </w:rPr>
              <w:fldChar w:fldCharType="end"/>
            </w:r>
          </w:p>
        </w:sdtContent>
      </w:sdt>
    </w:sdtContent>
  </w:sdt>
  <w:p w14:paraId="55449656" w14:textId="35686C93" w:rsidR="00033A07" w:rsidRPr="008D5E06" w:rsidRDefault="00033A07" w:rsidP="008E1C44">
    <w:pPr>
      <w:pStyle w:val="ae"/>
      <w:tabs>
        <w:tab w:val="left" w:pos="5816"/>
        <w:tab w:val="right" w:pos="8595"/>
      </w:tabs>
      <w:rPr>
        <w:rFonts w:ascii="함초롬돋움" w:eastAsia="함초롬돋움" w:hAnsi="함초롬돋움" w:cs="함초롬돋움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C127F" w14:textId="77777777" w:rsidR="0065024E" w:rsidRDefault="0065024E">
      <w:pPr>
        <w:spacing w:line="240" w:lineRule="auto"/>
      </w:pPr>
      <w:r>
        <w:separator/>
      </w:r>
    </w:p>
  </w:footnote>
  <w:footnote w:type="continuationSeparator" w:id="0">
    <w:p w14:paraId="134DFE28" w14:textId="77777777" w:rsidR="0065024E" w:rsidRDefault="006502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A16E5" w14:textId="49261B6E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</w:pPr>
    <w:r w:rsidRPr="002205F5">
      <w:rPr>
        <w:rFonts w:ascii="Times New Roman" w:hAnsi="Times New Roman" w:cs="Times New Roman"/>
        <w:b/>
        <w:bCs/>
        <w:i/>
        <w:iCs/>
        <w:color w:val="117DE0" w:themeColor="accent1" w:themeTint="E6"/>
        <w:sz w:val="19"/>
        <w:szCs w:val="19"/>
        <w:u w:val="single"/>
      </w:rPr>
      <w:t>Strictly Confidential</w:t>
    </w:r>
  </w:p>
  <w:p w14:paraId="237B5FDC" w14:textId="77777777" w:rsidR="00033A07" w:rsidRPr="002205F5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93E6A" w14:textId="1393533F" w:rsidR="00033A07" w:rsidRPr="003575EC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</w:pPr>
    <w:r w:rsidRPr="003575EC">
      <w:rPr>
        <w:rFonts w:ascii="Times New Roman" w:hAnsi="Times New Roman" w:cs="Times New Roman"/>
        <w:b/>
        <w:bCs/>
        <w:i/>
        <w:iCs/>
        <w:color w:val="112F51" w:themeColor="text2" w:themeShade="BF"/>
        <w:sz w:val="19"/>
        <w:szCs w:val="19"/>
        <w:u w:val="single"/>
      </w:rPr>
      <w:t>Strictly Confidential</w:t>
    </w:r>
  </w:p>
  <w:p w14:paraId="43D5AC4F" w14:textId="77777777" w:rsidR="00033A07" w:rsidRPr="00250D32" w:rsidRDefault="00033A07" w:rsidP="002205F5">
    <w:pPr>
      <w:pStyle w:val="af2"/>
      <w:jc w:val="right"/>
      <w:rPr>
        <w:rFonts w:ascii="Times New Roman" w:hAnsi="Times New Roman" w:cs="Times New Roman"/>
        <w:b/>
        <w:bCs/>
        <w:i/>
        <w:iCs/>
        <w:color w:val="117DE0" w:themeColor="accent1" w:themeTint="E6"/>
        <w:sz w:val="6"/>
        <w:szCs w:val="6"/>
        <w:u w:val="single"/>
      </w:rPr>
    </w:pPr>
  </w:p>
  <w:p w14:paraId="191CB17F" w14:textId="2BB46BDE" w:rsidR="00033A07" w:rsidRPr="002205F5" w:rsidRDefault="00033A07" w:rsidP="00250D32">
    <w:pPr>
      <w:pStyle w:val="af2"/>
      <w:ind w:right="440"/>
      <w:rPr>
        <w:rFonts w:ascii="Times New Roman" w:hAnsi="Times New Roman" w:cs="Times New Roman"/>
        <w:b/>
        <w:bCs/>
        <w:i/>
        <w:iCs/>
        <w:color w:val="404040" w:themeColor="text1" w:themeTint="BF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C1FC605" wp14:editId="701299C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437475" cy="0"/>
              <wp:effectExtent l="0" t="0" r="0" b="0"/>
              <wp:wrapNone/>
              <wp:docPr id="251999783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3747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4902D4" id="직선 연결선 1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28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" strokecolor="#112f51 [2415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7D98C5" w14:textId="6A0DE10B" w:rsidR="00033A07" w:rsidRPr="007D185A" w:rsidRDefault="00033A07" w:rsidP="007D185A">
    <w:pPr>
      <w:pStyle w:val="af2"/>
      <w:rPr>
        <w:color w:val="7F7F7F" w:themeColor="text1" w:themeTint="80"/>
      </w:rPr>
    </w:pPr>
    <w:r>
      <w:fldChar w:fldCharType="begin"/>
    </w:r>
    <w:r>
      <w:instrText xml:space="preserve"> STYLEREF  "</w:instrText>
    </w:r>
    <w:r>
      <w:instrText>제목</w:instrText>
    </w:r>
    <w:r>
      <w:instrText xml:space="preserve"> 1" \n  \* MERGEFORMAT </w:instrText>
    </w:r>
    <w:r>
      <w:fldChar w:fldCharType="separate"/>
    </w:r>
    <w:r w:rsidR="000B3D19" w:rsidRPr="000B3D19">
      <w:rPr>
        <w:noProof/>
        <w:color w:val="7F7F7F" w:themeColor="text1" w:themeTint="80"/>
      </w:rPr>
      <w:t>I</w:t>
    </w:r>
    <w:r>
      <w:rPr>
        <w:noProof/>
        <w:color w:val="7F7F7F" w:themeColor="text1" w:themeTint="80"/>
      </w:rPr>
      <w:fldChar w:fldCharType="end"/>
    </w:r>
    <w:r w:rsidRPr="007D185A">
      <w:rPr>
        <w:color w:val="7F7F7F" w:themeColor="text1" w:themeTint="80"/>
      </w:rPr>
      <w:t xml:space="preserve">. </w:t>
    </w:r>
    <w:r>
      <w:fldChar w:fldCharType="begin"/>
    </w:r>
    <w:r>
      <w:instrText xml:space="preserve"> STYLEREF  "</w:instrText>
    </w:r>
    <w:r>
      <w:instrText>제목</w:instrText>
    </w:r>
    <w:r>
      <w:instrText xml:space="preserve"> 1"  \* MERGEFORMAT </w:instrText>
    </w:r>
    <w:r>
      <w:fldChar w:fldCharType="separate"/>
    </w:r>
    <w:r w:rsidR="000B3D19">
      <w:rPr>
        <w:noProof/>
      </w:rPr>
      <w:t>Executive Summary</w:t>
    </w:r>
    <w:r>
      <w:rPr>
        <w:noProof/>
        <w:color w:val="7F7F7F" w:themeColor="text1" w:themeTint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4235EC9"/>
    <w:multiLevelType w:val="hybridMultilevel"/>
    <w:tmpl w:val="13FADAD6"/>
    <w:lvl w:ilvl="0" w:tplc="C20A998A">
      <w:start w:val="1"/>
      <w:numFmt w:val="decimalEnclosedCircle"/>
      <w:lvlText w:val="%1"/>
      <w:lvlJc w:val="left"/>
      <w:pPr>
        <w:ind w:left="502" w:hanging="360"/>
      </w:pPr>
      <w:rPr>
        <w:rFonts w:ascii="맑은 고딕" w:eastAsia="맑은 고딕" w:hAnsi="맑은 고딕"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15674303"/>
    <w:multiLevelType w:val="hybridMultilevel"/>
    <w:tmpl w:val="E422722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22A5A9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1F67EE"/>
    <w:multiLevelType w:val="hybridMultilevel"/>
    <w:tmpl w:val="71DEF518"/>
    <w:lvl w:ilvl="0" w:tplc="2B98C596">
      <w:start w:val="1"/>
      <w:numFmt w:val="bullet"/>
      <w:lvlText w:val="•"/>
      <w:lvlJc w:val="left"/>
      <w:pPr>
        <w:ind w:left="800" w:hanging="400"/>
      </w:pPr>
      <w:rPr>
        <w:rFonts w:ascii="Malgan Gothic" w:eastAsia="Malgan Gothic" w:hAnsi="Malgan Gothic" w:cs="Malgan Gothic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B169B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D0236B2"/>
    <w:multiLevelType w:val="hybridMultilevel"/>
    <w:tmpl w:val="06A65AF8"/>
    <w:lvl w:ilvl="0" w:tplc="525E586E">
      <w:start w:val="1"/>
      <w:numFmt w:val="bullet"/>
      <w:lvlText w:val="-"/>
      <w:lvlJc w:val="left"/>
      <w:pPr>
        <w:ind w:left="880" w:hanging="440"/>
      </w:pPr>
      <w:rPr>
        <w:rFonts w:ascii="휴먼명조" w:eastAsia="휴먼명조" w:hAnsi="Wingding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7350BB1"/>
    <w:multiLevelType w:val="hybridMultilevel"/>
    <w:tmpl w:val="47EA556C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C476C8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812221C"/>
    <w:multiLevelType w:val="hybridMultilevel"/>
    <w:tmpl w:val="8E1E7BDA"/>
    <w:lvl w:ilvl="0" w:tplc="FAC03804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6F0A6F"/>
    <w:multiLevelType w:val="multilevel"/>
    <w:tmpl w:val="DE889998"/>
    <w:lvl w:ilvl="0">
      <w:start w:val="1"/>
      <w:numFmt w:val="upperRoman"/>
      <w:pStyle w:val="1"/>
      <w:lvlText w:val="%1."/>
      <w:lvlJc w:val="left"/>
      <w:pPr>
        <w:ind w:left="8237" w:hanging="44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  <w:b/>
        <w:bCs/>
        <w:sz w:val="28"/>
        <w:szCs w:val="28"/>
      </w:rPr>
    </w:lvl>
    <w:lvl w:ilvl="2">
      <w:start w:val="1"/>
      <w:numFmt w:val="ganada"/>
      <w:pStyle w:val="3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ind w:left="1984" w:hanging="708"/>
      </w:pPr>
      <w:rPr>
        <w:rFonts w:ascii="Noto Sans KR" w:hAnsi="Noto Sans KR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B234E94"/>
    <w:multiLevelType w:val="hybridMultilevel"/>
    <w:tmpl w:val="98462EB8"/>
    <w:lvl w:ilvl="0" w:tplc="56BAB4C0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3" w15:restartNumberingAfterBreak="0">
    <w:nsid w:val="50267870"/>
    <w:multiLevelType w:val="hybridMultilevel"/>
    <w:tmpl w:val="3B103252"/>
    <w:lvl w:ilvl="0" w:tplc="72BC0604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04090019" w:tentative="1">
      <w:start w:val="1"/>
      <w:numFmt w:val="upperLetter"/>
      <w:lvlText w:val="%2.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upperLetter"/>
      <w:lvlText w:val="%5.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upperLetter"/>
      <w:lvlText w:val="%8.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4" w15:restartNumberingAfterBreak="0">
    <w:nsid w:val="61A546E2"/>
    <w:multiLevelType w:val="hybridMultilevel"/>
    <w:tmpl w:val="0380A6E8"/>
    <w:lvl w:ilvl="0" w:tplc="2B98C596">
      <w:start w:val="1"/>
      <w:numFmt w:val="bullet"/>
      <w:lvlText w:val="•"/>
      <w:lvlJc w:val="left"/>
      <w:pPr>
        <w:ind w:left="880" w:hanging="4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5CF77AE"/>
    <w:multiLevelType w:val="hybridMultilevel"/>
    <w:tmpl w:val="98462EB8"/>
    <w:lvl w:ilvl="0" w:tplc="FFFFFFFF">
      <w:start w:val="1"/>
      <w:numFmt w:val="decimalEnclosedCircle"/>
      <w:lvlText w:val="%1"/>
      <w:lvlJc w:val="left"/>
      <w:pPr>
        <w:ind w:left="690" w:hanging="360"/>
      </w:pPr>
      <w:rPr>
        <w:rFonts w:hAnsi="Noto Sans KR" w:hint="default"/>
      </w:rPr>
    </w:lvl>
    <w:lvl w:ilvl="1" w:tplc="FFFFFFFF">
      <w:start w:val="1"/>
      <w:numFmt w:val="upperLetter"/>
      <w:lvlText w:val="%2."/>
      <w:lvlJc w:val="left"/>
      <w:pPr>
        <w:ind w:left="1210" w:hanging="440"/>
      </w:pPr>
    </w:lvl>
    <w:lvl w:ilvl="2" w:tplc="FFFFFFFF" w:tentative="1">
      <w:start w:val="1"/>
      <w:numFmt w:val="lowerRoman"/>
      <w:lvlText w:val="%3."/>
      <w:lvlJc w:val="right"/>
      <w:pPr>
        <w:ind w:left="1650" w:hanging="440"/>
      </w:pPr>
    </w:lvl>
    <w:lvl w:ilvl="3" w:tplc="FFFFFFFF" w:tentative="1">
      <w:start w:val="1"/>
      <w:numFmt w:val="decimal"/>
      <w:lvlText w:val="%4."/>
      <w:lvlJc w:val="left"/>
      <w:pPr>
        <w:ind w:left="2090" w:hanging="440"/>
      </w:pPr>
    </w:lvl>
    <w:lvl w:ilvl="4" w:tplc="FFFFFFFF" w:tentative="1">
      <w:start w:val="1"/>
      <w:numFmt w:val="upperLetter"/>
      <w:lvlText w:val="%5."/>
      <w:lvlJc w:val="left"/>
      <w:pPr>
        <w:ind w:left="2530" w:hanging="440"/>
      </w:pPr>
    </w:lvl>
    <w:lvl w:ilvl="5" w:tplc="FFFFFFFF" w:tentative="1">
      <w:start w:val="1"/>
      <w:numFmt w:val="lowerRoman"/>
      <w:lvlText w:val="%6."/>
      <w:lvlJc w:val="right"/>
      <w:pPr>
        <w:ind w:left="2970" w:hanging="440"/>
      </w:pPr>
    </w:lvl>
    <w:lvl w:ilvl="6" w:tplc="FFFFFFFF" w:tentative="1">
      <w:start w:val="1"/>
      <w:numFmt w:val="decimal"/>
      <w:lvlText w:val="%7."/>
      <w:lvlJc w:val="left"/>
      <w:pPr>
        <w:ind w:left="3410" w:hanging="440"/>
      </w:pPr>
    </w:lvl>
    <w:lvl w:ilvl="7" w:tplc="FFFFFFFF" w:tentative="1">
      <w:start w:val="1"/>
      <w:numFmt w:val="upperLetter"/>
      <w:lvlText w:val="%8."/>
      <w:lvlJc w:val="left"/>
      <w:pPr>
        <w:ind w:left="3850" w:hanging="440"/>
      </w:pPr>
    </w:lvl>
    <w:lvl w:ilvl="8" w:tplc="FFFFFFFF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16" w15:restartNumberingAfterBreak="0">
    <w:nsid w:val="68683991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69330917"/>
    <w:multiLevelType w:val="hybridMultilevel"/>
    <w:tmpl w:val="1382C790"/>
    <w:lvl w:ilvl="0" w:tplc="9A5AD4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93A245E"/>
    <w:multiLevelType w:val="multilevel"/>
    <w:tmpl w:val="91063EBE"/>
    <w:lvl w:ilvl="0">
      <w:start w:val="1"/>
      <w:numFmt w:val="none"/>
      <w:lvlText w:val="%1"/>
      <w:lvlJc w:val="left"/>
      <w:pPr>
        <w:ind w:left="425" w:hanging="283"/>
      </w:pPr>
      <w:rPr>
        <w:rFonts w:hint="eastAsia"/>
        <w:b w:val="0"/>
        <w:bCs w:val="0"/>
      </w:rPr>
    </w:lvl>
    <w:lvl w:ilvl="1">
      <w:start w:val="1"/>
      <w:numFmt w:val="bullet"/>
      <w:pStyle w:val="20"/>
      <w:lvlText w:val=""/>
      <w:lvlJc w:val="left"/>
      <w:pPr>
        <w:ind w:left="425" w:hanging="283"/>
      </w:pPr>
      <w:rPr>
        <w:rFonts w:ascii="Wingdings" w:hAnsi="Wingdings" w:hint="default"/>
      </w:rPr>
    </w:lvl>
    <w:lvl w:ilvl="2">
      <w:start w:val="1"/>
      <w:numFmt w:val="bullet"/>
      <w:lvlText w:val="•"/>
      <w:lvlJc w:val="left"/>
      <w:pPr>
        <w:ind w:left="709" w:hanging="284"/>
      </w:pPr>
      <w:rPr>
        <w:rFonts w:ascii="맑은 고딕" w:eastAsia="맑은 고딕" w:hAnsi="맑은 고딕" w:hint="eastAsia"/>
        <w:color w:val="auto"/>
        <w:spacing w:val="0"/>
        <w:position w:val="0"/>
      </w:rPr>
    </w:lvl>
    <w:lvl w:ilvl="3">
      <w:start w:val="1"/>
      <w:numFmt w:val="bullet"/>
      <w:lvlText w:val="−"/>
      <w:lvlJc w:val="left"/>
      <w:pPr>
        <w:ind w:left="992" w:hanging="283"/>
      </w:pPr>
      <w:rPr>
        <w:rFonts w:ascii="Noto Sans" w:hAnsi="Noto Sans" w:hint="default"/>
        <w:color w:val="auto"/>
      </w:rPr>
    </w:lvl>
    <w:lvl w:ilvl="4">
      <w:start w:val="1"/>
      <w:numFmt w:val="upperLetter"/>
      <w:lvlText w:val="%5."/>
      <w:lvlJc w:val="left"/>
      <w:pPr>
        <w:ind w:left="3005" w:hanging="17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72" w:hanging="17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139" w:hanging="17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706" w:hanging="17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273" w:hanging="170"/>
      </w:pPr>
      <w:rPr>
        <w:rFonts w:hint="eastAsia"/>
      </w:rPr>
    </w:lvl>
  </w:abstractNum>
  <w:abstractNum w:abstractNumId="19" w15:restartNumberingAfterBreak="0">
    <w:nsid w:val="6F170896"/>
    <w:multiLevelType w:val="hybridMultilevel"/>
    <w:tmpl w:val="1C38DBEA"/>
    <w:lvl w:ilvl="0" w:tplc="F576308C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5D025B"/>
    <w:multiLevelType w:val="hybridMultilevel"/>
    <w:tmpl w:val="C94C1538"/>
    <w:lvl w:ilvl="0" w:tplc="A96AC9CC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44531615">
    <w:abstractNumId w:val="1"/>
  </w:num>
  <w:num w:numId="2" w16cid:durableId="425853420">
    <w:abstractNumId w:val="0"/>
  </w:num>
  <w:num w:numId="3" w16cid:durableId="1241407430">
    <w:abstractNumId w:val="11"/>
  </w:num>
  <w:num w:numId="4" w16cid:durableId="27605810">
    <w:abstractNumId w:val="18"/>
  </w:num>
  <w:num w:numId="5" w16cid:durableId="1260408722">
    <w:abstractNumId w:val="18"/>
  </w:num>
  <w:num w:numId="6" w16cid:durableId="326329708">
    <w:abstractNumId w:val="18"/>
  </w:num>
  <w:num w:numId="7" w16cid:durableId="757484100">
    <w:abstractNumId w:val="10"/>
  </w:num>
  <w:num w:numId="8" w16cid:durableId="1853182949">
    <w:abstractNumId w:val="18"/>
  </w:num>
  <w:num w:numId="9" w16cid:durableId="943807374">
    <w:abstractNumId w:val="18"/>
  </w:num>
  <w:num w:numId="10" w16cid:durableId="965430568">
    <w:abstractNumId w:val="12"/>
  </w:num>
  <w:num w:numId="11" w16cid:durableId="1794402423">
    <w:abstractNumId w:val="18"/>
  </w:num>
  <w:num w:numId="12" w16cid:durableId="6083926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2330384">
    <w:abstractNumId w:val="20"/>
  </w:num>
  <w:num w:numId="14" w16cid:durableId="1422140385">
    <w:abstractNumId w:val="5"/>
  </w:num>
  <w:num w:numId="15" w16cid:durableId="1596595528">
    <w:abstractNumId w:val="14"/>
  </w:num>
  <w:num w:numId="16" w16cid:durableId="944192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657623">
    <w:abstractNumId w:val="6"/>
  </w:num>
  <w:num w:numId="18" w16cid:durableId="262341293">
    <w:abstractNumId w:val="17"/>
  </w:num>
  <w:num w:numId="19" w16cid:durableId="2084597991">
    <w:abstractNumId w:val="4"/>
  </w:num>
  <w:num w:numId="20" w16cid:durableId="865601024">
    <w:abstractNumId w:val="3"/>
  </w:num>
  <w:num w:numId="21" w16cid:durableId="1596405793">
    <w:abstractNumId w:val="9"/>
  </w:num>
  <w:num w:numId="22" w16cid:durableId="756243066">
    <w:abstractNumId w:val="16"/>
  </w:num>
  <w:num w:numId="23" w16cid:durableId="1032808728">
    <w:abstractNumId w:val="19"/>
  </w:num>
  <w:num w:numId="24" w16cid:durableId="1592002795">
    <w:abstractNumId w:val="8"/>
  </w:num>
  <w:num w:numId="25" w16cid:durableId="1188181039">
    <w:abstractNumId w:val="7"/>
  </w:num>
  <w:num w:numId="26" w16cid:durableId="1776443375">
    <w:abstractNumId w:val="13"/>
  </w:num>
  <w:num w:numId="27" w16cid:durableId="622005446">
    <w:abstractNumId w:val="18"/>
  </w:num>
  <w:num w:numId="28" w16cid:durableId="599457853">
    <w:abstractNumId w:val="2"/>
  </w:num>
  <w:num w:numId="29" w16cid:durableId="761990472">
    <w:abstractNumId w:val="18"/>
  </w:num>
  <w:num w:numId="30" w16cid:durableId="1514998663">
    <w:abstractNumId w:val="18"/>
  </w:num>
  <w:num w:numId="31" w16cid:durableId="560285733">
    <w:abstractNumId w:val="18"/>
  </w:num>
  <w:num w:numId="32" w16cid:durableId="1970241082">
    <w:abstractNumId w:val="18"/>
  </w:num>
  <w:num w:numId="33" w16cid:durableId="1409810619">
    <w:abstractNumId w:val="18"/>
  </w:num>
  <w:num w:numId="34" w16cid:durableId="15960116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3007803">
    <w:abstractNumId w:val="18"/>
  </w:num>
  <w:num w:numId="36" w16cid:durableId="2025937619">
    <w:abstractNumId w:val="11"/>
  </w:num>
  <w:num w:numId="37" w16cid:durableId="453718491">
    <w:abstractNumId w:val="15"/>
  </w:num>
  <w:num w:numId="38" w16cid:durableId="1609657774">
    <w:abstractNumId w:val="18"/>
  </w:num>
  <w:num w:numId="39" w16cid:durableId="1844125821">
    <w:abstractNumId w:val="18"/>
  </w:num>
  <w:num w:numId="40" w16cid:durableId="257325286">
    <w:abstractNumId w:val="18"/>
  </w:num>
  <w:num w:numId="41" w16cid:durableId="1603680046">
    <w:abstractNumId w:val="11"/>
  </w:num>
  <w:num w:numId="42" w16cid:durableId="17657545">
    <w:abstractNumId w:val="18"/>
  </w:num>
  <w:num w:numId="43" w16cid:durableId="2086802000">
    <w:abstractNumId w:val="11"/>
  </w:num>
  <w:num w:numId="44" w16cid:durableId="355619516">
    <w:abstractNumId w:val="11"/>
  </w:num>
  <w:num w:numId="45" w16cid:durableId="5833372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16664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01920244">
    <w:abstractNumId w:val="11"/>
  </w:num>
  <w:num w:numId="48" w16cid:durableId="13118341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3947403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849833267">
    <w:abstractNumId w:val="11"/>
  </w:num>
  <w:num w:numId="51" w16cid:durableId="1461675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80113535">
    <w:abstractNumId w:val="1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ungjun Cha">
    <w15:presenceInfo w15:providerId="Windows Live" w15:userId="264b166afc0c96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embedTrueTypeFonts/>
  <w:saveSubsetFonts/>
  <w:bordersDoNotSurroundHeader/>
  <w:bordersDoNotSurroundFooter/>
  <w:proofState w:spelling="clean" w:grammar="clean"/>
  <w:attachedTemplate r:id="rId1"/>
  <w:defaultTabStop w:val="71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13"/>
    <w:rsid w:val="00003132"/>
    <w:rsid w:val="00003916"/>
    <w:rsid w:val="000041F3"/>
    <w:rsid w:val="00005FB0"/>
    <w:rsid w:val="00011837"/>
    <w:rsid w:val="00011DEE"/>
    <w:rsid w:val="00012234"/>
    <w:rsid w:val="0001266D"/>
    <w:rsid w:val="0001271C"/>
    <w:rsid w:val="00012F35"/>
    <w:rsid w:val="000218EE"/>
    <w:rsid w:val="000245F5"/>
    <w:rsid w:val="00027035"/>
    <w:rsid w:val="000273C1"/>
    <w:rsid w:val="0003140B"/>
    <w:rsid w:val="000329B1"/>
    <w:rsid w:val="00033A07"/>
    <w:rsid w:val="00037658"/>
    <w:rsid w:val="0003780A"/>
    <w:rsid w:val="0004173F"/>
    <w:rsid w:val="00041BFA"/>
    <w:rsid w:val="00042987"/>
    <w:rsid w:val="0004795E"/>
    <w:rsid w:val="0005068F"/>
    <w:rsid w:val="00050D59"/>
    <w:rsid w:val="00050E73"/>
    <w:rsid w:val="00051C40"/>
    <w:rsid w:val="00052431"/>
    <w:rsid w:val="00054A21"/>
    <w:rsid w:val="00055279"/>
    <w:rsid w:val="00057002"/>
    <w:rsid w:val="00061736"/>
    <w:rsid w:val="00063822"/>
    <w:rsid w:val="00063E43"/>
    <w:rsid w:val="0006455D"/>
    <w:rsid w:val="00065811"/>
    <w:rsid w:val="00066CA5"/>
    <w:rsid w:val="0006760C"/>
    <w:rsid w:val="00070C02"/>
    <w:rsid w:val="000724EF"/>
    <w:rsid w:val="00081584"/>
    <w:rsid w:val="00083EEC"/>
    <w:rsid w:val="00091FF4"/>
    <w:rsid w:val="000932C8"/>
    <w:rsid w:val="00094243"/>
    <w:rsid w:val="00094A49"/>
    <w:rsid w:val="00096FDD"/>
    <w:rsid w:val="0009771B"/>
    <w:rsid w:val="000A08B3"/>
    <w:rsid w:val="000A2849"/>
    <w:rsid w:val="000A5013"/>
    <w:rsid w:val="000A629D"/>
    <w:rsid w:val="000B0160"/>
    <w:rsid w:val="000B3D19"/>
    <w:rsid w:val="000B6CF3"/>
    <w:rsid w:val="000C1BB3"/>
    <w:rsid w:val="000C206D"/>
    <w:rsid w:val="000C241F"/>
    <w:rsid w:val="000C4C02"/>
    <w:rsid w:val="000C5153"/>
    <w:rsid w:val="000C6B3A"/>
    <w:rsid w:val="000C7DC4"/>
    <w:rsid w:val="000D0D99"/>
    <w:rsid w:val="000D2A95"/>
    <w:rsid w:val="000D351F"/>
    <w:rsid w:val="000D7FF2"/>
    <w:rsid w:val="000E0B20"/>
    <w:rsid w:val="000E3D4B"/>
    <w:rsid w:val="000E56F4"/>
    <w:rsid w:val="000E5C5F"/>
    <w:rsid w:val="000E6E7E"/>
    <w:rsid w:val="000E7023"/>
    <w:rsid w:val="000F0BF0"/>
    <w:rsid w:val="000F1EA1"/>
    <w:rsid w:val="000F33DB"/>
    <w:rsid w:val="000F3A27"/>
    <w:rsid w:val="000F575F"/>
    <w:rsid w:val="000F57E0"/>
    <w:rsid w:val="000F61A4"/>
    <w:rsid w:val="000F7831"/>
    <w:rsid w:val="0010247C"/>
    <w:rsid w:val="00102AB0"/>
    <w:rsid w:val="001046A5"/>
    <w:rsid w:val="00105ED5"/>
    <w:rsid w:val="001108DB"/>
    <w:rsid w:val="001123CC"/>
    <w:rsid w:val="001131D4"/>
    <w:rsid w:val="00113728"/>
    <w:rsid w:val="0011429D"/>
    <w:rsid w:val="00116DDE"/>
    <w:rsid w:val="00123C54"/>
    <w:rsid w:val="00130C57"/>
    <w:rsid w:val="00131C34"/>
    <w:rsid w:val="001324F1"/>
    <w:rsid w:val="00132634"/>
    <w:rsid w:val="0013481F"/>
    <w:rsid w:val="001355DD"/>
    <w:rsid w:val="00137E15"/>
    <w:rsid w:val="00142851"/>
    <w:rsid w:val="001457B7"/>
    <w:rsid w:val="001467B0"/>
    <w:rsid w:val="001473A3"/>
    <w:rsid w:val="001505E7"/>
    <w:rsid w:val="00151083"/>
    <w:rsid w:val="0015171B"/>
    <w:rsid w:val="00161154"/>
    <w:rsid w:val="00164436"/>
    <w:rsid w:val="00171B73"/>
    <w:rsid w:val="00174035"/>
    <w:rsid w:val="00174716"/>
    <w:rsid w:val="00184D38"/>
    <w:rsid w:val="00184EA0"/>
    <w:rsid w:val="001853FE"/>
    <w:rsid w:val="00185D0B"/>
    <w:rsid w:val="00185E24"/>
    <w:rsid w:val="0019189C"/>
    <w:rsid w:val="00191ED6"/>
    <w:rsid w:val="001921F2"/>
    <w:rsid w:val="001954B6"/>
    <w:rsid w:val="00196450"/>
    <w:rsid w:val="001A099D"/>
    <w:rsid w:val="001A573C"/>
    <w:rsid w:val="001A5F6B"/>
    <w:rsid w:val="001A6D05"/>
    <w:rsid w:val="001A7249"/>
    <w:rsid w:val="001B5B0E"/>
    <w:rsid w:val="001B7FA4"/>
    <w:rsid w:val="001C2046"/>
    <w:rsid w:val="001C23F0"/>
    <w:rsid w:val="001C292F"/>
    <w:rsid w:val="001C5366"/>
    <w:rsid w:val="001C6943"/>
    <w:rsid w:val="001C7501"/>
    <w:rsid w:val="001D10AC"/>
    <w:rsid w:val="001D1BA5"/>
    <w:rsid w:val="001D1DF4"/>
    <w:rsid w:val="001D28AC"/>
    <w:rsid w:val="001D3DD9"/>
    <w:rsid w:val="001D687F"/>
    <w:rsid w:val="001D6DAE"/>
    <w:rsid w:val="001D71B9"/>
    <w:rsid w:val="001D7242"/>
    <w:rsid w:val="001D79C6"/>
    <w:rsid w:val="001E17F6"/>
    <w:rsid w:val="001E2A76"/>
    <w:rsid w:val="001E53D9"/>
    <w:rsid w:val="001F17D4"/>
    <w:rsid w:val="001F266A"/>
    <w:rsid w:val="001F2716"/>
    <w:rsid w:val="001F28FF"/>
    <w:rsid w:val="001F5D9F"/>
    <w:rsid w:val="001F71CF"/>
    <w:rsid w:val="002001C0"/>
    <w:rsid w:val="0020148D"/>
    <w:rsid w:val="002046EA"/>
    <w:rsid w:val="00206885"/>
    <w:rsid w:val="0021372F"/>
    <w:rsid w:val="0021699A"/>
    <w:rsid w:val="002205F5"/>
    <w:rsid w:val="002233BB"/>
    <w:rsid w:val="00223889"/>
    <w:rsid w:val="00230B14"/>
    <w:rsid w:val="00232EFF"/>
    <w:rsid w:val="00240122"/>
    <w:rsid w:val="0024169A"/>
    <w:rsid w:val="00243751"/>
    <w:rsid w:val="00244B85"/>
    <w:rsid w:val="00250D32"/>
    <w:rsid w:val="00254C1D"/>
    <w:rsid w:val="0025669D"/>
    <w:rsid w:val="0025681E"/>
    <w:rsid w:val="002569C4"/>
    <w:rsid w:val="002602D9"/>
    <w:rsid w:val="00262CDF"/>
    <w:rsid w:val="00264F59"/>
    <w:rsid w:val="00265BED"/>
    <w:rsid w:val="00266BB4"/>
    <w:rsid w:val="0027006F"/>
    <w:rsid w:val="002712AE"/>
    <w:rsid w:val="00273CF4"/>
    <w:rsid w:val="002754BC"/>
    <w:rsid w:val="00275D13"/>
    <w:rsid w:val="00276474"/>
    <w:rsid w:val="002779A7"/>
    <w:rsid w:val="00280661"/>
    <w:rsid w:val="002815E7"/>
    <w:rsid w:val="002821D5"/>
    <w:rsid w:val="00282F70"/>
    <w:rsid w:val="00286A68"/>
    <w:rsid w:val="00286D30"/>
    <w:rsid w:val="002939BC"/>
    <w:rsid w:val="00294CA7"/>
    <w:rsid w:val="002A057E"/>
    <w:rsid w:val="002A23DF"/>
    <w:rsid w:val="002A29CC"/>
    <w:rsid w:val="002A626C"/>
    <w:rsid w:val="002A78DB"/>
    <w:rsid w:val="002A7DC7"/>
    <w:rsid w:val="002B1931"/>
    <w:rsid w:val="002B1A4B"/>
    <w:rsid w:val="002B25FB"/>
    <w:rsid w:val="002B5A97"/>
    <w:rsid w:val="002B5C1B"/>
    <w:rsid w:val="002C2059"/>
    <w:rsid w:val="002C2186"/>
    <w:rsid w:val="002C22EE"/>
    <w:rsid w:val="002C24A6"/>
    <w:rsid w:val="002C2728"/>
    <w:rsid w:val="002C2EEF"/>
    <w:rsid w:val="002C4260"/>
    <w:rsid w:val="002D3D3F"/>
    <w:rsid w:val="002D7D72"/>
    <w:rsid w:val="002E0C32"/>
    <w:rsid w:val="002E24E6"/>
    <w:rsid w:val="002E49DF"/>
    <w:rsid w:val="002E4ECC"/>
    <w:rsid w:val="002E6EB0"/>
    <w:rsid w:val="002E759E"/>
    <w:rsid w:val="002F13CE"/>
    <w:rsid w:val="002F25A5"/>
    <w:rsid w:val="002F46A2"/>
    <w:rsid w:val="002F505E"/>
    <w:rsid w:val="002F60D6"/>
    <w:rsid w:val="002F7C9D"/>
    <w:rsid w:val="00300AA8"/>
    <w:rsid w:val="00302346"/>
    <w:rsid w:val="00306ED3"/>
    <w:rsid w:val="0030799E"/>
    <w:rsid w:val="00311F09"/>
    <w:rsid w:val="0031236C"/>
    <w:rsid w:val="0031299E"/>
    <w:rsid w:val="00312DCA"/>
    <w:rsid w:val="0031371D"/>
    <w:rsid w:val="0031390D"/>
    <w:rsid w:val="00315164"/>
    <w:rsid w:val="00320DD9"/>
    <w:rsid w:val="00325183"/>
    <w:rsid w:val="003266FB"/>
    <w:rsid w:val="0033604D"/>
    <w:rsid w:val="00336C62"/>
    <w:rsid w:val="00337294"/>
    <w:rsid w:val="00337936"/>
    <w:rsid w:val="00345C52"/>
    <w:rsid w:val="0034696F"/>
    <w:rsid w:val="00346D1D"/>
    <w:rsid w:val="00356156"/>
    <w:rsid w:val="003575EC"/>
    <w:rsid w:val="003578DA"/>
    <w:rsid w:val="00360CCB"/>
    <w:rsid w:val="00361F87"/>
    <w:rsid w:val="00365216"/>
    <w:rsid w:val="00375D81"/>
    <w:rsid w:val="0037653C"/>
    <w:rsid w:val="00377426"/>
    <w:rsid w:val="00377468"/>
    <w:rsid w:val="0037793A"/>
    <w:rsid w:val="00381F57"/>
    <w:rsid w:val="003831B9"/>
    <w:rsid w:val="00386398"/>
    <w:rsid w:val="0038639E"/>
    <w:rsid w:val="00390EC2"/>
    <w:rsid w:val="00393617"/>
    <w:rsid w:val="00393A4E"/>
    <w:rsid w:val="003965B9"/>
    <w:rsid w:val="00396E77"/>
    <w:rsid w:val="003A04C1"/>
    <w:rsid w:val="003A3293"/>
    <w:rsid w:val="003A3E32"/>
    <w:rsid w:val="003A5C9E"/>
    <w:rsid w:val="003A636E"/>
    <w:rsid w:val="003B056D"/>
    <w:rsid w:val="003C0C12"/>
    <w:rsid w:val="003C13EA"/>
    <w:rsid w:val="003C5369"/>
    <w:rsid w:val="003C5CE8"/>
    <w:rsid w:val="003C6646"/>
    <w:rsid w:val="003D0FF4"/>
    <w:rsid w:val="003D26D5"/>
    <w:rsid w:val="003D5933"/>
    <w:rsid w:val="003E149F"/>
    <w:rsid w:val="003E45E9"/>
    <w:rsid w:val="003E5D98"/>
    <w:rsid w:val="003E6181"/>
    <w:rsid w:val="003F09FF"/>
    <w:rsid w:val="003F208B"/>
    <w:rsid w:val="003F302F"/>
    <w:rsid w:val="00401B1A"/>
    <w:rsid w:val="004040BF"/>
    <w:rsid w:val="0040506B"/>
    <w:rsid w:val="0040686B"/>
    <w:rsid w:val="004072E5"/>
    <w:rsid w:val="004101E8"/>
    <w:rsid w:val="004129A3"/>
    <w:rsid w:val="00413276"/>
    <w:rsid w:val="00413726"/>
    <w:rsid w:val="00414212"/>
    <w:rsid w:val="00414364"/>
    <w:rsid w:val="004145A2"/>
    <w:rsid w:val="00420E38"/>
    <w:rsid w:val="004216C1"/>
    <w:rsid w:val="004237F7"/>
    <w:rsid w:val="004241FE"/>
    <w:rsid w:val="00427571"/>
    <w:rsid w:val="00427E28"/>
    <w:rsid w:val="00431CAB"/>
    <w:rsid w:val="00432FB8"/>
    <w:rsid w:val="0043317C"/>
    <w:rsid w:val="00434071"/>
    <w:rsid w:val="0043642B"/>
    <w:rsid w:val="0044139D"/>
    <w:rsid w:val="00442B8A"/>
    <w:rsid w:val="00447552"/>
    <w:rsid w:val="00451C6D"/>
    <w:rsid w:val="004530D8"/>
    <w:rsid w:val="00454336"/>
    <w:rsid w:val="00454D86"/>
    <w:rsid w:val="00457EEB"/>
    <w:rsid w:val="00464F02"/>
    <w:rsid w:val="0046669C"/>
    <w:rsid w:val="00470182"/>
    <w:rsid w:val="00474B00"/>
    <w:rsid w:val="00476912"/>
    <w:rsid w:val="00477F7A"/>
    <w:rsid w:val="00492760"/>
    <w:rsid w:val="00493946"/>
    <w:rsid w:val="00493FA1"/>
    <w:rsid w:val="00494297"/>
    <w:rsid w:val="00495F9D"/>
    <w:rsid w:val="00496766"/>
    <w:rsid w:val="00496AAA"/>
    <w:rsid w:val="00496F00"/>
    <w:rsid w:val="004974D6"/>
    <w:rsid w:val="004A1151"/>
    <w:rsid w:val="004A1492"/>
    <w:rsid w:val="004A4E44"/>
    <w:rsid w:val="004A65F3"/>
    <w:rsid w:val="004B06DD"/>
    <w:rsid w:val="004B15DF"/>
    <w:rsid w:val="004B2795"/>
    <w:rsid w:val="004B385E"/>
    <w:rsid w:val="004B458C"/>
    <w:rsid w:val="004B52AC"/>
    <w:rsid w:val="004B5D75"/>
    <w:rsid w:val="004C1A8C"/>
    <w:rsid w:val="004C70A0"/>
    <w:rsid w:val="004D352A"/>
    <w:rsid w:val="004D3C20"/>
    <w:rsid w:val="004D44A4"/>
    <w:rsid w:val="004D55FC"/>
    <w:rsid w:val="004D7ED2"/>
    <w:rsid w:val="004E00EE"/>
    <w:rsid w:val="004E2043"/>
    <w:rsid w:val="004E5B10"/>
    <w:rsid w:val="004F05BF"/>
    <w:rsid w:val="004F0B54"/>
    <w:rsid w:val="004F33AD"/>
    <w:rsid w:val="004F4FCB"/>
    <w:rsid w:val="004F4FE5"/>
    <w:rsid w:val="004F5FDB"/>
    <w:rsid w:val="00501416"/>
    <w:rsid w:val="00503F35"/>
    <w:rsid w:val="00506555"/>
    <w:rsid w:val="0050699C"/>
    <w:rsid w:val="00510DFF"/>
    <w:rsid w:val="0051636C"/>
    <w:rsid w:val="00520556"/>
    <w:rsid w:val="0052145E"/>
    <w:rsid w:val="0052478A"/>
    <w:rsid w:val="00531CAD"/>
    <w:rsid w:val="00531E46"/>
    <w:rsid w:val="00532143"/>
    <w:rsid w:val="00533973"/>
    <w:rsid w:val="0053477B"/>
    <w:rsid w:val="00541BD9"/>
    <w:rsid w:val="00542592"/>
    <w:rsid w:val="00543A96"/>
    <w:rsid w:val="00544806"/>
    <w:rsid w:val="0055076D"/>
    <w:rsid w:val="00551122"/>
    <w:rsid w:val="00551DCE"/>
    <w:rsid w:val="00556318"/>
    <w:rsid w:val="00557DE5"/>
    <w:rsid w:val="00560B3A"/>
    <w:rsid w:val="0056228A"/>
    <w:rsid w:val="00564DD4"/>
    <w:rsid w:val="00573D5A"/>
    <w:rsid w:val="005746D4"/>
    <w:rsid w:val="00575061"/>
    <w:rsid w:val="0058064F"/>
    <w:rsid w:val="00582326"/>
    <w:rsid w:val="00582F8C"/>
    <w:rsid w:val="005832E4"/>
    <w:rsid w:val="005844D6"/>
    <w:rsid w:val="0058495B"/>
    <w:rsid w:val="0058566F"/>
    <w:rsid w:val="00586BBF"/>
    <w:rsid w:val="00591571"/>
    <w:rsid w:val="00591E59"/>
    <w:rsid w:val="00594649"/>
    <w:rsid w:val="005962F2"/>
    <w:rsid w:val="005972F3"/>
    <w:rsid w:val="005A0E06"/>
    <w:rsid w:val="005A186F"/>
    <w:rsid w:val="005A2DAF"/>
    <w:rsid w:val="005A4F45"/>
    <w:rsid w:val="005A5289"/>
    <w:rsid w:val="005A5E3F"/>
    <w:rsid w:val="005A6292"/>
    <w:rsid w:val="005A6A38"/>
    <w:rsid w:val="005A7C01"/>
    <w:rsid w:val="005B1C37"/>
    <w:rsid w:val="005B1DD3"/>
    <w:rsid w:val="005C09C1"/>
    <w:rsid w:val="005C1D18"/>
    <w:rsid w:val="005C5C3D"/>
    <w:rsid w:val="005C6832"/>
    <w:rsid w:val="005C6A0C"/>
    <w:rsid w:val="005D0819"/>
    <w:rsid w:val="005D0AED"/>
    <w:rsid w:val="005D1F18"/>
    <w:rsid w:val="005D24E8"/>
    <w:rsid w:val="005D28FD"/>
    <w:rsid w:val="005D4727"/>
    <w:rsid w:val="005D5F00"/>
    <w:rsid w:val="005D7C2F"/>
    <w:rsid w:val="005E07ED"/>
    <w:rsid w:val="005E213D"/>
    <w:rsid w:val="005E3454"/>
    <w:rsid w:val="005E381E"/>
    <w:rsid w:val="005E4AAC"/>
    <w:rsid w:val="005E4DDA"/>
    <w:rsid w:val="005E6645"/>
    <w:rsid w:val="005E6860"/>
    <w:rsid w:val="005F68F9"/>
    <w:rsid w:val="0060231B"/>
    <w:rsid w:val="00603B20"/>
    <w:rsid w:val="006042A1"/>
    <w:rsid w:val="00605295"/>
    <w:rsid w:val="00610F8C"/>
    <w:rsid w:val="00612761"/>
    <w:rsid w:val="00612B5F"/>
    <w:rsid w:val="00612E5C"/>
    <w:rsid w:val="00613B2B"/>
    <w:rsid w:val="0061530C"/>
    <w:rsid w:val="00615946"/>
    <w:rsid w:val="006216EE"/>
    <w:rsid w:val="0062246A"/>
    <w:rsid w:val="00622A0D"/>
    <w:rsid w:val="00623035"/>
    <w:rsid w:val="00624A6C"/>
    <w:rsid w:val="006372BD"/>
    <w:rsid w:val="0064220C"/>
    <w:rsid w:val="00642DD5"/>
    <w:rsid w:val="00643A3E"/>
    <w:rsid w:val="00643DA9"/>
    <w:rsid w:val="006453F6"/>
    <w:rsid w:val="00645D46"/>
    <w:rsid w:val="0065024E"/>
    <w:rsid w:val="00650273"/>
    <w:rsid w:val="00651A74"/>
    <w:rsid w:val="006546B8"/>
    <w:rsid w:val="00655C7B"/>
    <w:rsid w:val="00661E79"/>
    <w:rsid w:val="0066307F"/>
    <w:rsid w:val="0066469D"/>
    <w:rsid w:val="006707BB"/>
    <w:rsid w:val="00670F69"/>
    <w:rsid w:val="0067174C"/>
    <w:rsid w:val="00671B10"/>
    <w:rsid w:val="006770E9"/>
    <w:rsid w:val="006816C7"/>
    <w:rsid w:val="00681D3F"/>
    <w:rsid w:val="00683D5F"/>
    <w:rsid w:val="006846E0"/>
    <w:rsid w:val="00686F77"/>
    <w:rsid w:val="006874B2"/>
    <w:rsid w:val="0069153D"/>
    <w:rsid w:val="0069176E"/>
    <w:rsid w:val="00694102"/>
    <w:rsid w:val="00696A19"/>
    <w:rsid w:val="006A1819"/>
    <w:rsid w:val="006A20F8"/>
    <w:rsid w:val="006B2534"/>
    <w:rsid w:val="006B26B7"/>
    <w:rsid w:val="006B2ACF"/>
    <w:rsid w:val="006B33C1"/>
    <w:rsid w:val="006B5A7D"/>
    <w:rsid w:val="006B7D65"/>
    <w:rsid w:val="006C0693"/>
    <w:rsid w:val="006C38DE"/>
    <w:rsid w:val="006C39E3"/>
    <w:rsid w:val="006C4E61"/>
    <w:rsid w:val="006C5866"/>
    <w:rsid w:val="006C5D6B"/>
    <w:rsid w:val="006C7367"/>
    <w:rsid w:val="006D0F13"/>
    <w:rsid w:val="006D4A7A"/>
    <w:rsid w:val="006D4C6E"/>
    <w:rsid w:val="006D6C9D"/>
    <w:rsid w:val="006D77AC"/>
    <w:rsid w:val="006E0DC4"/>
    <w:rsid w:val="006E1EE5"/>
    <w:rsid w:val="006E43F7"/>
    <w:rsid w:val="006E60CA"/>
    <w:rsid w:val="006E7C91"/>
    <w:rsid w:val="006F1615"/>
    <w:rsid w:val="006F3250"/>
    <w:rsid w:val="006F403A"/>
    <w:rsid w:val="006F6D28"/>
    <w:rsid w:val="00700B35"/>
    <w:rsid w:val="00702D56"/>
    <w:rsid w:val="0070474F"/>
    <w:rsid w:val="007047F3"/>
    <w:rsid w:val="00704904"/>
    <w:rsid w:val="00705A8B"/>
    <w:rsid w:val="00706B5A"/>
    <w:rsid w:val="007101CE"/>
    <w:rsid w:val="00713420"/>
    <w:rsid w:val="0071384A"/>
    <w:rsid w:val="00715653"/>
    <w:rsid w:val="00716486"/>
    <w:rsid w:val="007170BA"/>
    <w:rsid w:val="007211D5"/>
    <w:rsid w:val="007214B1"/>
    <w:rsid w:val="00723028"/>
    <w:rsid w:val="00724991"/>
    <w:rsid w:val="007249A0"/>
    <w:rsid w:val="00724C5E"/>
    <w:rsid w:val="00726E61"/>
    <w:rsid w:val="007276F6"/>
    <w:rsid w:val="007323F4"/>
    <w:rsid w:val="007334A7"/>
    <w:rsid w:val="007339BF"/>
    <w:rsid w:val="00733A1A"/>
    <w:rsid w:val="00733B71"/>
    <w:rsid w:val="0074101F"/>
    <w:rsid w:val="00741245"/>
    <w:rsid w:val="00741BA0"/>
    <w:rsid w:val="0074246C"/>
    <w:rsid w:val="007424CB"/>
    <w:rsid w:val="007425DD"/>
    <w:rsid w:val="00743A3A"/>
    <w:rsid w:val="00744DF0"/>
    <w:rsid w:val="0075431E"/>
    <w:rsid w:val="007604F9"/>
    <w:rsid w:val="00762DE4"/>
    <w:rsid w:val="00763F41"/>
    <w:rsid w:val="00765663"/>
    <w:rsid w:val="0076606A"/>
    <w:rsid w:val="007706A2"/>
    <w:rsid w:val="00770A0E"/>
    <w:rsid w:val="007710F4"/>
    <w:rsid w:val="0077136E"/>
    <w:rsid w:val="00771520"/>
    <w:rsid w:val="007730B6"/>
    <w:rsid w:val="0077412D"/>
    <w:rsid w:val="0077449C"/>
    <w:rsid w:val="00775FFC"/>
    <w:rsid w:val="00780A81"/>
    <w:rsid w:val="0078173C"/>
    <w:rsid w:val="0078185A"/>
    <w:rsid w:val="00781C4D"/>
    <w:rsid w:val="007824F7"/>
    <w:rsid w:val="0078337B"/>
    <w:rsid w:val="00783D41"/>
    <w:rsid w:val="0078478C"/>
    <w:rsid w:val="007921AB"/>
    <w:rsid w:val="00792841"/>
    <w:rsid w:val="0079295B"/>
    <w:rsid w:val="00794CD6"/>
    <w:rsid w:val="00794DA6"/>
    <w:rsid w:val="007952BB"/>
    <w:rsid w:val="00795DA6"/>
    <w:rsid w:val="0079684A"/>
    <w:rsid w:val="007A47BB"/>
    <w:rsid w:val="007A4DFB"/>
    <w:rsid w:val="007A6A71"/>
    <w:rsid w:val="007B116A"/>
    <w:rsid w:val="007B1268"/>
    <w:rsid w:val="007B386B"/>
    <w:rsid w:val="007B3EDB"/>
    <w:rsid w:val="007B6ED2"/>
    <w:rsid w:val="007B7427"/>
    <w:rsid w:val="007B7E36"/>
    <w:rsid w:val="007C32A2"/>
    <w:rsid w:val="007C5F32"/>
    <w:rsid w:val="007C6B69"/>
    <w:rsid w:val="007C7DFB"/>
    <w:rsid w:val="007D00A3"/>
    <w:rsid w:val="007D185A"/>
    <w:rsid w:val="007D7EC8"/>
    <w:rsid w:val="007E5509"/>
    <w:rsid w:val="007E616B"/>
    <w:rsid w:val="007E6397"/>
    <w:rsid w:val="007F1929"/>
    <w:rsid w:val="007F1C25"/>
    <w:rsid w:val="007F32DA"/>
    <w:rsid w:val="007F3A51"/>
    <w:rsid w:val="007F3D28"/>
    <w:rsid w:val="007F522A"/>
    <w:rsid w:val="007F746D"/>
    <w:rsid w:val="007F7CDB"/>
    <w:rsid w:val="008004DC"/>
    <w:rsid w:val="00800B1F"/>
    <w:rsid w:val="0080103D"/>
    <w:rsid w:val="0080254F"/>
    <w:rsid w:val="00802611"/>
    <w:rsid w:val="0080278F"/>
    <w:rsid w:val="008030E1"/>
    <w:rsid w:val="008070B5"/>
    <w:rsid w:val="00813C12"/>
    <w:rsid w:val="00814E90"/>
    <w:rsid w:val="00816338"/>
    <w:rsid w:val="00817451"/>
    <w:rsid w:val="00817A12"/>
    <w:rsid w:val="00824F46"/>
    <w:rsid w:val="0082524C"/>
    <w:rsid w:val="00827513"/>
    <w:rsid w:val="008312DA"/>
    <w:rsid w:val="00833C11"/>
    <w:rsid w:val="0084062F"/>
    <w:rsid w:val="00841659"/>
    <w:rsid w:val="00846E05"/>
    <w:rsid w:val="0085105A"/>
    <w:rsid w:val="008524FC"/>
    <w:rsid w:val="00852A8D"/>
    <w:rsid w:val="008542F4"/>
    <w:rsid w:val="00855F5A"/>
    <w:rsid w:val="00862522"/>
    <w:rsid w:val="0086790C"/>
    <w:rsid w:val="00870D11"/>
    <w:rsid w:val="00870D73"/>
    <w:rsid w:val="00870E8A"/>
    <w:rsid w:val="008747F4"/>
    <w:rsid w:val="00876076"/>
    <w:rsid w:val="00877FB7"/>
    <w:rsid w:val="00881443"/>
    <w:rsid w:val="008819E4"/>
    <w:rsid w:val="0088347C"/>
    <w:rsid w:val="0088599C"/>
    <w:rsid w:val="00890C06"/>
    <w:rsid w:val="008913D1"/>
    <w:rsid w:val="0089451E"/>
    <w:rsid w:val="00894B2E"/>
    <w:rsid w:val="00894E31"/>
    <w:rsid w:val="00895702"/>
    <w:rsid w:val="00895E1F"/>
    <w:rsid w:val="008965E0"/>
    <w:rsid w:val="008A2B51"/>
    <w:rsid w:val="008A5475"/>
    <w:rsid w:val="008A580A"/>
    <w:rsid w:val="008A6D0F"/>
    <w:rsid w:val="008B0FA6"/>
    <w:rsid w:val="008B41C9"/>
    <w:rsid w:val="008B4294"/>
    <w:rsid w:val="008B5927"/>
    <w:rsid w:val="008C3FEA"/>
    <w:rsid w:val="008C4214"/>
    <w:rsid w:val="008C469E"/>
    <w:rsid w:val="008C6C28"/>
    <w:rsid w:val="008C72A8"/>
    <w:rsid w:val="008C7AD3"/>
    <w:rsid w:val="008D0919"/>
    <w:rsid w:val="008D2DC8"/>
    <w:rsid w:val="008D4D48"/>
    <w:rsid w:val="008D5E06"/>
    <w:rsid w:val="008D697E"/>
    <w:rsid w:val="008D77B4"/>
    <w:rsid w:val="008E1C44"/>
    <w:rsid w:val="008E4B3E"/>
    <w:rsid w:val="008E60BF"/>
    <w:rsid w:val="008F0222"/>
    <w:rsid w:val="008F08DA"/>
    <w:rsid w:val="008F0C67"/>
    <w:rsid w:val="008F1E50"/>
    <w:rsid w:val="008F4905"/>
    <w:rsid w:val="008F5C63"/>
    <w:rsid w:val="008F6504"/>
    <w:rsid w:val="0090062A"/>
    <w:rsid w:val="00902342"/>
    <w:rsid w:val="00911B7A"/>
    <w:rsid w:val="0091214E"/>
    <w:rsid w:val="0091425A"/>
    <w:rsid w:val="009200FB"/>
    <w:rsid w:val="009245FC"/>
    <w:rsid w:val="0092603F"/>
    <w:rsid w:val="00927A63"/>
    <w:rsid w:val="009353DA"/>
    <w:rsid w:val="009357D1"/>
    <w:rsid w:val="009368C3"/>
    <w:rsid w:val="00936D4A"/>
    <w:rsid w:val="009378C9"/>
    <w:rsid w:val="009405F6"/>
    <w:rsid w:val="00941F03"/>
    <w:rsid w:val="0094206B"/>
    <w:rsid w:val="00942B88"/>
    <w:rsid w:val="009454A7"/>
    <w:rsid w:val="00947837"/>
    <w:rsid w:val="00947982"/>
    <w:rsid w:val="00950895"/>
    <w:rsid w:val="00951FF4"/>
    <w:rsid w:val="00953609"/>
    <w:rsid w:val="0095393F"/>
    <w:rsid w:val="0095578B"/>
    <w:rsid w:val="0095790D"/>
    <w:rsid w:val="00961B14"/>
    <w:rsid w:val="00962823"/>
    <w:rsid w:val="00962C8F"/>
    <w:rsid w:val="00963B6D"/>
    <w:rsid w:val="00965E82"/>
    <w:rsid w:val="00970C62"/>
    <w:rsid w:val="0097408E"/>
    <w:rsid w:val="00975D67"/>
    <w:rsid w:val="00976167"/>
    <w:rsid w:val="00977B28"/>
    <w:rsid w:val="00980803"/>
    <w:rsid w:val="009819B0"/>
    <w:rsid w:val="00985CEC"/>
    <w:rsid w:val="00986711"/>
    <w:rsid w:val="009904A3"/>
    <w:rsid w:val="00990B8D"/>
    <w:rsid w:val="0099307B"/>
    <w:rsid w:val="00997F47"/>
    <w:rsid w:val="009A10EA"/>
    <w:rsid w:val="009A1CB4"/>
    <w:rsid w:val="009A427E"/>
    <w:rsid w:val="009A68A6"/>
    <w:rsid w:val="009A73F7"/>
    <w:rsid w:val="009C18AC"/>
    <w:rsid w:val="009D10AC"/>
    <w:rsid w:val="009D6649"/>
    <w:rsid w:val="009D758F"/>
    <w:rsid w:val="009E05B4"/>
    <w:rsid w:val="009E1622"/>
    <w:rsid w:val="009F0521"/>
    <w:rsid w:val="009F37D0"/>
    <w:rsid w:val="009F4DD9"/>
    <w:rsid w:val="009F4EE6"/>
    <w:rsid w:val="009F6D10"/>
    <w:rsid w:val="00A00E7B"/>
    <w:rsid w:val="00A02034"/>
    <w:rsid w:val="00A02144"/>
    <w:rsid w:val="00A03C85"/>
    <w:rsid w:val="00A04F09"/>
    <w:rsid w:val="00A06340"/>
    <w:rsid w:val="00A07CD6"/>
    <w:rsid w:val="00A11165"/>
    <w:rsid w:val="00A1240E"/>
    <w:rsid w:val="00A14904"/>
    <w:rsid w:val="00A15A96"/>
    <w:rsid w:val="00A163F7"/>
    <w:rsid w:val="00A1783D"/>
    <w:rsid w:val="00A2071C"/>
    <w:rsid w:val="00A24408"/>
    <w:rsid w:val="00A2637C"/>
    <w:rsid w:val="00A31775"/>
    <w:rsid w:val="00A33FBC"/>
    <w:rsid w:val="00A407AC"/>
    <w:rsid w:val="00A46285"/>
    <w:rsid w:val="00A530F0"/>
    <w:rsid w:val="00A5531C"/>
    <w:rsid w:val="00A55AF5"/>
    <w:rsid w:val="00A56333"/>
    <w:rsid w:val="00A564E1"/>
    <w:rsid w:val="00A602B6"/>
    <w:rsid w:val="00A609C2"/>
    <w:rsid w:val="00A62E09"/>
    <w:rsid w:val="00A63F2E"/>
    <w:rsid w:val="00A66E68"/>
    <w:rsid w:val="00A66E75"/>
    <w:rsid w:val="00A67E76"/>
    <w:rsid w:val="00A71279"/>
    <w:rsid w:val="00A73F23"/>
    <w:rsid w:val="00A7414F"/>
    <w:rsid w:val="00A74C25"/>
    <w:rsid w:val="00A75C28"/>
    <w:rsid w:val="00A80BDD"/>
    <w:rsid w:val="00A825EC"/>
    <w:rsid w:val="00A82C95"/>
    <w:rsid w:val="00A83573"/>
    <w:rsid w:val="00A843C6"/>
    <w:rsid w:val="00A873FA"/>
    <w:rsid w:val="00A92FCE"/>
    <w:rsid w:val="00A94BC1"/>
    <w:rsid w:val="00A955A5"/>
    <w:rsid w:val="00A96C6B"/>
    <w:rsid w:val="00A96DBD"/>
    <w:rsid w:val="00AA0A09"/>
    <w:rsid w:val="00AA176B"/>
    <w:rsid w:val="00AA2EEC"/>
    <w:rsid w:val="00AA3953"/>
    <w:rsid w:val="00AA4276"/>
    <w:rsid w:val="00AA4B83"/>
    <w:rsid w:val="00AB04C3"/>
    <w:rsid w:val="00AB1715"/>
    <w:rsid w:val="00AB4A42"/>
    <w:rsid w:val="00AB693C"/>
    <w:rsid w:val="00AB7EC8"/>
    <w:rsid w:val="00AC3B4B"/>
    <w:rsid w:val="00AD07A7"/>
    <w:rsid w:val="00AD0AFD"/>
    <w:rsid w:val="00AD28FF"/>
    <w:rsid w:val="00AD4A93"/>
    <w:rsid w:val="00AD4DD1"/>
    <w:rsid w:val="00AD622B"/>
    <w:rsid w:val="00AD7F98"/>
    <w:rsid w:val="00AE008F"/>
    <w:rsid w:val="00AE01C8"/>
    <w:rsid w:val="00AE0326"/>
    <w:rsid w:val="00AE07C1"/>
    <w:rsid w:val="00AE112E"/>
    <w:rsid w:val="00AE26AD"/>
    <w:rsid w:val="00AE2D79"/>
    <w:rsid w:val="00AE2DC3"/>
    <w:rsid w:val="00AE3423"/>
    <w:rsid w:val="00AE7772"/>
    <w:rsid w:val="00AE7A4A"/>
    <w:rsid w:val="00AF0449"/>
    <w:rsid w:val="00AF0875"/>
    <w:rsid w:val="00AF280B"/>
    <w:rsid w:val="00AF3CA4"/>
    <w:rsid w:val="00AF50BA"/>
    <w:rsid w:val="00AF7350"/>
    <w:rsid w:val="00B010DC"/>
    <w:rsid w:val="00B0745E"/>
    <w:rsid w:val="00B130C4"/>
    <w:rsid w:val="00B15B1D"/>
    <w:rsid w:val="00B172CF"/>
    <w:rsid w:val="00B224BD"/>
    <w:rsid w:val="00B2463C"/>
    <w:rsid w:val="00B24C95"/>
    <w:rsid w:val="00B259CC"/>
    <w:rsid w:val="00B25BCF"/>
    <w:rsid w:val="00B25CD0"/>
    <w:rsid w:val="00B26917"/>
    <w:rsid w:val="00B275D7"/>
    <w:rsid w:val="00B30E59"/>
    <w:rsid w:val="00B314DE"/>
    <w:rsid w:val="00B315DD"/>
    <w:rsid w:val="00B31DD0"/>
    <w:rsid w:val="00B32180"/>
    <w:rsid w:val="00B35960"/>
    <w:rsid w:val="00B36537"/>
    <w:rsid w:val="00B36A4A"/>
    <w:rsid w:val="00B37B1E"/>
    <w:rsid w:val="00B403D4"/>
    <w:rsid w:val="00B41FE1"/>
    <w:rsid w:val="00B43722"/>
    <w:rsid w:val="00B461E2"/>
    <w:rsid w:val="00B46696"/>
    <w:rsid w:val="00B46B9D"/>
    <w:rsid w:val="00B505EF"/>
    <w:rsid w:val="00B57482"/>
    <w:rsid w:val="00B601A0"/>
    <w:rsid w:val="00B664F8"/>
    <w:rsid w:val="00B721B5"/>
    <w:rsid w:val="00B72218"/>
    <w:rsid w:val="00B75978"/>
    <w:rsid w:val="00B76199"/>
    <w:rsid w:val="00B81242"/>
    <w:rsid w:val="00B825AB"/>
    <w:rsid w:val="00B827A1"/>
    <w:rsid w:val="00B862A8"/>
    <w:rsid w:val="00B93256"/>
    <w:rsid w:val="00B959D1"/>
    <w:rsid w:val="00BA2C85"/>
    <w:rsid w:val="00BA4297"/>
    <w:rsid w:val="00BA5B3A"/>
    <w:rsid w:val="00BA672E"/>
    <w:rsid w:val="00BB0B94"/>
    <w:rsid w:val="00BB30D5"/>
    <w:rsid w:val="00BC2792"/>
    <w:rsid w:val="00BC2D52"/>
    <w:rsid w:val="00BC4483"/>
    <w:rsid w:val="00BC6979"/>
    <w:rsid w:val="00BC74AD"/>
    <w:rsid w:val="00BD09F4"/>
    <w:rsid w:val="00BD667A"/>
    <w:rsid w:val="00BD6E85"/>
    <w:rsid w:val="00BD720A"/>
    <w:rsid w:val="00BF0559"/>
    <w:rsid w:val="00BF0A8E"/>
    <w:rsid w:val="00BF257D"/>
    <w:rsid w:val="00BF6350"/>
    <w:rsid w:val="00C0052D"/>
    <w:rsid w:val="00C035C5"/>
    <w:rsid w:val="00C0427C"/>
    <w:rsid w:val="00C058CF"/>
    <w:rsid w:val="00C07FE9"/>
    <w:rsid w:val="00C11BB6"/>
    <w:rsid w:val="00C12B50"/>
    <w:rsid w:val="00C178AB"/>
    <w:rsid w:val="00C178BB"/>
    <w:rsid w:val="00C211C1"/>
    <w:rsid w:val="00C24CB3"/>
    <w:rsid w:val="00C24ED0"/>
    <w:rsid w:val="00C25687"/>
    <w:rsid w:val="00C31834"/>
    <w:rsid w:val="00C31BCD"/>
    <w:rsid w:val="00C4094D"/>
    <w:rsid w:val="00C435DA"/>
    <w:rsid w:val="00C44499"/>
    <w:rsid w:val="00C44E6B"/>
    <w:rsid w:val="00C46195"/>
    <w:rsid w:val="00C4732D"/>
    <w:rsid w:val="00C47FD1"/>
    <w:rsid w:val="00C51733"/>
    <w:rsid w:val="00C53248"/>
    <w:rsid w:val="00C538D2"/>
    <w:rsid w:val="00C539E6"/>
    <w:rsid w:val="00C5464C"/>
    <w:rsid w:val="00C55965"/>
    <w:rsid w:val="00C57B48"/>
    <w:rsid w:val="00C61F8E"/>
    <w:rsid w:val="00C62CD0"/>
    <w:rsid w:val="00C63FCD"/>
    <w:rsid w:val="00C70DF6"/>
    <w:rsid w:val="00C76907"/>
    <w:rsid w:val="00C83DD4"/>
    <w:rsid w:val="00C85799"/>
    <w:rsid w:val="00C90382"/>
    <w:rsid w:val="00C91B63"/>
    <w:rsid w:val="00C921F4"/>
    <w:rsid w:val="00C94002"/>
    <w:rsid w:val="00C942B5"/>
    <w:rsid w:val="00CA19B0"/>
    <w:rsid w:val="00CA280B"/>
    <w:rsid w:val="00CA28BC"/>
    <w:rsid w:val="00CA30CB"/>
    <w:rsid w:val="00CA339B"/>
    <w:rsid w:val="00CA63E9"/>
    <w:rsid w:val="00CB146E"/>
    <w:rsid w:val="00CB1622"/>
    <w:rsid w:val="00CB497A"/>
    <w:rsid w:val="00CB64AF"/>
    <w:rsid w:val="00CB6E94"/>
    <w:rsid w:val="00CC0DE5"/>
    <w:rsid w:val="00CC2B90"/>
    <w:rsid w:val="00CC333F"/>
    <w:rsid w:val="00CC52D6"/>
    <w:rsid w:val="00CC5548"/>
    <w:rsid w:val="00CC56A4"/>
    <w:rsid w:val="00CD04FA"/>
    <w:rsid w:val="00CD06B9"/>
    <w:rsid w:val="00CD3020"/>
    <w:rsid w:val="00CD3E63"/>
    <w:rsid w:val="00CD449E"/>
    <w:rsid w:val="00CD44A4"/>
    <w:rsid w:val="00CD5614"/>
    <w:rsid w:val="00CE3F97"/>
    <w:rsid w:val="00CF0C56"/>
    <w:rsid w:val="00CF1E03"/>
    <w:rsid w:val="00CF4DF4"/>
    <w:rsid w:val="00CF600B"/>
    <w:rsid w:val="00CF6105"/>
    <w:rsid w:val="00CF6C6F"/>
    <w:rsid w:val="00D00449"/>
    <w:rsid w:val="00D01180"/>
    <w:rsid w:val="00D03D5D"/>
    <w:rsid w:val="00D04F45"/>
    <w:rsid w:val="00D058B9"/>
    <w:rsid w:val="00D058C3"/>
    <w:rsid w:val="00D069E5"/>
    <w:rsid w:val="00D06F9A"/>
    <w:rsid w:val="00D120C8"/>
    <w:rsid w:val="00D12DA3"/>
    <w:rsid w:val="00D14E93"/>
    <w:rsid w:val="00D20EDD"/>
    <w:rsid w:val="00D21600"/>
    <w:rsid w:val="00D21E9B"/>
    <w:rsid w:val="00D26DB0"/>
    <w:rsid w:val="00D27CF1"/>
    <w:rsid w:val="00D33B89"/>
    <w:rsid w:val="00D3568B"/>
    <w:rsid w:val="00D360E0"/>
    <w:rsid w:val="00D40178"/>
    <w:rsid w:val="00D43C6E"/>
    <w:rsid w:val="00D45F26"/>
    <w:rsid w:val="00D471DE"/>
    <w:rsid w:val="00D55826"/>
    <w:rsid w:val="00D60004"/>
    <w:rsid w:val="00D64ADC"/>
    <w:rsid w:val="00D6644C"/>
    <w:rsid w:val="00D7298A"/>
    <w:rsid w:val="00D74AC0"/>
    <w:rsid w:val="00D775E6"/>
    <w:rsid w:val="00D80C23"/>
    <w:rsid w:val="00D81DFA"/>
    <w:rsid w:val="00D8200D"/>
    <w:rsid w:val="00D8292F"/>
    <w:rsid w:val="00D86D11"/>
    <w:rsid w:val="00D95F2D"/>
    <w:rsid w:val="00DA3A2B"/>
    <w:rsid w:val="00DA3AA0"/>
    <w:rsid w:val="00DA78C5"/>
    <w:rsid w:val="00DA7D06"/>
    <w:rsid w:val="00DB0512"/>
    <w:rsid w:val="00DB19BA"/>
    <w:rsid w:val="00DB2CCB"/>
    <w:rsid w:val="00DB45C3"/>
    <w:rsid w:val="00DB6283"/>
    <w:rsid w:val="00DB6633"/>
    <w:rsid w:val="00DB795B"/>
    <w:rsid w:val="00DC539D"/>
    <w:rsid w:val="00DC72E9"/>
    <w:rsid w:val="00DC7EF7"/>
    <w:rsid w:val="00DD0FAA"/>
    <w:rsid w:val="00DD3CE8"/>
    <w:rsid w:val="00DE408F"/>
    <w:rsid w:val="00DE5FDB"/>
    <w:rsid w:val="00DE77D9"/>
    <w:rsid w:val="00DF1E51"/>
    <w:rsid w:val="00DF23E0"/>
    <w:rsid w:val="00DF3DB1"/>
    <w:rsid w:val="00DF5B28"/>
    <w:rsid w:val="00DF6E80"/>
    <w:rsid w:val="00E0079B"/>
    <w:rsid w:val="00E01EC9"/>
    <w:rsid w:val="00E02907"/>
    <w:rsid w:val="00E05B1E"/>
    <w:rsid w:val="00E14A92"/>
    <w:rsid w:val="00E14ACA"/>
    <w:rsid w:val="00E177AE"/>
    <w:rsid w:val="00E17E26"/>
    <w:rsid w:val="00E207E8"/>
    <w:rsid w:val="00E208CA"/>
    <w:rsid w:val="00E20B8B"/>
    <w:rsid w:val="00E24204"/>
    <w:rsid w:val="00E25763"/>
    <w:rsid w:val="00E300E1"/>
    <w:rsid w:val="00E3446B"/>
    <w:rsid w:val="00E35FCF"/>
    <w:rsid w:val="00E369CA"/>
    <w:rsid w:val="00E36A40"/>
    <w:rsid w:val="00E37CB2"/>
    <w:rsid w:val="00E37E5F"/>
    <w:rsid w:val="00E42ABC"/>
    <w:rsid w:val="00E430FC"/>
    <w:rsid w:val="00E45FC6"/>
    <w:rsid w:val="00E46C68"/>
    <w:rsid w:val="00E47179"/>
    <w:rsid w:val="00E520CE"/>
    <w:rsid w:val="00E56573"/>
    <w:rsid w:val="00E646E4"/>
    <w:rsid w:val="00E662FE"/>
    <w:rsid w:val="00E67FF7"/>
    <w:rsid w:val="00E70345"/>
    <w:rsid w:val="00E7406C"/>
    <w:rsid w:val="00E8288B"/>
    <w:rsid w:val="00E87798"/>
    <w:rsid w:val="00E9361C"/>
    <w:rsid w:val="00E9442E"/>
    <w:rsid w:val="00E94CDC"/>
    <w:rsid w:val="00EA1615"/>
    <w:rsid w:val="00EA2AD5"/>
    <w:rsid w:val="00EA2E4F"/>
    <w:rsid w:val="00EA35E6"/>
    <w:rsid w:val="00EA660D"/>
    <w:rsid w:val="00EA7F95"/>
    <w:rsid w:val="00EB7076"/>
    <w:rsid w:val="00EC27F6"/>
    <w:rsid w:val="00EC2F47"/>
    <w:rsid w:val="00EC527B"/>
    <w:rsid w:val="00EC6D7E"/>
    <w:rsid w:val="00EC79FE"/>
    <w:rsid w:val="00ED25E8"/>
    <w:rsid w:val="00ED2E6D"/>
    <w:rsid w:val="00ED3AD8"/>
    <w:rsid w:val="00ED6BDC"/>
    <w:rsid w:val="00ED6F67"/>
    <w:rsid w:val="00EE35B6"/>
    <w:rsid w:val="00EE3A61"/>
    <w:rsid w:val="00EE7E22"/>
    <w:rsid w:val="00EF075C"/>
    <w:rsid w:val="00EF14C7"/>
    <w:rsid w:val="00EF2BCE"/>
    <w:rsid w:val="00EF438C"/>
    <w:rsid w:val="00EF6CC7"/>
    <w:rsid w:val="00F018AB"/>
    <w:rsid w:val="00F024C2"/>
    <w:rsid w:val="00F04C7A"/>
    <w:rsid w:val="00F04CA4"/>
    <w:rsid w:val="00F05C54"/>
    <w:rsid w:val="00F076DF"/>
    <w:rsid w:val="00F07AFD"/>
    <w:rsid w:val="00F07E78"/>
    <w:rsid w:val="00F11A6D"/>
    <w:rsid w:val="00F1296E"/>
    <w:rsid w:val="00F14F6A"/>
    <w:rsid w:val="00F16047"/>
    <w:rsid w:val="00F22F3B"/>
    <w:rsid w:val="00F24B30"/>
    <w:rsid w:val="00F31A75"/>
    <w:rsid w:val="00F3272C"/>
    <w:rsid w:val="00F32752"/>
    <w:rsid w:val="00F349AA"/>
    <w:rsid w:val="00F36C27"/>
    <w:rsid w:val="00F40A70"/>
    <w:rsid w:val="00F4136B"/>
    <w:rsid w:val="00F451C1"/>
    <w:rsid w:val="00F46ACE"/>
    <w:rsid w:val="00F47C1C"/>
    <w:rsid w:val="00F50178"/>
    <w:rsid w:val="00F512D7"/>
    <w:rsid w:val="00F51A65"/>
    <w:rsid w:val="00F52707"/>
    <w:rsid w:val="00F52F3E"/>
    <w:rsid w:val="00F569EA"/>
    <w:rsid w:val="00F6331C"/>
    <w:rsid w:val="00F6667F"/>
    <w:rsid w:val="00F708F1"/>
    <w:rsid w:val="00F72C6A"/>
    <w:rsid w:val="00F75754"/>
    <w:rsid w:val="00F75952"/>
    <w:rsid w:val="00F802E4"/>
    <w:rsid w:val="00F8083D"/>
    <w:rsid w:val="00F80CF8"/>
    <w:rsid w:val="00F810D0"/>
    <w:rsid w:val="00F812D2"/>
    <w:rsid w:val="00F8374A"/>
    <w:rsid w:val="00F84950"/>
    <w:rsid w:val="00F85FD0"/>
    <w:rsid w:val="00F938E0"/>
    <w:rsid w:val="00F954B8"/>
    <w:rsid w:val="00F95521"/>
    <w:rsid w:val="00FA1537"/>
    <w:rsid w:val="00FA1DF9"/>
    <w:rsid w:val="00FB0C3C"/>
    <w:rsid w:val="00FB1648"/>
    <w:rsid w:val="00FB7171"/>
    <w:rsid w:val="00FC478F"/>
    <w:rsid w:val="00FC4AD6"/>
    <w:rsid w:val="00FC5ED5"/>
    <w:rsid w:val="00FD03EF"/>
    <w:rsid w:val="00FD60BD"/>
    <w:rsid w:val="00FE069E"/>
    <w:rsid w:val="00FE1C10"/>
    <w:rsid w:val="00FE4835"/>
    <w:rsid w:val="00FE5E88"/>
    <w:rsid w:val="00FE62E8"/>
    <w:rsid w:val="00FE73BC"/>
    <w:rsid w:val="00FF5181"/>
    <w:rsid w:val="00FF5D4E"/>
    <w:rsid w:val="00FF670E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922DB"/>
  <w15:docId w15:val="{99EA3062-B1C5-46E8-A342-86CE8A89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17406D" w:themeColor="text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03F35"/>
    <w:pPr>
      <w:spacing w:before="0" w:after="0"/>
    </w:pPr>
    <w:rPr>
      <w:rFonts w:ascii="나눔바른고딕" w:eastAsia="Noto Sans KR" w:hAnsi="나눔바른고딕"/>
      <w:color w:val="auto"/>
      <w:sz w:val="22"/>
    </w:rPr>
  </w:style>
  <w:style w:type="paragraph" w:styleId="1">
    <w:name w:val="heading 1"/>
    <w:basedOn w:val="a1"/>
    <w:next w:val="2"/>
    <w:link w:val="1Char"/>
    <w:uiPriority w:val="1"/>
    <w:qFormat/>
    <w:rsid w:val="00827513"/>
    <w:pPr>
      <w:keepNext/>
      <w:keepLines/>
      <w:pageBreakBefore/>
      <w:numPr>
        <w:numId w:val="3"/>
      </w:numPr>
      <w:ind w:rightChars="100" w:right="100"/>
      <w:outlineLvl w:val="0"/>
    </w:pPr>
    <w:rPr>
      <w:rFonts w:ascii="Noto Sans KR ExtraBold" w:eastAsia="Noto Sans KR ExtraBold" w:hAnsi="a시네마M" w:cstheme="majorBidi"/>
      <w:b/>
      <w:sz w:val="32"/>
      <w:szCs w:val="30"/>
    </w:rPr>
  </w:style>
  <w:style w:type="paragraph" w:styleId="2">
    <w:name w:val="heading 2"/>
    <w:basedOn w:val="a1"/>
    <w:next w:val="ES"/>
    <w:link w:val="2Char"/>
    <w:uiPriority w:val="1"/>
    <w:unhideWhenUsed/>
    <w:qFormat/>
    <w:rsid w:val="0037653C"/>
    <w:pPr>
      <w:keepNext/>
      <w:keepLines/>
      <w:numPr>
        <w:ilvl w:val="1"/>
        <w:numId w:val="3"/>
      </w:numPr>
      <w:spacing w:after="60"/>
      <w:ind w:leftChars="100" w:left="2532" w:rightChars="100" w:right="100"/>
      <w:outlineLvl w:val="1"/>
    </w:pPr>
    <w:rPr>
      <w:rFonts w:ascii="Noto Sans KR SemiBold" w:eastAsia="Noto Sans KR SemiBold" w:hAnsi="Noto Sans KR SemiBold" w:cstheme="majorBidi"/>
      <w:b/>
      <w:sz w:val="28"/>
      <w:szCs w:val="22"/>
    </w:rPr>
  </w:style>
  <w:style w:type="paragraph" w:styleId="3">
    <w:name w:val="heading 3"/>
    <w:basedOn w:val="2"/>
    <w:next w:val="ES"/>
    <w:link w:val="3Char"/>
    <w:uiPriority w:val="1"/>
    <w:unhideWhenUsed/>
    <w:qFormat/>
    <w:rsid w:val="00442B8A"/>
    <w:pPr>
      <w:numPr>
        <w:ilvl w:val="2"/>
      </w:numPr>
      <w:ind w:left="709" w:hanging="425"/>
      <w:outlineLvl w:val="2"/>
    </w:pPr>
    <w:rPr>
      <w:rFonts w:ascii="Noto Sans KR" w:eastAsia="Noto Sans KR" w:hAnsiTheme="majorHAnsi"/>
      <w:b w:val="0"/>
      <w:sz w:val="24"/>
    </w:rPr>
  </w:style>
  <w:style w:type="paragraph" w:styleId="4">
    <w:name w:val="heading 4"/>
    <w:basedOn w:val="a1"/>
    <w:next w:val="ES"/>
    <w:link w:val="4Char"/>
    <w:uiPriority w:val="9"/>
    <w:unhideWhenUsed/>
    <w:qFormat/>
    <w:rsid w:val="0078478C"/>
    <w:pPr>
      <w:keepNext/>
      <w:keepLines/>
      <w:numPr>
        <w:ilvl w:val="3"/>
        <w:numId w:val="3"/>
      </w:numPr>
      <w:spacing w:before="80" w:after="60"/>
      <w:ind w:left="709" w:hanging="425"/>
      <w:outlineLvl w:val="3"/>
    </w:pPr>
    <w:rPr>
      <w:rFonts w:ascii="Noto Sans KR" w:cstheme="majorBidi"/>
      <w:b/>
      <w:i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531CA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531CA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rsid w:val="00531CAD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rsid w:val="00531CAD"/>
    <w:pPr>
      <w:jc w:val="center"/>
    </w:pPr>
  </w:style>
  <w:style w:type="character" w:customStyle="1" w:styleId="1Char">
    <w:name w:val="제목 1 Char"/>
    <w:basedOn w:val="a2"/>
    <w:link w:val="1"/>
    <w:uiPriority w:val="1"/>
    <w:rsid w:val="00827513"/>
    <w:rPr>
      <w:rFonts w:ascii="Noto Sans KR ExtraBold" w:eastAsia="Noto Sans KR ExtraBold" w:hAnsi="a시네마M" w:cstheme="majorBidi"/>
      <w:b/>
      <w:color w:val="auto"/>
      <w:sz w:val="32"/>
      <w:szCs w:val="30"/>
    </w:rPr>
  </w:style>
  <w:style w:type="character" w:customStyle="1" w:styleId="2Char">
    <w:name w:val="제목 2 Char"/>
    <w:basedOn w:val="a2"/>
    <w:link w:val="2"/>
    <w:uiPriority w:val="1"/>
    <w:rsid w:val="0037653C"/>
    <w:rPr>
      <w:rFonts w:ascii="Noto Sans KR SemiBold" w:eastAsia="Noto Sans KR SemiBold" w:hAnsi="Noto Sans KR SemiBold" w:cstheme="majorBidi"/>
      <w:b/>
      <w:color w:val="auto"/>
      <w:sz w:val="28"/>
      <w:szCs w:val="22"/>
    </w:rPr>
  </w:style>
  <w:style w:type="character" w:customStyle="1" w:styleId="3Char">
    <w:name w:val="제목 3 Char"/>
    <w:basedOn w:val="a2"/>
    <w:link w:val="3"/>
    <w:uiPriority w:val="1"/>
    <w:rsid w:val="00442B8A"/>
    <w:rPr>
      <w:rFonts w:ascii="Noto Sans KR" w:eastAsia="Noto Sans KR" w:hAnsiTheme="majorHAnsi" w:cstheme="majorBidi"/>
      <w:b/>
      <w:color w:val="auto"/>
      <w:sz w:val="24"/>
      <w:szCs w:val="22"/>
    </w:rPr>
  </w:style>
  <w:style w:type="character" w:customStyle="1" w:styleId="4Char">
    <w:name w:val="제목 4 Char"/>
    <w:basedOn w:val="a2"/>
    <w:link w:val="4"/>
    <w:uiPriority w:val="9"/>
    <w:rsid w:val="0078478C"/>
    <w:rPr>
      <w:rFonts w:ascii="Noto Sans KR" w:eastAsia="Noto Sans KR" w:hAnsi="나눔바른고딕" w:cstheme="majorBidi"/>
      <w:b/>
      <w:iCs/>
      <w:color w:val="auto"/>
      <w:sz w:val="22"/>
    </w:rPr>
  </w:style>
  <w:style w:type="character" w:customStyle="1" w:styleId="5Char">
    <w:name w:val="제목 5 Char"/>
    <w:basedOn w:val="a2"/>
    <w:link w:val="5"/>
    <w:uiPriority w:val="9"/>
    <w:semiHidden/>
    <w:rsid w:val="00531CAD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sid w:val="00531CAD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customStyle="1" w:styleId="a7">
    <w:name w:val="설명"/>
    <w:basedOn w:val="a1"/>
    <w:next w:val="a1"/>
    <w:uiPriority w:val="10"/>
    <w:unhideWhenUsed/>
    <w:qFormat/>
    <w:rsid w:val="00336C62"/>
    <w:pPr>
      <w:spacing w:before="200" w:after="120" w:line="240" w:lineRule="auto"/>
    </w:pPr>
    <w:rPr>
      <w:i/>
      <w:iCs/>
    </w:rPr>
  </w:style>
  <w:style w:type="paragraph" w:customStyle="1" w:styleId="a0">
    <w:name w:val="글머리 기호 목록"/>
    <w:basedOn w:val="a1"/>
    <w:uiPriority w:val="1"/>
    <w:unhideWhenUsed/>
    <w:qFormat/>
    <w:rsid w:val="00336C62"/>
    <w:pPr>
      <w:numPr>
        <w:numId w:val="1"/>
      </w:numPr>
    </w:pPr>
  </w:style>
  <w:style w:type="paragraph" w:styleId="a">
    <w:name w:val="List Number"/>
    <w:basedOn w:val="a1"/>
    <w:uiPriority w:val="1"/>
    <w:unhideWhenUsed/>
    <w:qFormat/>
    <w:rsid w:val="00336C62"/>
    <w:pPr>
      <w:numPr>
        <w:numId w:val="2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336C62"/>
    <w:pPr>
      <w:spacing w:before="480" w:after="40" w:line="240" w:lineRule="auto"/>
      <w:contextualSpacing/>
      <w:jc w:val="center"/>
    </w:pPr>
    <w:rPr>
      <w:rFonts w:asciiTheme="majorHAnsi" w:hAnsiTheme="majorHAnsi" w:cstheme="majorBidi"/>
      <w:color w:val="0F6FC6" w:themeColor="accent1"/>
      <w:kern w:val="28"/>
      <w:sz w:val="60"/>
      <w:szCs w:val="60"/>
    </w:rPr>
  </w:style>
  <w:style w:type="character" w:customStyle="1" w:styleId="Char">
    <w:name w:val="제목 Char"/>
    <w:basedOn w:val="a2"/>
    <w:link w:val="a8"/>
    <w:uiPriority w:val="10"/>
    <w:rsid w:val="00336C62"/>
    <w:rPr>
      <w:rFonts w:asciiTheme="majorHAnsi" w:eastAsia="맑은 고딕" w:hAnsiTheme="majorHAnsi" w:cstheme="majorBidi"/>
      <w:color w:val="0F6FC6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336C62"/>
    <w:pPr>
      <w:numPr>
        <w:ilvl w:val="1"/>
      </w:numPr>
      <w:spacing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부제 Char"/>
    <w:basedOn w:val="a2"/>
    <w:link w:val="a9"/>
    <w:uiPriority w:val="11"/>
    <w:rsid w:val="00336C62"/>
    <w:rPr>
      <w:rFonts w:asciiTheme="majorHAnsi" w:eastAsia="맑은 고딕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336C62"/>
    <w:rPr>
      <w:rFonts w:eastAsia="맑은 고딕"/>
      <w:i w:val="0"/>
      <w:iCs w:val="0"/>
      <w:color w:val="0B5294" w:themeColor="accent1" w:themeShade="BF"/>
    </w:rPr>
  </w:style>
  <w:style w:type="paragraph" w:styleId="ab">
    <w:name w:val="No Spacing"/>
    <w:link w:val="Char1"/>
    <w:uiPriority w:val="1"/>
    <w:unhideWhenUsed/>
    <w:qFormat/>
    <w:rsid w:val="00336C62"/>
    <w:pPr>
      <w:spacing w:before="0" w:after="0" w:line="240" w:lineRule="auto"/>
    </w:pPr>
    <w:rPr>
      <w:rFonts w:eastAsia="맑은 고딕"/>
      <w:color w:val="auto"/>
    </w:rPr>
  </w:style>
  <w:style w:type="character" w:customStyle="1" w:styleId="Char1">
    <w:name w:val="간격 없음 Char"/>
    <w:basedOn w:val="a2"/>
    <w:link w:val="ab"/>
    <w:uiPriority w:val="1"/>
    <w:rsid w:val="00336C62"/>
    <w:rPr>
      <w:rFonts w:eastAsia="맑은 고딕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rsid w:val="00336C62"/>
    <w:pPr>
      <w:spacing w:after="480"/>
      <w:jc w:val="center"/>
    </w:pPr>
    <w:rPr>
      <w:i/>
      <w:iCs/>
      <w:color w:val="0F6FC6" w:themeColor="accent1"/>
      <w:sz w:val="26"/>
      <w:szCs w:val="26"/>
    </w:rPr>
  </w:style>
  <w:style w:type="character" w:customStyle="1" w:styleId="Char2">
    <w:name w:val="인용 Char"/>
    <w:basedOn w:val="a2"/>
    <w:link w:val="ac"/>
    <w:uiPriority w:val="10"/>
    <w:rsid w:val="00336C62"/>
    <w:rPr>
      <w:rFonts w:eastAsia="맑은 고딕"/>
      <w:i/>
      <w:iCs/>
      <w:color w:val="0F6FC6" w:themeColor="accent1"/>
      <w:sz w:val="26"/>
      <w:szCs w:val="26"/>
    </w:rPr>
  </w:style>
  <w:style w:type="paragraph" w:customStyle="1" w:styleId="ad">
    <w:name w:val="목차 제목"/>
    <w:basedOn w:val="1"/>
    <w:next w:val="a1"/>
    <w:uiPriority w:val="39"/>
    <w:unhideWhenUsed/>
    <w:qFormat/>
    <w:rsid w:val="005D5F00"/>
    <w:pPr>
      <w:outlineLvl w:val="9"/>
    </w:pPr>
  </w:style>
  <w:style w:type="paragraph" w:styleId="ae">
    <w:name w:val="footer"/>
    <w:basedOn w:val="a1"/>
    <w:link w:val="Char3"/>
    <w:uiPriority w:val="99"/>
    <w:unhideWhenUsed/>
    <w:rsid w:val="00531CAD"/>
    <w:pPr>
      <w:spacing w:line="240" w:lineRule="auto"/>
      <w:jc w:val="right"/>
    </w:pPr>
    <w:rPr>
      <w:caps/>
      <w:sz w:val="16"/>
      <w:szCs w:val="16"/>
    </w:rPr>
  </w:style>
  <w:style w:type="character" w:customStyle="1" w:styleId="Char3">
    <w:name w:val="바닥글 Char"/>
    <w:basedOn w:val="a2"/>
    <w:link w:val="ae"/>
    <w:uiPriority w:val="99"/>
    <w:rsid w:val="00531CAD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rsid w:val="00531CAD"/>
    <w:pPr>
      <w:ind w:left="360"/>
    </w:pPr>
    <w:rPr>
      <w:sz w:val="20"/>
    </w:rPr>
  </w:style>
  <w:style w:type="character" w:styleId="af">
    <w:name w:val="Hyperlink"/>
    <w:basedOn w:val="a2"/>
    <w:uiPriority w:val="99"/>
    <w:unhideWhenUsed/>
    <w:rsid w:val="00531CAD"/>
    <w:rPr>
      <w:color w:val="F49100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rsid w:val="005A4F45"/>
    <w:pPr>
      <w:tabs>
        <w:tab w:val="left" w:pos="540"/>
        <w:tab w:val="right" w:leader="dot" w:pos="8505"/>
      </w:tabs>
      <w:spacing w:before="160" w:after="40"/>
      <w:jc w:val="both"/>
    </w:pPr>
    <w:rPr>
      <w:b/>
      <w:bCs/>
      <w:iCs/>
      <w:sz w:val="24"/>
      <w:szCs w:val="24"/>
    </w:rPr>
  </w:style>
  <w:style w:type="paragraph" w:styleId="af0">
    <w:name w:val="Balloon Text"/>
    <w:basedOn w:val="a1"/>
    <w:link w:val="Char4"/>
    <w:uiPriority w:val="99"/>
    <w:semiHidden/>
    <w:unhideWhenUsed/>
    <w:rsid w:val="00531C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2"/>
    <w:link w:val="af0"/>
    <w:uiPriority w:val="99"/>
    <w:semiHidden/>
    <w:rsid w:val="00531CAD"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39"/>
    <w:unhideWhenUsed/>
    <w:rsid w:val="00531CAD"/>
  </w:style>
  <w:style w:type="paragraph" w:styleId="af2">
    <w:name w:val="header"/>
    <w:basedOn w:val="a1"/>
    <w:link w:val="Char5"/>
    <w:uiPriority w:val="99"/>
    <w:unhideWhenUsed/>
    <w:rsid w:val="00531CAD"/>
    <w:pPr>
      <w:spacing w:line="240" w:lineRule="auto"/>
    </w:pPr>
  </w:style>
  <w:style w:type="character" w:customStyle="1" w:styleId="Char5">
    <w:name w:val="머리글 Char"/>
    <w:basedOn w:val="a2"/>
    <w:link w:val="af2"/>
    <w:uiPriority w:val="99"/>
    <w:rsid w:val="00531CAD"/>
  </w:style>
  <w:style w:type="paragraph" w:styleId="af3">
    <w:name w:val="Normal Indent"/>
    <w:basedOn w:val="a1"/>
    <w:uiPriority w:val="99"/>
    <w:unhideWhenUsed/>
    <w:rsid w:val="00531CAD"/>
    <w:pPr>
      <w:ind w:left="720"/>
    </w:pPr>
  </w:style>
  <w:style w:type="character" w:customStyle="1" w:styleId="af4">
    <w:name w:val="개체 틀 텍스트"/>
    <w:basedOn w:val="a2"/>
    <w:uiPriority w:val="99"/>
    <w:semiHidden/>
    <w:rsid w:val="00531CAD"/>
    <w:rPr>
      <w:color w:val="808080"/>
    </w:rPr>
  </w:style>
  <w:style w:type="table" w:customStyle="1" w:styleId="af5">
    <w:name w:val="보고서 표"/>
    <w:basedOn w:val="a3"/>
    <w:uiPriority w:val="99"/>
    <w:rsid w:val="00531CAD"/>
    <w:pPr>
      <w:spacing w:before="60" w:after="60" w:line="240" w:lineRule="auto"/>
      <w:jc w:val="center"/>
    </w:pPr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rsid w:val="00531CA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336C62"/>
    <w:rPr>
      <w:color w:val="808080"/>
    </w:rPr>
  </w:style>
  <w:style w:type="paragraph" w:styleId="TOC">
    <w:name w:val="TOC Heading"/>
    <w:basedOn w:val="1"/>
    <w:next w:val="a1"/>
    <w:uiPriority w:val="39"/>
    <w:unhideWhenUsed/>
    <w:qFormat/>
    <w:rsid w:val="005D5F00"/>
    <w:pPr>
      <w:numPr>
        <w:numId w:val="0"/>
      </w:numPr>
      <w:spacing w:before="240" w:line="259" w:lineRule="auto"/>
      <w:outlineLvl w:val="9"/>
    </w:pPr>
    <w:rPr>
      <w:color w:val="0B5294" w:themeColor="accent1" w:themeShade="BF"/>
      <w:szCs w:val="32"/>
    </w:rPr>
  </w:style>
  <w:style w:type="paragraph" w:customStyle="1" w:styleId="ES">
    <w:name w:val="본문_ES"/>
    <w:basedOn w:val="a1"/>
    <w:link w:val="ESChar"/>
    <w:qFormat/>
    <w:rsid w:val="00DB6633"/>
    <w:pPr>
      <w:spacing w:line="240" w:lineRule="auto"/>
      <w:ind w:leftChars="150" w:left="150"/>
      <w:jc w:val="both"/>
    </w:pPr>
    <w:rPr>
      <w:rFonts w:ascii="Noto Sans KR" w:hAnsi="a시네마M"/>
      <w:color w:val="000000" w:themeColor="text1"/>
    </w:rPr>
  </w:style>
  <w:style w:type="character" w:customStyle="1" w:styleId="ESChar">
    <w:name w:val="본문_ES Char"/>
    <w:basedOn w:val="a2"/>
    <w:link w:val="ES"/>
    <w:rsid w:val="00DB6633"/>
    <w:rPr>
      <w:rFonts w:ascii="Noto Sans KR" w:eastAsia="Noto Sans KR" w:hAnsi="a시네마M"/>
      <w:color w:val="000000" w:themeColor="text1"/>
      <w:sz w:val="22"/>
    </w:rPr>
  </w:style>
  <w:style w:type="paragraph" w:styleId="af8">
    <w:name w:val="caption"/>
    <w:basedOn w:val="a1"/>
    <w:next w:val="20"/>
    <w:uiPriority w:val="2"/>
    <w:unhideWhenUsed/>
    <w:qFormat/>
    <w:rsid w:val="001D71B9"/>
    <w:pPr>
      <w:ind w:leftChars="500" w:left="500"/>
      <w:jc w:val="center"/>
    </w:pPr>
    <w:rPr>
      <w:b/>
      <w:bCs/>
    </w:rPr>
  </w:style>
  <w:style w:type="paragraph" w:customStyle="1" w:styleId="20">
    <w:name w:val="본문2_글머리기호"/>
    <w:basedOn w:val="ES"/>
    <w:link w:val="2Char0"/>
    <w:qFormat/>
    <w:rsid w:val="00C25687"/>
    <w:pPr>
      <w:numPr>
        <w:ilvl w:val="1"/>
        <w:numId w:val="4"/>
      </w:numPr>
      <w:spacing w:before="60" w:after="120"/>
      <w:ind w:leftChars="0" w:left="426" w:hanging="284"/>
    </w:pPr>
    <w:rPr>
      <w:sz w:val="21"/>
    </w:rPr>
  </w:style>
  <w:style w:type="character" w:customStyle="1" w:styleId="2Char0">
    <w:name w:val="본문2_글머리기호 Char"/>
    <w:basedOn w:val="ESChar"/>
    <w:link w:val="20"/>
    <w:rsid w:val="00C25687"/>
    <w:rPr>
      <w:rFonts w:ascii="Noto Sans KR" w:eastAsia="Noto Sans KR" w:hAnsi="a시네마M"/>
      <w:color w:val="000000" w:themeColor="text1"/>
      <w:sz w:val="21"/>
    </w:rPr>
  </w:style>
  <w:style w:type="paragraph" w:styleId="40">
    <w:name w:val="toc 4"/>
    <w:basedOn w:val="a1"/>
    <w:next w:val="a1"/>
    <w:autoRedefine/>
    <w:uiPriority w:val="39"/>
    <w:unhideWhenUsed/>
    <w:rsid w:val="00615946"/>
    <w:pPr>
      <w:ind w:left="540"/>
    </w:pPr>
    <w:rPr>
      <w:sz w:val="20"/>
    </w:rPr>
  </w:style>
  <w:style w:type="paragraph" w:styleId="50">
    <w:name w:val="toc 5"/>
    <w:basedOn w:val="a1"/>
    <w:next w:val="a1"/>
    <w:autoRedefine/>
    <w:uiPriority w:val="39"/>
    <w:unhideWhenUsed/>
    <w:rsid w:val="00615946"/>
    <w:pPr>
      <w:ind w:left="720"/>
    </w:pPr>
    <w:rPr>
      <w:sz w:val="20"/>
    </w:rPr>
  </w:style>
  <w:style w:type="paragraph" w:styleId="60">
    <w:name w:val="toc 6"/>
    <w:basedOn w:val="a1"/>
    <w:next w:val="a1"/>
    <w:autoRedefine/>
    <w:uiPriority w:val="39"/>
    <w:unhideWhenUsed/>
    <w:rsid w:val="00615946"/>
    <w:pPr>
      <w:ind w:left="900"/>
    </w:pPr>
    <w:rPr>
      <w:sz w:val="20"/>
    </w:rPr>
  </w:style>
  <w:style w:type="paragraph" w:styleId="7">
    <w:name w:val="toc 7"/>
    <w:basedOn w:val="a1"/>
    <w:next w:val="a1"/>
    <w:autoRedefine/>
    <w:uiPriority w:val="39"/>
    <w:unhideWhenUsed/>
    <w:rsid w:val="00615946"/>
    <w:pPr>
      <w:ind w:left="1080"/>
    </w:pPr>
    <w:rPr>
      <w:sz w:val="20"/>
    </w:rPr>
  </w:style>
  <w:style w:type="paragraph" w:styleId="8">
    <w:name w:val="toc 8"/>
    <w:basedOn w:val="a1"/>
    <w:next w:val="a1"/>
    <w:autoRedefine/>
    <w:uiPriority w:val="39"/>
    <w:unhideWhenUsed/>
    <w:rsid w:val="00615946"/>
    <w:pPr>
      <w:ind w:left="1260"/>
    </w:pPr>
    <w:rPr>
      <w:sz w:val="20"/>
    </w:rPr>
  </w:style>
  <w:style w:type="paragraph" w:styleId="9">
    <w:name w:val="toc 9"/>
    <w:basedOn w:val="a1"/>
    <w:next w:val="a1"/>
    <w:autoRedefine/>
    <w:uiPriority w:val="39"/>
    <w:unhideWhenUsed/>
    <w:rsid w:val="00615946"/>
    <w:pPr>
      <w:ind w:left="1440"/>
    </w:pPr>
    <w:rPr>
      <w:sz w:val="20"/>
    </w:rPr>
  </w:style>
  <w:style w:type="character" w:customStyle="1" w:styleId="11">
    <w:name w:val="확인되지 않은 멘션1"/>
    <w:basedOn w:val="a2"/>
    <w:uiPriority w:val="99"/>
    <w:semiHidden/>
    <w:unhideWhenUsed/>
    <w:rsid w:val="00081584"/>
    <w:rPr>
      <w:color w:val="605E5C"/>
      <w:shd w:val="clear" w:color="auto" w:fill="E1DFDD"/>
    </w:rPr>
  </w:style>
  <w:style w:type="table" w:styleId="af9">
    <w:name w:val="Table Grid"/>
    <w:aliases w:val="table general,_0Table Grid,Table Grid,표1,Smart Text Table,网格型,?网Ì«úþ,Smart Text Tabl,MyGrid,Medici Table"/>
    <w:basedOn w:val="a3"/>
    <w:uiPriority w:val="39"/>
    <w:qFormat/>
    <w:rsid w:val="00D004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바탕글"/>
    <w:basedOn w:val="a1"/>
    <w:rsid w:val="006B2AC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Gulim" w:eastAsia="Gulim" w:hAnsi="Gulim" w:cs="Gulim"/>
      <w:color w:val="000000"/>
      <w:sz w:val="20"/>
    </w:rPr>
  </w:style>
  <w:style w:type="character" w:styleId="afb">
    <w:name w:val="Unresolved Mention"/>
    <w:basedOn w:val="a2"/>
    <w:uiPriority w:val="99"/>
    <w:semiHidden/>
    <w:unhideWhenUsed/>
    <w:rsid w:val="00877FB7"/>
    <w:rPr>
      <w:color w:val="605E5C"/>
      <w:shd w:val="clear" w:color="auto" w:fill="E1DFDD"/>
    </w:rPr>
  </w:style>
  <w:style w:type="paragraph" w:styleId="afc">
    <w:name w:val="Date"/>
    <w:basedOn w:val="a1"/>
    <w:next w:val="a1"/>
    <w:link w:val="Char6"/>
    <w:uiPriority w:val="99"/>
    <w:semiHidden/>
    <w:unhideWhenUsed/>
    <w:rsid w:val="007E6397"/>
    <w:rPr>
      <w:rFonts w:asciiTheme="minorHAnsi" w:eastAsia="맑은 고딕" w:hAnsiTheme="minorHAnsi"/>
      <w:color w:val="17406D" w:themeColor="text2"/>
      <w:sz w:val="20"/>
    </w:rPr>
  </w:style>
  <w:style w:type="character" w:customStyle="1" w:styleId="Char6">
    <w:name w:val="날짜 Char"/>
    <w:basedOn w:val="a2"/>
    <w:link w:val="afc"/>
    <w:uiPriority w:val="99"/>
    <w:semiHidden/>
    <w:rsid w:val="007E6397"/>
    <w:rPr>
      <w:rFonts w:eastAsia="맑은 고딕"/>
    </w:rPr>
  </w:style>
  <w:style w:type="paragraph" w:styleId="afd">
    <w:name w:val="List Paragraph"/>
    <w:aliases w:val="설명문단,설명문단CxSpLast,Source,Driving Outline,1) 제목,제목5_본문,Paragraph Title,표준글,List Paragraph,목록 문단,bullet 1,Thang2,List Paragraph1,List Paragraph11,Dot 1,List Paragraph12,List Paragraph2,VNA - List Paragraph,1.,Table Sequence,List Paragraph111,bullet "/>
    <w:basedOn w:val="a1"/>
    <w:link w:val="Char7"/>
    <w:uiPriority w:val="34"/>
    <w:qFormat/>
    <w:rsid w:val="00B461E2"/>
    <w:pPr>
      <w:ind w:leftChars="400" w:left="800"/>
    </w:pPr>
  </w:style>
  <w:style w:type="table" w:customStyle="1" w:styleId="TableGrid">
    <w:name w:val="TableGrid"/>
    <w:rsid w:val="00377426"/>
    <w:pPr>
      <w:spacing w:before="0" w:after="0" w:line="240" w:lineRule="auto"/>
    </w:pPr>
    <w:rPr>
      <w:color w:val="auto"/>
      <w:kern w:val="2"/>
      <w:sz w:val="22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7">
    <w:name w:val="목록 단락 Char"/>
    <w:aliases w:val="설명문단 Char,설명문단CxSpLast Char,Source Char,Driving Outline Char,1) 제목 Char,제목5_본문 Char,Paragraph Title Char,표준글 Char,List Paragraph Char,목록 문단 Char,bullet 1 Char,Thang2 Char,List Paragraph1 Char,List Paragraph11 Char,Dot 1 Char,1. Char"/>
    <w:link w:val="afd"/>
    <w:uiPriority w:val="34"/>
    <w:qFormat/>
    <w:rsid w:val="00503F35"/>
    <w:rPr>
      <w:rFonts w:ascii="나눔바른고딕" w:eastAsia="나눔바른고딕" w:hAnsi="나눔바른고딕"/>
      <w:color w:val="auto"/>
      <w:sz w:val="18"/>
    </w:rPr>
  </w:style>
  <w:style w:type="paragraph" w:styleId="21">
    <w:name w:val="toc 2"/>
    <w:basedOn w:val="a1"/>
    <w:next w:val="a1"/>
    <w:autoRedefine/>
    <w:uiPriority w:val="39"/>
    <w:unhideWhenUsed/>
    <w:rsid w:val="005A4F45"/>
    <w:pPr>
      <w:tabs>
        <w:tab w:val="left" w:pos="900"/>
        <w:tab w:val="right" w:leader="dot" w:pos="8505"/>
      </w:tabs>
      <w:spacing w:after="40"/>
      <w:ind w:leftChars="200" w:left="440"/>
    </w:pPr>
  </w:style>
  <w:style w:type="character" w:styleId="afe">
    <w:name w:val="annotation reference"/>
    <w:basedOn w:val="a2"/>
    <w:uiPriority w:val="99"/>
    <w:semiHidden/>
    <w:unhideWhenUsed/>
    <w:rsid w:val="0005068F"/>
    <w:rPr>
      <w:sz w:val="18"/>
      <w:szCs w:val="18"/>
    </w:rPr>
  </w:style>
  <w:style w:type="paragraph" w:styleId="aff">
    <w:name w:val="annotation text"/>
    <w:basedOn w:val="a1"/>
    <w:link w:val="Char8"/>
    <w:uiPriority w:val="99"/>
    <w:unhideWhenUsed/>
    <w:rsid w:val="0005068F"/>
  </w:style>
  <w:style w:type="character" w:customStyle="1" w:styleId="Char8">
    <w:name w:val="메모 텍스트 Char"/>
    <w:basedOn w:val="a2"/>
    <w:link w:val="aff"/>
    <w:uiPriority w:val="99"/>
    <w:rsid w:val="0005068F"/>
    <w:rPr>
      <w:rFonts w:ascii="나눔바른고딕" w:eastAsia="Noto Sans KR" w:hAnsi="나눔바른고딕"/>
      <w:color w:val="auto"/>
      <w:sz w:val="22"/>
    </w:rPr>
  </w:style>
  <w:style w:type="paragraph" w:styleId="aff0">
    <w:name w:val="annotation subject"/>
    <w:basedOn w:val="aff"/>
    <w:next w:val="aff"/>
    <w:link w:val="Char9"/>
    <w:uiPriority w:val="99"/>
    <w:semiHidden/>
    <w:unhideWhenUsed/>
    <w:rsid w:val="0005068F"/>
    <w:rPr>
      <w:b/>
      <w:bCs/>
    </w:rPr>
  </w:style>
  <w:style w:type="character" w:customStyle="1" w:styleId="Char9">
    <w:name w:val="메모 주제 Char"/>
    <w:basedOn w:val="Char8"/>
    <w:link w:val="aff0"/>
    <w:uiPriority w:val="99"/>
    <w:semiHidden/>
    <w:rsid w:val="0005068F"/>
    <w:rPr>
      <w:rFonts w:ascii="나눔바른고딕" w:eastAsia="Noto Sans KR" w:hAnsi="나눔바른고딕"/>
      <w:b/>
      <w:bCs/>
      <w:color w:val="auto"/>
      <w:sz w:val="22"/>
    </w:rPr>
  </w:style>
  <w:style w:type="paragraph" w:styleId="aff1">
    <w:name w:val="Revision"/>
    <w:hidden/>
    <w:uiPriority w:val="99"/>
    <w:semiHidden/>
    <w:rsid w:val="00816338"/>
    <w:pPr>
      <w:spacing w:before="0" w:after="0" w:line="240" w:lineRule="auto"/>
    </w:pPr>
    <w:rPr>
      <w:rFonts w:ascii="나눔바른고딕" w:eastAsia="Noto Sans KR" w:hAnsi="나눔바른고딕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2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파랑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801AA-581D-4BFF-A3F4-DF9131823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160E0-59CB-4E1B-BC9C-9C4E3007B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Office\root\Templates\1042\StudentReport.dotx</Template>
  <TotalTime>4</TotalTime>
  <Pages>9</Pages>
  <Words>286</Words>
  <Characters>1631</Characters>
  <Application>Microsoft Office Word</Application>
  <DocSecurity>0</DocSecurity>
  <Lines>13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업무의 잔머리</vt:lpstr>
      <vt:lpstr/>
      <vt:lpstr>&lt;지금 바로 시작</vt:lpstr>
      <vt:lpstr>언제나 보기 좋은 모양</vt:lpstr>
      <vt:lpstr>보고서 마무리</vt:lpstr>
      <vt:lpstr>    목차 추가</vt:lpstr>
      <vt:lpstr>    참고 문헌 추가</vt:lpstr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업무의 잔머리</dc:title>
  <dc:subject/>
  <dc:creator>장은성</dc:creator>
  <cp:keywords/>
  <dc:description/>
  <cp:lastModifiedBy>Seungjun Cha</cp:lastModifiedBy>
  <cp:revision>5</cp:revision>
  <cp:lastPrinted>2024-09-04T05:04:00Z</cp:lastPrinted>
  <dcterms:created xsi:type="dcterms:W3CDTF">2024-09-09T02:18:00Z</dcterms:created>
  <dcterms:modified xsi:type="dcterms:W3CDTF">2025-06-22T02:44:00Z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