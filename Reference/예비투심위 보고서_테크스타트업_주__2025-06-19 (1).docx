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AEB63" w14:textId="14A2A0BE" w:rsidR="00503F35" w:rsidRPr="00827513" w:rsidRDefault="00503F35" w:rsidP="00503F35">
      <w:pPr>
        <w:pStyle w:val="afd"/>
        <w:ind w:leftChars="0" w:left="425"/>
        <w:jc w:val="right"/>
        <w:rPr>
          <w:rFonts w:ascii="함초롬돋움" w:eastAsia="함초롬돋움" w:hAnsi="함초롬돋움" w:cs="함초롬돋움"/>
        </w:rPr>
      </w:pPr>
      <w:bookmarkStart w:id="0" w:name="_Toc536300280"/>
      <w:bookmarkStart w:id="1" w:name="_Toc10969027"/>
      <w:bookmarkStart w:id="2" w:name="_Hlk176356258"/>
      <w:r w:rsidRPr="00827513">
        <w:rPr>
          <w:rFonts w:ascii="함초롬돋움" w:eastAsia="함초롬돋움" w:hAnsi="함초롬돋움" w:cs="함초롬돋움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83521EE" wp14:editId="3DFD6214">
                <wp:simplePos x="0" y="0"/>
                <wp:positionH relativeFrom="column">
                  <wp:posOffset>27478</wp:posOffset>
                </wp:positionH>
                <wp:positionV relativeFrom="paragraph">
                  <wp:posOffset>11356</wp:posOffset>
                </wp:positionV>
                <wp:extent cx="1341912" cy="445840"/>
                <wp:effectExtent l="0" t="0" r="29845" b="30480"/>
                <wp:wrapNone/>
                <wp:docPr id="2123946505" name="그룹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341912" cy="445840"/>
                          <a:chOff x="1247" y="1418"/>
                          <a:chExt cx="2760" cy="652"/>
                        </a:xfrm>
                      </wpg:grpSpPr>
                      <wps:wsp>
                        <wps:cNvPr id="6" name="Rectangle 3"/>
                        <wps:cNvSpPr>
                          <a:spLocks noChangeAspect="1" noEditPoints="1" noChangeArrowheads="1" noChangeShapeType="1" noTextEdit="1"/>
                        </wps:cNvSpPr>
                        <wps:spPr bwMode="auto">
                          <a:xfrm>
                            <a:off x="1247" y="1418"/>
                            <a:ext cx="2760" cy="6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6370D1" w14:textId="77777777" w:rsidR="00033A07" w:rsidRPr="007B3EDB" w:rsidRDefault="00033A07" w:rsidP="00503F35">
                              <w:pPr>
                                <w:rPr>
                                  <w:rFonts w:asciiTheme="minorEastAsia" w:eastAsiaTheme="minorEastAsia" w:hAnsiTheme="minorEastAsia"/>
                                  <w:b/>
                                  <w:bCs/>
                                  <w:sz w:val="32"/>
                                </w:rPr>
                              </w:pPr>
                              <w:r w:rsidRPr="007B3EDB">
                                <w:rPr>
                                  <w:rFonts w:hint="eastAsia"/>
                                  <w:b/>
                                  <w:bCs/>
                                  <w:sz w:val="32"/>
                                </w:rPr>
                                <w:t xml:space="preserve"> </w:t>
                              </w:r>
                              <w:r w:rsidRPr="007B3EDB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 w:val="32"/>
                                </w:rPr>
                                <w:t>社 外 秘</w:t>
                              </w:r>
                            </w:p>
                          </w:txbxContent>
                        </wps:txbx>
                        <wps:bodyPr rot="0" vert="horz" wrap="square" lIns="91440" tIns="82800" rIns="91440" bIns="45720" anchor="ctr" anchorCtr="0" upright="1">
                          <a:noAutofit/>
                        </wps:bodyPr>
                      </wps:wsp>
                      <wps:wsp>
                        <wps:cNvPr id="7" name="Rectangle 4"/>
                        <wps:cNvSpPr>
                          <a:spLocks noChangeAspect="1" noEditPoints="1" noChangeArrowheads="1" noChangeShapeType="1" noTextEdit="1"/>
                        </wps:cNvSpPr>
                        <wps:spPr bwMode="auto">
                          <a:xfrm>
                            <a:off x="3287" y="1418"/>
                            <a:ext cx="720" cy="6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5"/>
                        <wps:cNvCnPr>
                          <a:cxnSpLocks noChangeAspect="1" noEditPoints="1" noChangeArrowheads="1" noChangeShapeType="1"/>
                        </wps:cNvCnPr>
                        <wps:spPr bwMode="auto">
                          <a:xfrm flipH="1">
                            <a:off x="3287" y="1418"/>
                            <a:ext cx="720" cy="6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3521EE" id="그룹 7" o:spid="_x0000_s1026" style="position:absolute;left:0;text-align:left;margin-left:2.15pt;margin-top:.9pt;width:105.65pt;height:35.1pt;z-index:251659264" coordorigin="1247,1418" coordsize="2760,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">
                <o:lock v:ext="edit" aspectratio="t"/>
                <v:rect id="Rectangle 3" o:spid="_x0000_s1027" style="position:absolute;left:1247;top:1418;width:2760;height: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">
                  <o:lock v:ext="edit" aspectratio="t" verticies="t" text="t" shapetype="t"/>
                  <v:textbox inset=",2.3mm">
                    <w:txbxContent>
                      <w:p w14:paraId="396370D1" w14:textId="77777777" w:rsidR="00033A07" w:rsidRPr="007B3EDB" w:rsidRDefault="00033A07" w:rsidP="00503F35">
                        <w:pPr>
                          <w:rPr>
                            <w:rFonts w:asciiTheme="minorEastAsia" w:eastAsiaTheme="minorEastAsia" w:hAnsiTheme="minorEastAsia"/>
                            <w:b/>
                            <w:bCs/>
                            <w:sz w:val="32"/>
                          </w:rPr>
                        </w:pPr>
                        <w:r w:rsidRPr="007B3EDB">
                          <w:rPr>
                            <w:rFonts w:hint="eastAsia"/>
                            <w:b/>
                            <w:bCs/>
                            <w:sz w:val="32"/>
                          </w:rPr>
                          <w:t xml:space="preserve"> </w:t>
                        </w:r>
                        <w:r w:rsidRPr="007B3EDB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 w:val="32"/>
                          </w:rPr>
                          <w:t>社 外 秘</w:t>
                        </w:r>
                      </w:p>
                    </w:txbxContent>
                  </v:textbox>
                </v:rect>
                <v:rect id="Rectangle 4" o:spid="_x0000_s1028" style="position:absolute;left:3287;top:1418;width:720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>
                  <o:lock v:ext="edit" aspectratio="t" verticies="t" text="t" shapetype="t"/>
                </v:rect>
                <v:line id="Line 5" o:spid="_x0000_s1029" style="position:absolute;flip:x;visibility:visible;mso-wrap-style:square" from="3287,1418" to="4007,2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">
                  <v:path arrowok="f"/>
                  <o:lock v:ext="edit" aspectratio="t" verticies="t"/>
                </v:line>
              </v:group>
            </w:pict>
          </mc:Fallback>
        </mc:AlternateContent>
      </w:r>
    </w:p>
    <w:p w14:paraId="0B04FD80" w14:textId="2A1ED385" w:rsidR="00503F35" w:rsidRPr="00827513" w:rsidRDefault="00503F35" w:rsidP="00CA339B">
      <w:pPr>
        <w:jc w:val="right"/>
        <w:rPr>
          <w:rFonts w:ascii="함초롬돋움" w:eastAsia="함초롬돋움" w:hAnsi="함초롬돋움" w:cs="함초롬돋움"/>
        </w:rPr>
      </w:pPr>
    </w:p>
    <w:p w14:paraId="0CE432D1" w14:textId="77777777" w:rsidR="00503F35" w:rsidRPr="00827513" w:rsidRDefault="00503F35" w:rsidP="00503F35">
      <w:pPr>
        <w:jc w:val="center"/>
        <w:rPr>
          <w:rFonts w:ascii="함초롬돋움" w:eastAsia="함초롬돋움" w:hAnsi="함초롬돋움" w:cs="함초롬돋움"/>
          <w:b/>
          <w:bCs/>
          <w:sz w:val="30"/>
          <w:szCs w:val="30"/>
        </w:rPr>
      </w:pPr>
    </w:p>
    <w:p w14:paraId="19529AD0" w14:textId="77777777" w:rsidR="00CA339B" w:rsidRPr="00827513" w:rsidRDefault="00CA339B" w:rsidP="00503F35">
      <w:pPr>
        <w:jc w:val="center"/>
        <w:rPr>
          <w:rFonts w:ascii="함초롬돋움" w:eastAsia="함초롬돋움" w:hAnsi="함초롬돋움" w:cs="함초롬돋움"/>
          <w:b/>
          <w:bCs/>
          <w:sz w:val="30"/>
          <w:szCs w:val="30"/>
        </w:rPr>
      </w:pP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524"/>
      </w:tblGrid>
      <w:tr w:rsidR="007B3EDB" w:rsidRPr="00827513" w14:paraId="0B601319" w14:textId="77777777" w:rsidTr="007B3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02F230A" w14:textId="738689B0" w:rsidR="007B3EDB" w:rsidRPr="00827513" w:rsidRDefault="007B3EDB" w:rsidP="007B3EDB">
            <w:pPr>
              <w:jc w:val="center"/>
              <w:rPr>
                <w:rFonts w:ascii="함초롬돋움" w:eastAsia="함초롬돋움" w:hAnsi="함초롬돋움" w:cs="함초롬돋움"/>
                <w:b w:val="0"/>
                <w:bCs/>
                <w:spacing w:val="34"/>
                <w:sz w:val="60"/>
                <w:szCs w:val="60"/>
              </w:rPr>
            </w:pPr>
            <w:r w:rsidRPr="00827513">
              <w:rPr>
                <w:rFonts w:ascii="함초롬돋움" w:eastAsia="함초롬돋움" w:hAnsi="함초롬돋움" w:cs="함초롬돋움" w:hint="eastAsia"/>
                <w:b w:val="0"/>
                <w:spacing w:val="100"/>
                <w:sz w:val="60"/>
                <w:szCs w:val="60"/>
              </w:rPr>
              <w:t>투자심사보고서</w:t>
            </w:r>
          </w:p>
        </w:tc>
      </w:tr>
    </w:tbl>
    <w:p w14:paraId="62C516C8" w14:textId="77777777" w:rsidR="00503F35" w:rsidRPr="00827513" w:rsidRDefault="00503F35" w:rsidP="00503F35">
      <w:pPr>
        <w:jc w:val="center"/>
        <w:rPr>
          <w:rFonts w:ascii="함초롬돋움" w:eastAsia="함초롬돋움" w:hAnsi="함초롬돋움" w:cs="함초롬돋움"/>
          <w:b/>
          <w:bCs/>
          <w:sz w:val="40"/>
          <w:szCs w:val="40"/>
        </w:rPr>
      </w:pPr>
    </w:p>
    <w:p w14:paraId="3E07F0A4" w14:textId="27022DD0" w:rsidR="00503F35" w:rsidRPr="00827513" w:rsidRDefault="00FE1C10" w:rsidP="00503F35">
      <w:pPr>
        <w:jc w:val="center"/>
        <w:rPr>
          <w:rFonts w:ascii="함초롬돋움" w:eastAsia="함초롬돋움" w:hAnsi="함초롬돋움" w:cs="함초롬돋움"/>
          <w:sz w:val="30"/>
          <w:szCs w:val="30"/>
        </w:rPr>
      </w:pPr>
      <w:r w:rsidRPr="00827513">
        <w:rPr>
          <w:rFonts w:ascii="함초롬돋움" w:eastAsia="함초롬돋움" w:hAnsi="함초롬돋움" w:cs="함초롬돋움"/>
          <w:sz w:val="30"/>
          <w:szCs w:val="30"/>
        </w:rPr>
        <w:t>“</w:t>
      </w:r>
      <w:commentRangeStart w:id="3"/>
      <w:r w:rsidR="003575EC" w:rsidRPr="00827513">
        <w:rPr>
          <w:rFonts w:ascii="함초롬돋움" w:eastAsia="함초롬돋움" w:hAnsi="함초롬돋움" w:cs="함초롬돋움" w:hint="eastAsia"/>
          <w:sz w:val="30"/>
          <w:szCs w:val="30"/>
        </w:rPr>
        <w:t xml:space="preserve">테크스타트업(주)</w:t>
      </w:r>
      <w:commentRangeEnd w:id="3"/>
      <w:r w:rsidR="008D5E06">
        <w:rPr>
          <w:rStyle w:val="afe"/>
        </w:rPr>
        <w:commentReference w:id="3"/>
      </w:r>
      <w:r w:rsidRPr="00827513">
        <w:rPr>
          <w:rFonts w:ascii="함초롬돋움" w:eastAsia="함초롬돋움" w:hAnsi="함초롬돋움" w:cs="함초롬돋움"/>
          <w:sz w:val="30"/>
          <w:szCs w:val="30"/>
        </w:rPr>
        <w:t>”</w:t>
      </w:r>
      <w:r w:rsidRPr="00827513">
        <w:rPr>
          <w:rFonts w:ascii="함초롬돋움" w:eastAsia="함초롬돋움" w:hAnsi="함초롬돋움" w:cs="함초롬돋움" w:hint="eastAsia"/>
          <w:sz w:val="30"/>
          <w:szCs w:val="30"/>
        </w:rPr>
        <w:t>에</w:t>
      </w:r>
      <w:r w:rsidR="00503F35" w:rsidRPr="00827513">
        <w:rPr>
          <w:rFonts w:ascii="함초롬돋움" w:eastAsia="함초롬돋움" w:hAnsi="함초롬돋움" w:cs="함초롬돋움" w:hint="eastAsia"/>
          <w:sz w:val="30"/>
          <w:szCs w:val="30"/>
        </w:rPr>
        <w:t xml:space="preserve"> 대한 </w:t>
      </w:r>
      <w:r w:rsidR="00700B35" w:rsidRPr="00827513">
        <w:rPr>
          <w:rFonts w:ascii="함초롬돋움" w:eastAsia="함초롬돋움" w:hAnsi="함초롬돋움" w:cs="함초롬돋움" w:hint="eastAsia"/>
          <w:sz w:val="30"/>
          <w:szCs w:val="30"/>
        </w:rPr>
        <w:t>신규</w:t>
      </w:r>
      <w:r w:rsidR="00503F35" w:rsidRPr="00827513">
        <w:rPr>
          <w:rFonts w:ascii="함초롬돋움" w:eastAsia="함초롬돋움" w:hAnsi="함초롬돋움" w:cs="함초롬돋움" w:hint="eastAsia"/>
          <w:sz w:val="30"/>
          <w:szCs w:val="30"/>
        </w:rPr>
        <w:t>투자의 건</w:t>
      </w:r>
    </w:p>
    <w:p w14:paraId="51A79254" w14:textId="77777777" w:rsidR="00503F35" w:rsidRPr="00827513" w:rsidRDefault="00503F35" w:rsidP="00503F35">
      <w:pPr>
        <w:jc w:val="center"/>
        <w:rPr>
          <w:rFonts w:ascii="함초롬돋움" w:eastAsia="함초롬돋움" w:hAnsi="함초롬돋움" w:cs="함초롬돋움"/>
          <w:b/>
          <w:bCs/>
          <w:sz w:val="40"/>
          <w:szCs w:val="40"/>
        </w:rPr>
      </w:pPr>
    </w:p>
    <w:p w14:paraId="4799C13C" w14:textId="77777777" w:rsidR="0031371D" w:rsidRPr="00827513" w:rsidRDefault="0031371D" w:rsidP="00503F35">
      <w:pPr>
        <w:jc w:val="center"/>
        <w:rPr>
          <w:rFonts w:ascii="함초롬돋움" w:eastAsia="함초롬돋움" w:hAnsi="함초롬돋움" w:cs="함초롬돋움"/>
          <w:b/>
          <w:bCs/>
          <w:sz w:val="40"/>
          <w:szCs w:val="40"/>
        </w:rPr>
      </w:pPr>
    </w:p>
    <w:tbl>
      <w:tblPr>
        <w:tblW w:w="7371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5"/>
        <w:gridCol w:w="3402"/>
        <w:gridCol w:w="1984"/>
      </w:tblGrid>
      <w:tr w:rsidR="00503F35" w:rsidRPr="00827513" w14:paraId="4EC532A3" w14:textId="77777777" w:rsidTr="00700B35">
        <w:trPr>
          <w:trHeight w:val="449"/>
          <w:jc w:val="center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9B040D6" w14:textId="77777777" w:rsidR="00503F35" w:rsidRPr="00827513" w:rsidRDefault="00503F35" w:rsidP="00503F35">
            <w:pPr>
              <w:jc w:val="center"/>
              <w:rPr>
                <w:rFonts w:ascii="함초롬돋움" w:eastAsia="함초롬돋움" w:hAnsi="함초롬돋움" w:cs="함초롬돋움"/>
                <w:b/>
                <w:szCs w:val="22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szCs w:val="22"/>
              </w:rPr>
              <w:t xml:space="preserve">투자 대상 </w:t>
            </w:r>
          </w:p>
        </w:tc>
        <w:tc>
          <w:tcPr>
            <w:tcW w:w="5386" w:type="dxa"/>
            <w:gridSpan w:val="2"/>
            <w:vAlign w:val="center"/>
          </w:tcPr>
          <w:p w14:paraId="39B42391" w14:textId="706DE139" w:rsidR="00503F35" w:rsidRPr="00827513" w:rsidRDefault="003575EC" w:rsidP="00503F35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 xml:space="preserve">테크스타트업(주)</w:t>
            </w:r>
          </w:p>
        </w:tc>
      </w:tr>
      <w:tr w:rsidR="00503F35" w:rsidRPr="00827513" w14:paraId="7A69C50E" w14:textId="77777777" w:rsidTr="00700B35">
        <w:trPr>
          <w:trHeight w:val="449"/>
          <w:jc w:val="center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AB4A2D4" w14:textId="77777777" w:rsidR="00503F35" w:rsidRPr="00827513" w:rsidRDefault="00503F35" w:rsidP="00503F35">
            <w:pPr>
              <w:jc w:val="center"/>
              <w:rPr>
                <w:rFonts w:ascii="함초롬돋움" w:eastAsia="함초롬돋움" w:hAnsi="함초롬돋움" w:cs="함초롬돋움"/>
                <w:b/>
                <w:szCs w:val="22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szCs w:val="22"/>
              </w:rPr>
              <w:t xml:space="preserve">투자 금액 </w:t>
            </w:r>
          </w:p>
        </w:tc>
        <w:tc>
          <w:tcPr>
            <w:tcW w:w="5386" w:type="dxa"/>
            <w:gridSpan w:val="2"/>
            <w:vAlign w:val="center"/>
          </w:tcPr>
          <w:p w14:paraId="0ED7732A" w14:textId="16134D25" w:rsidR="00503F35" w:rsidRPr="00827513" w:rsidRDefault="003575EC" w:rsidP="00503F35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 xml:space="preserve">50원</w:t>
            </w:r>
          </w:p>
        </w:tc>
      </w:tr>
      <w:tr w:rsidR="00700B35" w:rsidRPr="00827513" w14:paraId="7A998965" w14:textId="77777777" w:rsidTr="00700B35">
        <w:trPr>
          <w:trHeight w:val="449"/>
          <w:jc w:val="center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6290DB97" w14:textId="25035394" w:rsidR="00700B35" w:rsidRPr="00827513" w:rsidRDefault="00700B35" w:rsidP="00700B35">
            <w:pPr>
              <w:jc w:val="center"/>
              <w:rPr>
                <w:rFonts w:ascii="함초롬돋움" w:eastAsia="함초롬돋움" w:hAnsi="함초롬돋움" w:cs="함초롬돋움"/>
                <w:b/>
                <w:szCs w:val="22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szCs w:val="22"/>
              </w:rPr>
              <w:t xml:space="preserve">투자 </w:t>
            </w:r>
            <w:r w:rsidR="003575EC" w:rsidRPr="00827513">
              <w:rPr>
                <w:rFonts w:ascii="함초롬돋움" w:eastAsia="함초롬돋움" w:hAnsi="함초롬돋움" w:cs="함초롬돋움" w:hint="eastAsia"/>
                <w:b/>
                <w:szCs w:val="22"/>
              </w:rPr>
              <w:t>재원</w:t>
            </w:r>
          </w:p>
        </w:tc>
        <w:tc>
          <w:tcPr>
            <w:tcW w:w="5386" w:type="dxa"/>
            <w:gridSpan w:val="2"/>
            <w:vAlign w:val="center"/>
          </w:tcPr>
          <w:p w14:paraId="6A452B43" w14:textId="49EDC6E3" w:rsidR="00700B35" w:rsidRPr="00827513" w:rsidRDefault="003575EC" w:rsidP="00700B35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 xml:space="preserve">자기자금</w:t>
            </w:r>
          </w:p>
        </w:tc>
      </w:tr>
      <w:tr w:rsidR="00503F35" w:rsidRPr="00827513" w14:paraId="4E622D95" w14:textId="77777777" w:rsidTr="0031371D">
        <w:trPr>
          <w:trHeight w:val="678"/>
          <w:jc w:val="center"/>
        </w:trPr>
        <w:tc>
          <w:tcPr>
            <w:tcW w:w="1985" w:type="dxa"/>
            <w:vMerge w:val="restart"/>
            <w:shd w:val="clear" w:color="auto" w:fill="D9D9D9" w:themeFill="background1" w:themeFillShade="D9"/>
            <w:vAlign w:val="center"/>
          </w:tcPr>
          <w:p w14:paraId="46B9B022" w14:textId="77777777" w:rsidR="00503F35" w:rsidRPr="00827513" w:rsidRDefault="00503F35" w:rsidP="00503F35">
            <w:pPr>
              <w:jc w:val="center"/>
              <w:rPr>
                <w:rFonts w:ascii="함초롬돋움" w:eastAsia="함초롬돋움" w:hAnsi="함초롬돋움" w:cs="함초롬돋움"/>
                <w:b/>
                <w:szCs w:val="22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szCs w:val="22"/>
              </w:rPr>
              <w:t>주목적</w:t>
            </w:r>
          </w:p>
          <w:p w14:paraId="5CA6E08A" w14:textId="2B2274B3" w:rsidR="00503F35" w:rsidRPr="00827513" w:rsidRDefault="00503F35" w:rsidP="00503F35">
            <w:pPr>
              <w:jc w:val="center"/>
              <w:rPr>
                <w:rFonts w:ascii="함초롬돋움" w:eastAsia="함초롬돋움" w:hAnsi="함초롬돋움" w:cs="함초롬돋움"/>
                <w:b/>
                <w:szCs w:val="22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szCs w:val="22"/>
              </w:rPr>
              <w:t>인정 특약</w:t>
            </w:r>
            <w:r w:rsidR="0031371D" w:rsidRPr="00827513">
              <w:rPr>
                <w:rFonts w:ascii="함초롬돋움" w:eastAsia="함초롬돋움" w:hAnsi="함초롬돋움" w:cs="함초롬돋움" w:hint="eastAsia"/>
                <w:b/>
                <w:szCs w:val="22"/>
              </w:rPr>
              <w:t xml:space="preserve"> 등</w:t>
            </w:r>
          </w:p>
          <w:p w14:paraId="09010652" w14:textId="77777777" w:rsidR="00503F35" w:rsidRPr="00827513" w:rsidRDefault="00503F35" w:rsidP="00503F35">
            <w:pPr>
              <w:jc w:val="center"/>
              <w:rPr>
                <w:rFonts w:ascii="함초롬돋움" w:eastAsia="함초롬돋움" w:hAnsi="함초롬돋움" w:cs="함초롬돋움"/>
                <w:b/>
                <w:szCs w:val="22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szCs w:val="22"/>
              </w:rPr>
              <w:t>해당 여부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center"/>
          </w:tcPr>
          <w:p w14:paraId="075C38C1" w14:textId="705A5F52" w:rsidR="0031371D" w:rsidRPr="00827513" w:rsidRDefault="0031371D" w:rsidP="0031371D">
            <w:pPr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특약 1</w:t>
            </w:r>
          </w:p>
        </w:tc>
        <w:tc>
          <w:tcPr>
            <w:tcW w:w="1984" w:type="dxa"/>
            <w:vAlign w:val="center"/>
          </w:tcPr>
          <w:p w14:paraId="77FA0A18" w14:textId="43AA9CC3" w:rsidR="00503F35" w:rsidRPr="00827513" w:rsidRDefault="0031371D" w:rsidP="0031371D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해당</w:t>
            </w:r>
          </w:p>
        </w:tc>
      </w:tr>
      <w:tr w:rsidR="00503F35" w:rsidRPr="00827513" w14:paraId="7F31EDE3" w14:textId="77777777" w:rsidTr="0031371D">
        <w:trPr>
          <w:trHeight w:val="678"/>
          <w:jc w:val="center"/>
        </w:trPr>
        <w:tc>
          <w:tcPr>
            <w:tcW w:w="1985" w:type="dxa"/>
            <w:vMerge/>
            <w:shd w:val="clear" w:color="auto" w:fill="D9D9D9" w:themeFill="background1" w:themeFillShade="D9"/>
            <w:vAlign w:val="center"/>
          </w:tcPr>
          <w:p w14:paraId="277B9881" w14:textId="77777777" w:rsidR="00503F35" w:rsidRPr="00827513" w:rsidRDefault="00503F35" w:rsidP="00503F35">
            <w:pPr>
              <w:jc w:val="center"/>
              <w:rPr>
                <w:rFonts w:ascii="함초롬돋움" w:eastAsia="함초롬돋움" w:hAnsi="함초롬돋움" w:cs="함초롬돋움"/>
                <w:b/>
                <w:szCs w:val="22"/>
              </w:rPr>
            </w:pPr>
          </w:p>
        </w:tc>
        <w:tc>
          <w:tcPr>
            <w:tcW w:w="3402" w:type="dxa"/>
            <w:shd w:val="clear" w:color="auto" w:fill="F2F2F2" w:themeFill="background1" w:themeFillShade="F2"/>
            <w:vAlign w:val="center"/>
          </w:tcPr>
          <w:p w14:paraId="4B964B81" w14:textId="15AEDCD4" w:rsidR="00503F35" w:rsidRPr="00827513" w:rsidRDefault="0031371D" w:rsidP="0031371D">
            <w:pPr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특약 2</w:t>
            </w:r>
          </w:p>
        </w:tc>
        <w:tc>
          <w:tcPr>
            <w:tcW w:w="1984" w:type="dxa"/>
            <w:vAlign w:val="center"/>
          </w:tcPr>
          <w:p w14:paraId="5FDB6802" w14:textId="4C241964" w:rsidR="00503F35" w:rsidRPr="00827513" w:rsidRDefault="00C90382" w:rsidP="0031371D">
            <w:pPr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827513">
              <w:rPr>
                <w:rFonts w:ascii="함초롬돋움" w:eastAsia="함초롬돋움" w:hAnsi="함초롬돋움" w:cs="함초롬돋움" w:hint="eastAsia"/>
              </w:rPr>
              <w:t>미</w:t>
            </w:r>
            <w:r w:rsidR="0031371D" w:rsidRPr="00827513">
              <w:rPr>
                <w:rFonts w:ascii="함초롬돋움" w:eastAsia="함초롬돋움" w:hAnsi="함초롬돋움" w:cs="함초롬돋움" w:hint="eastAsia"/>
              </w:rPr>
              <w:t>해당</w:t>
            </w:r>
            <w:proofErr w:type="spellEnd"/>
          </w:p>
        </w:tc>
      </w:tr>
      <w:tr w:rsidR="00503F35" w:rsidRPr="00827513" w14:paraId="0F2E37D2" w14:textId="77777777" w:rsidTr="00700B35">
        <w:trPr>
          <w:trHeight w:val="449"/>
          <w:jc w:val="center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40F0686" w14:textId="77777777" w:rsidR="00503F35" w:rsidRPr="00827513" w:rsidRDefault="00503F35" w:rsidP="00503F35">
            <w:pPr>
              <w:jc w:val="center"/>
              <w:rPr>
                <w:rFonts w:ascii="함초롬돋움" w:eastAsia="함초롬돋움" w:hAnsi="함초롬돋움" w:cs="함초롬돋움"/>
                <w:b/>
                <w:szCs w:val="22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szCs w:val="22"/>
              </w:rPr>
              <w:t>투자 방식</w:t>
            </w:r>
          </w:p>
        </w:tc>
        <w:tc>
          <w:tcPr>
            <w:tcW w:w="5386" w:type="dxa"/>
            <w:gridSpan w:val="2"/>
            <w:vAlign w:val="center"/>
          </w:tcPr>
          <w:p w14:paraId="7F7A3AC9" w14:textId="2AD94D1A" w:rsidR="00503F35" w:rsidRPr="00827513" w:rsidRDefault="00C90382" w:rsidP="00503F35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 xml:space="preserve">전환우선주</w:t>
            </w:r>
          </w:p>
        </w:tc>
      </w:tr>
      <w:tr w:rsidR="00503F35" w:rsidRPr="00827513" w14:paraId="0705B59A" w14:textId="77777777" w:rsidTr="00700B35">
        <w:trPr>
          <w:trHeight w:val="449"/>
          <w:jc w:val="center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B201E12" w14:textId="77777777" w:rsidR="00503F35" w:rsidRPr="00827513" w:rsidRDefault="00503F35" w:rsidP="00503F35">
            <w:pPr>
              <w:jc w:val="center"/>
              <w:rPr>
                <w:rFonts w:ascii="함초롬돋움" w:eastAsia="함초롬돋움" w:hAnsi="함초롬돋움" w:cs="함초롬돋움"/>
                <w:b/>
                <w:szCs w:val="22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szCs w:val="22"/>
              </w:rPr>
              <w:t>심사 단계</w:t>
            </w:r>
          </w:p>
        </w:tc>
        <w:tc>
          <w:tcPr>
            <w:tcW w:w="5386" w:type="dxa"/>
            <w:gridSpan w:val="2"/>
            <w:vAlign w:val="center"/>
          </w:tcPr>
          <w:p w14:paraId="1A2E8DE1" w14:textId="77777777" w:rsidR="00503F35" w:rsidRPr="00827513" w:rsidRDefault="00503F35" w:rsidP="00503F35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예비투자심의위원회</w:t>
            </w:r>
          </w:p>
        </w:tc>
      </w:tr>
      <w:tr w:rsidR="00503F35" w:rsidRPr="00827513" w14:paraId="4C1217B8" w14:textId="77777777" w:rsidTr="00700B35">
        <w:trPr>
          <w:trHeight w:val="449"/>
          <w:jc w:val="center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11485A7" w14:textId="77777777" w:rsidR="00503F35" w:rsidRPr="00827513" w:rsidRDefault="00503F35" w:rsidP="00503F35">
            <w:pPr>
              <w:jc w:val="center"/>
              <w:rPr>
                <w:rFonts w:ascii="함초롬돋움" w:eastAsia="함초롬돋움" w:hAnsi="함초롬돋움" w:cs="함초롬돋움"/>
                <w:b/>
                <w:szCs w:val="22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szCs w:val="22"/>
              </w:rPr>
              <w:t>심의 일자</w:t>
            </w:r>
          </w:p>
        </w:tc>
        <w:tc>
          <w:tcPr>
            <w:tcW w:w="5386" w:type="dxa"/>
            <w:gridSpan w:val="2"/>
            <w:vAlign w:val="center"/>
          </w:tcPr>
          <w:p w14:paraId="0B580DB2" w14:textId="6D6FB1B0" w:rsidR="00503F35" w:rsidRPr="00827513" w:rsidRDefault="00503F35" w:rsidP="00503F35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202</w:t>
            </w:r>
            <w:r w:rsidRPr="00827513">
              <w:rPr>
                <w:rFonts w:ascii="함초롬돋움" w:eastAsia="함초롬돋움" w:hAnsi="함초롬돋움" w:cs="함초롬돋움"/>
              </w:rPr>
              <w:t>4</w:t>
            </w:r>
            <w:r w:rsidRPr="00827513">
              <w:rPr>
                <w:rFonts w:ascii="함초롬돋움" w:eastAsia="함초롬돋움" w:hAnsi="함초롬돋움" w:cs="함초롬돋움" w:hint="eastAsia"/>
              </w:rPr>
              <w:t>.</w:t>
            </w:r>
            <w:r w:rsidRPr="00827513">
              <w:rPr>
                <w:rFonts w:ascii="함초롬돋움" w:eastAsia="함초롬돋움" w:hAnsi="함초롬돋움" w:cs="함초롬돋움"/>
              </w:rPr>
              <w:t xml:space="preserve"> </w:t>
            </w:r>
            <w:r w:rsidR="00A56333" w:rsidRPr="00827513">
              <w:rPr>
                <w:rFonts w:ascii="함초롬돋움" w:eastAsia="함초롬돋움" w:hAnsi="함초롬돋움" w:cs="함초롬돋움" w:hint="eastAsia"/>
              </w:rPr>
              <w:t>09</w:t>
            </w:r>
            <w:r w:rsidRPr="00827513">
              <w:rPr>
                <w:rFonts w:ascii="함초롬돋움" w:eastAsia="함초롬돋움" w:hAnsi="함초롬돋움" w:cs="함초롬돋움" w:hint="eastAsia"/>
              </w:rPr>
              <w:t>.</w:t>
            </w:r>
            <w:r w:rsidR="00700B35" w:rsidRPr="00827513">
              <w:rPr>
                <w:rFonts w:ascii="함초롬돋움" w:eastAsia="함초롬돋움" w:hAnsi="함초롬돋움" w:cs="함초롬돋움" w:hint="eastAsia"/>
              </w:rPr>
              <w:t xml:space="preserve"> </w:t>
            </w:r>
            <w:r w:rsidR="00A56333" w:rsidRPr="00827513">
              <w:rPr>
                <w:rFonts w:ascii="함초롬돋움" w:eastAsia="함초롬돋움" w:hAnsi="함초롬돋움" w:cs="함초롬돋움" w:hint="eastAsia"/>
              </w:rPr>
              <w:t>0</w:t>
            </w:r>
            <w:r w:rsidRPr="00827513">
              <w:rPr>
                <w:rFonts w:ascii="함초롬돋움" w:eastAsia="함초롬돋움" w:hAnsi="함초롬돋움" w:cs="함초롬돋움" w:hint="eastAsia"/>
              </w:rPr>
              <w:t>.</w:t>
            </w:r>
          </w:p>
        </w:tc>
      </w:tr>
      <w:tr w:rsidR="00503F35" w:rsidRPr="00827513" w14:paraId="3F67D3C1" w14:textId="77777777" w:rsidTr="00700B35">
        <w:trPr>
          <w:trHeight w:val="449"/>
          <w:jc w:val="center"/>
        </w:trPr>
        <w:tc>
          <w:tcPr>
            <w:tcW w:w="1985" w:type="dxa"/>
            <w:shd w:val="clear" w:color="auto" w:fill="FFFFFF" w:themeFill="background1"/>
            <w:vAlign w:val="center"/>
          </w:tcPr>
          <w:p w14:paraId="6D24B9B5" w14:textId="77777777" w:rsidR="00503F35" w:rsidRPr="00827513" w:rsidRDefault="00503F35" w:rsidP="0006455D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  <w:szCs w:val="24"/>
              </w:rPr>
            </w:pPr>
          </w:p>
        </w:tc>
        <w:tc>
          <w:tcPr>
            <w:tcW w:w="5386" w:type="dxa"/>
            <w:gridSpan w:val="2"/>
            <w:shd w:val="clear" w:color="auto" w:fill="FFFFFF" w:themeFill="background1"/>
            <w:vAlign w:val="center"/>
          </w:tcPr>
          <w:p w14:paraId="34F53E67" w14:textId="77777777" w:rsidR="00503F35" w:rsidRPr="00827513" w:rsidRDefault="00503F35" w:rsidP="0006455D">
            <w:pPr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  <w:tr w:rsidR="00503F35" w:rsidRPr="00827513" w14:paraId="5E68A40E" w14:textId="77777777" w:rsidTr="00700B35">
        <w:trPr>
          <w:trHeight w:val="283"/>
          <w:jc w:val="center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D3360E4" w14:textId="77777777" w:rsidR="00503F35" w:rsidRPr="00827513" w:rsidRDefault="00503F35" w:rsidP="00503F35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color w:val="000000" w:themeColor="text1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 w:themeColor="text1"/>
              </w:rPr>
              <w:t>투자 총괄</w:t>
            </w:r>
          </w:p>
        </w:tc>
        <w:tc>
          <w:tcPr>
            <w:tcW w:w="5386" w:type="dxa"/>
            <w:gridSpan w:val="2"/>
            <w:vAlign w:val="center"/>
          </w:tcPr>
          <w:p w14:paraId="0718D323" w14:textId="752069C0" w:rsidR="00503F35" w:rsidRPr="00827513" w:rsidRDefault="00C90382" w:rsidP="00503F35">
            <w:pPr>
              <w:jc w:val="center"/>
              <w:rPr>
                <w:rFonts w:ascii="함초롬돋움" w:eastAsia="함초롬돋움" w:hAnsi="함초롬돋움" w:cs="함초롬돋움"/>
                <w:color w:val="000000" w:themeColor="text1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 w:themeColor="text1"/>
              </w:rPr>
              <w:t xml:space="preserve">차승준 팀장</w:t>
            </w:r>
          </w:p>
        </w:tc>
      </w:tr>
      <w:tr w:rsidR="00503F35" w:rsidRPr="00827513" w14:paraId="5382EF1B" w14:textId="77777777" w:rsidTr="00700B35">
        <w:trPr>
          <w:trHeight w:val="283"/>
          <w:jc w:val="center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6F6A8BB8" w14:textId="4D367DE3" w:rsidR="00503F35" w:rsidRPr="00827513" w:rsidRDefault="00503F35" w:rsidP="00503F35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color w:val="000000" w:themeColor="text1"/>
              </w:rPr>
            </w:pPr>
            <w:proofErr w:type="gramStart"/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 w:themeColor="text1"/>
              </w:rPr>
              <w:t>발굴</w:t>
            </w:r>
            <w:r w:rsidR="00700B35"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 w:themeColor="text1"/>
              </w:rPr>
              <w:t xml:space="preserve"> /</w:t>
            </w:r>
            <w:proofErr w:type="gramEnd"/>
            <w:r w:rsidR="00700B35"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 w:themeColor="text1"/>
              </w:rPr>
              <w:t xml:space="preserve"> 심사분석</w:t>
            </w:r>
          </w:p>
        </w:tc>
        <w:tc>
          <w:tcPr>
            <w:tcW w:w="5386" w:type="dxa"/>
            <w:gridSpan w:val="2"/>
            <w:vAlign w:val="center"/>
          </w:tcPr>
          <w:p w14:paraId="657EFB7E" w14:textId="71362710" w:rsidR="00503F35" w:rsidRPr="00827513" w:rsidRDefault="00C90382" w:rsidP="00503F35">
            <w:pPr>
              <w:jc w:val="center"/>
              <w:rPr>
                <w:rFonts w:ascii="함초롬돋움" w:eastAsia="함초롬돋움" w:hAnsi="함초롬돋움" w:cs="함초롬돋움"/>
                <w:color w:val="000000" w:themeColor="text1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 xml:space="preserve">차승준 팀장</w:t>
            </w:r>
          </w:p>
        </w:tc>
      </w:tr>
    </w:tbl>
    <w:p w14:paraId="5F778BB8" w14:textId="77777777" w:rsidR="00250D32" w:rsidRPr="00827513" w:rsidRDefault="00A71279" w:rsidP="00A71279">
      <w:pPr>
        <w:spacing w:before="120" w:after="200"/>
        <w:rPr>
          <w:rFonts w:ascii="함초롬돋움" w:eastAsia="함초롬돋움" w:hAnsi="함초롬돋움" w:cs="함초롬돋움"/>
          <w:sz w:val="32"/>
          <w:szCs w:val="30"/>
        </w:rPr>
        <w:sectPr w:rsidR="00250D32" w:rsidRPr="00827513" w:rsidSect="000B3D19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oddPage"/>
          <w:pgSz w:w="11906" w:h="16838" w:code="9"/>
          <w:pgMar w:top="720" w:right="720" w:bottom="720" w:left="720" w:header="794" w:footer="680" w:gutter="284"/>
          <w:pgNumType w:start="1"/>
          <w:cols w:space="720"/>
          <w:docGrid w:linePitch="360"/>
        </w:sectPr>
      </w:pPr>
      <w:bookmarkStart w:id="4" w:name="_Toc174964440"/>
      <w:r w:rsidRPr="00827513">
        <w:rPr>
          <w:rFonts w:ascii="함초롬돋움" w:eastAsia="함초롬돋움" w:hAnsi="함초롬돋움" w:cs="함초롬돋움"/>
          <w:sz w:val="32"/>
          <w:szCs w:val="30"/>
        </w:rPr>
        <w:br w:type="page"/>
      </w:r>
      <w:bookmarkStart w:id="5" w:name="_Toc174964664"/>
    </w:p>
    <w:p w14:paraId="43D46917" w14:textId="25CADD6C" w:rsidR="00A71279" w:rsidRPr="00827513" w:rsidRDefault="00A96DBD" w:rsidP="0070474F">
      <w:pPr>
        <w:pStyle w:val="1"/>
        <w:ind w:left="660" w:right="220"/>
        <w:rPr>
          <w:rFonts w:ascii="함초롬돋움" w:eastAsia="함초롬돋움" w:hAnsi="함초롬돋움" w:cs="함초롬돋움"/>
          <w:b w:val="0"/>
          <w:bCs/>
        </w:rPr>
      </w:pPr>
      <w:bookmarkStart w:id="6" w:name="_Toc176153707"/>
      <w:bookmarkStart w:id="7" w:name="_Toc176359845"/>
      <w:bookmarkEnd w:id="4"/>
      <w:bookmarkEnd w:id="5"/>
      <w:r w:rsidRPr="00827513">
        <w:rPr>
          <w:rFonts w:ascii="함초롬돋움" w:eastAsia="함초롬돋움" w:hAnsi="함초롬돋움" w:cs="함초롬돋움" w:hint="eastAsia"/>
          <w:b w:val="0"/>
          <w:bCs/>
        </w:rPr>
        <w:lastRenderedPageBreak/>
        <w:t>Executive Summary</w:t>
      </w:r>
      <w:bookmarkEnd w:id="6"/>
      <w:bookmarkEnd w:id="7"/>
    </w:p>
    <w:p w14:paraId="790D7FEB" w14:textId="28A35E26" w:rsidR="00A96DBD" w:rsidRPr="00827513" w:rsidRDefault="00A96DBD" w:rsidP="00A96DBD">
      <w:pPr>
        <w:pStyle w:val="ES"/>
        <w:spacing w:before="120"/>
        <w:ind w:leftChars="0" w:left="0"/>
        <w:rPr>
          <w:rFonts w:ascii="함초롬돋움" w:eastAsia="함초롬돋움" w:hAnsi="함초롬돋움" w:cs="함초롬돋움"/>
          <w:b/>
          <w:bCs/>
          <w:sz w:val="24"/>
          <w:szCs w:val="22"/>
        </w:rPr>
      </w:pPr>
      <w:r w:rsidRPr="00827513">
        <w:rPr>
          <w:rFonts w:ascii="함초롬돋움" w:eastAsia="함초롬돋움" w:hAnsi="함초롬돋움" w:cs="함초롬돋움" w:hint="eastAsia"/>
          <w:b/>
          <w:bCs/>
          <w:sz w:val="24"/>
          <w:szCs w:val="22"/>
        </w:rPr>
        <w:t xml:space="preserve">1.  </w:t>
      </w:r>
      <w:r w:rsidR="00AB1715" w:rsidRPr="00827513">
        <w:rPr>
          <w:rFonts w:ascii="함초롬돋움" w:eastAsia="함초롬돋움" w:hAnsi="함초롬돋움" w:cs="함초롬돋움" w:hint="eastAsia"/>
          <w:b/>
          <w:bCs/>
          <w:sz w:val="24"/>
          <w:szCs w:val="22"/>
        </w:rPr>
        <w:t>투자대상</w:t>
      </w:r>
      <w:r w:rsidRPr="00827513">
        <w:rPr>
          <w:rFonts w:ascii="함초롬돋움" w:eastAsia="함초롬돋움" w:hAnsi="함초롬돋움" w:cs="함초롬돋움" w:hint="eastAsia"/>
          <w:b/>
          <w:bCs/>
          <w:sz w:val="24"/>
          <w:szCs w:val="22"/>
        </w:rPr>
        <w:t>기업</w:t>
      </w:r>
      <w:r w:rsidR="00AB1715" w:rsidRPr="00827513">
        <w:rPr>
          <w:rFonts w:ascii="함초롬돋움" w:eastAsia="함초롬돋움" w:hAnsi="함초롬돋움" w:cs="함초롬돋움" w:hint="eastAsia"/>
          <w:b/>
          <w:bCs/>
          <w:sz w:val="24"/>
          <w:szCs w:val="22"/>
        </w:rPr>
        <w:t xml:space="preserve"> </w:t>
      </w:r>
      <w:r w:rsidRPr="00827513">
        <w:rPr>
          <w:rFonts w:ascii="함초롬돋움" w:eastAsia="함초롬돋움" w:hAnsi="함초롬돋움" w:cs="함초롬돋움" w:hint="eastAsia"/>
          <w:b/>
          <w:bCs/>
          <w:sz w:val="24"/>
          <w:szCs w:val="22"/>
        </w:rPr>
        <w:t xml:space="preserve">개요 </w:t>
      </w:r>
    </w:p>
    <w:p w14:paraId="01B968D3" w14:textId="30A03233" w:rsidR="00A96DBD" w:rsidRPr="00827513" w:rsidRDefault="00A96DBD" w:rsidP="00A96DBD">
      <w:pPr>
        <w:pStyle w:val="ES"/>
        <w:ind w:left="330"/>
        <w:rPr>
          <w:rFonts w:ascii="함초롬돋움" w:eastAsia="함초롬돋움" w:hAnsi="함초롬돋움" w:cs="함초롬돋움"/>
          <w:sz w:val="20"/>
          <w:szCs w:val="18"/>
        </w:rPr>
      </w:pPr>
    </w:p>
    <w:p w14:paraId="38EFBDFE" w14:textId="77777777" w:rsidR="00C90382" w:rsidRPr="00827513" w:rsidRDefault="00C90382" w:rsidP="00A96DBD">
      <w:pPr>
        <w:pStyle w:val="ES"/>
        <w:ind w:left="330"/>
        <w:rPr>
          <w:rFonts w:ascii="함초롬돋움" w:eastAsia="함초롬돋움" w:hAnsi="함초롬돋움" w:cs="함초롬돋움"/>
          <w:sz w:val="20"/>
          <w:szCs w:val="18"/>
        </w:rPr>
      </w:pPr>
    </w:p>
    <w:p w14:paraId="24DFF38C" w14:textId="6FADFC49" w:rsidR="00A96DBD" w:rsidRPr="00827513" w:rsidRDefault="00A96DBD" w:rsidP="00AB1715">
      <w:pPr>
        <w:pStyle w:val="ES"/>
        <w:spacing w:before="160"/>
        <w:ind w:leftChars="0" w:left="0"/>
        <w:rPr>
          <w:rFonts w:ascii="함초롬돋움" w:eastAsia="함초롬돋움" w:hAnsi="함초롬돋움" w:cs="함초롬돋움"/>
          <w:b/>
          <w:bCs/>
          <w:sz w:val="24"/>
          <w:szCs w:val="22"/>
        </w:rPr>
      </w:pPr>
      <w:r w:rsidRPr="00827513">
        <w:rPr>
          <w:rFonts w:ascii="함초롬돋움" w:eastAsia="함초롬돋움" w:hAnsi="함초롬돋움" w:cs="함초롬돋움" w:hint="eastAsia"/>
          <w:b/>
          <w:bCs/>
          <w:sz w:val="24"/>
          <w:szCs w:val="22"/>
        </w:rPr>
        <w:t xml:space="preserve">2.  Investment Highlights </w:t>
      </w:r>
    </w:p>
    <w:p w14:paraId="370797D3" w14:textId="2C613EB6" w:rsidR="00A71279" w:rsidRPr="00827513" w:rsidRDefault="00A96DBD" w:rsidP="00A96DBD">
      <w:pPr>
        <w:pStyle w:val="ES"/>
        <w:spacing w:before="120" w:line="300" w:lineRule="exact"/>
        <w:ind w:leftChars="100" w:left="220"/>
        <w:rPr>
          <w:rFonts w:ascii="함초롬돋움" w:eastAsia="함초롬돋움" w:hAnsi="함초롬돋움" w:cs="함초롬돋움"/>
          <w:b/>
          <w:bCs/>
          <w:sz w:val="20"/>
          <w:szCs w:val="18"/>
        </w:rPr>
      </w:pPr>
      <w:r w:rsidRPr="00827513">
        <w:rPr>
          <w:rFonts w:ascii="함초롬돋움" w:eastAsia="함초롬돋움" w:hAnsi="함초롬돋움" w:cs="함초롬돋움" w:hint="eastAsia"/>
          <w:b/>
          <w:bCs/>
          <w:sz w:val="20"/>
          <w:szCs w:val="18"/>
        </w:rPr>
        <w:t xml:space="preserve">(1) </w:t>
      </w:r>
    </w:p>
    <w:p w14:paraId="6024C679" w14:textId="29AF8E6E" w:rsidR="00A71279" w:rsidRPr="00827513" w:rsidRDefault="00A71279" w:rsidP="00A96DBD">
      <w:pPr>
        <w:pStyle w:val="20"/>
        <w:numPr>
          <w:ilvl w:val="2"/>
          <w:numId w:val="4"/>
        </w:numPr>
        <w:spacing w:line="300" w:lineRule="exact"/>
        <w:rPr>
          <w:rFonts w:ascii="함초롬돋움" w:eastAsia="함초롬돋움" w:hAnsi="함초롬돋움" w:cs="함초롬돋움"/>
          <w:sz w:val="20"/>
          <w:szCs w:val="18"/>
        </w:rPr>
      </w:pPr>
    </w:p>
    <w:p w14:paraId="13B3C7E6" w14:textId="77777777" w:rsidR="00D45F26" w:rsidRPr="00827513" w:rsidRDefault="00D45F26" w:rsidP="00D45F26">
      <w:pPr>
        <w:pStyle w:val="ES"/>
        <w:ind w:left="330"/>
        <w:rPr>
          <w:rFonts w:ascii="함초롬돋움" w:eastAsia="함초롬돋움" w:hAnsi="함초롬돋움" w:cs="함초롬돋움"/>
        </w:rPr>
      </w:pPr>
    </w:p>
    <w:p w14:paraId="3330C677" w14:textId="77777777" w:rsidR="00184D38" w:rsidRDefault="00184D38">
      <w:pPr>
        <w:spacing w:before="120" w:after="200"/>
        <w:rPr>
          <w:rFonts w:ascii="함초롬돋움" w:eastAsia="함초롬돋움" w:hAnsi="함초롬돋움" w:cs="함초롬돋움"/>
          <w:bCs/>
          <w:sz w:val="32"/>
          <w:szCs w:val="30"/>
        </w:rPr>
      </w:pPr>
      <w:bookmarkStart w:id="8" w:name="_Toc176153708"/>
      <w:bookmarkStart w:id="9" w:name="_Toc176359846"/>
      <w:r>
        <w:rPr>
          <w:rFonts w:ascii="함초롬돋움" w:eastAsia="함초롬돋움" w:hAnsi="함초롬돋움" w:cs="함초롬돋움"/>
          <w:b/>
          <w:bCs/>
        </w:rPr>
        <w:br w:type="page"/>
      </w:r>
    </w:p>
    <w:p w14:paraId="76730EE6" w14:textId="77777777" w:rsidR="00184D38" w:rsidRPr="00612E5C" w:rsidRDefault="00184D38" w:rsidP="00612E5C">
      <w:pPr>
        <w:pStyle w:val="1"/>
        <w:numPr>
          <w:ilvl w:val="0"/>
          <w:numId w:val="51"/>
        </w:numPr>
        <w:ind w:left="426" w:right="220"/>
        <w:jc w:val="both"/>
        <w:rPr>
          <w:rFonts w:ascii="함초롬돋움" w:eastAsia="함초롬돋움" w:hAnsi="함초롬돋움" w:cs="함초롬돋움"/>
        </w:rPr>
      </w:pPr>
      <w:bookmarkStart w:id="10" w:name="_Toc176359862"/>
      <w:r w:rsidRPr="00612E5C">
        <w:rPr>
          <w:rFonts w:ascii="함초롬돋움" w:eastAsia="함초롬돋움" w:hAnsi="함초롬돋움" w:cs="함초롬돋움" w:hint="eastAsia"/>
        </w:rPr>
        <w:lastRenderedPageBreak/>
        <w:t>사업계획</w:t>
      </w:r>
      <w:bookmarkEnd w:id="10"/>
    </w:p>
    <w:p w14:paraId="370F8D9C" w14:textId="77777777" w:rsidR="00184D38" w:rsidRPr="0037653C" w:rsidRDefault="00184D38" w:rsidP="00184D38">
      <w:pPr>
        <w:pStyle w:val="2"/>
        <w:ind w:left="787" w:right="220"/>
        <w:rPr>
          <w:rFonts w:ascii="함초롬돋움" w:eastAsia="함초롬돋움" w:hAnsi="함초롬돋움" w:cs="함초롬돋움"/>
        </w:rPr>
      </w:pPr>
      <w:bookmarkStart w:id="11" w:name="_Toc176359863"/>
      <w:r w:rsidRPr="0037653C">
        <w:rPr>
          <w:rFonts w:ascii="함초롬돋움" w:eastAsia="함초롬돋움" w:hAnsi="함초롬돋움" w:cs="함초롬돋움" w:hint="eastAsia"/>
        </w:rPr>
        <w:t>사업개요</w:t>
      </w:r>
      <w:bookmarkEnd w:id="11"/>
    </w:p>
    <w:p w14:paraId="6AB85D7B" w14:textId="77777777" w:rsidR="00184D38" w:rsidRPr="0037653C" w:rsidRDefault="00184D38" w:rsidP="00184D38">
      <w:pPr>
        <w:pStyle w:val="2"/>
        <w:ind w:left="645" w:right="220" w:hanging="425"/>
        <w:rPr>
          <w:rFonts w:ascii="함초롬돋움" w:eastAsia="함초롬돋움" w:hAnsi="함초롬돋움" w:cs="함초롬돋움"/>
        </w:rPr>
      </w:pPr>
      <w:bookmarkStart w:id="12" w:name="_Toc176359864"/>
      <w:r w:rsidRPr="0037653C">
        <w:rPr>
          <w:rFonts w:ascii="함초롬돋움" w:eastAsia="함초롬돋움" w:hAnsi="함초롬돋움" w:cs="함초롬돋움" w:hint="eastAsia"/>
        </w:rPr>
        <w:t>주요제품</w:t>
      </w:r>
      <w:bookmarkEnd w:id="12"/>
    </w:p>
    <w:p w14:paraId="3DE72049" w14:textId="77777777" w:rsidR="00184D38" w:rsidRDefault="00184D38" w:rsidP="00184D38">
      <w:pPr>
        <w:pStyle w:val="2"/>
        <w:ind w:left="645" w:right="220" w:hanging="425"/>
        <w:rPr>
          <w:rFonts w:ascii="함초롬돋움" w:eastAsia="함초롬돋움" w:hAnsi="함초롬돋움" w:cs="함초롬돋움"/>
        </w:rPr>
      </w:pPr>
      <w:bookmarkStart w:id="13" w:name="_Toc176359865"/>
      <w:commentRangeStart w:id="14"/>
      <w:r>
        <w:rPr>
          <w:rFonts w:ascii="함초롬돋움" w:eastAsia="함초롬돋움" w:hAnsi="함초롬돋움" w:cs="함초롬돋움" w:hint="eastAsia"/>
        </w:rPr>
        <w:t>재무</w:t>
      </w:r>
      <w:r w:rsidRPr="0037653C">
        <w:rPr>
          <w:rFonts w:ascii="함초롬돋움" w:eastAsia="함초롬돋움" w:hAnsi="함초롬돋움" w:cs="함초롬돋움" w:hint="eastAsia"/>
        </w:rPr>
        <w:t>추정</w:t>
      </w:r>
      <w:bookmarkEnd w:id="13"/>
      <w:commentRangeEnd w:id="14"/>
      <w:r w:rsidR="00FB0C3C">
        <w:rPr>
          <w:rStyle w:val="afe"/>
          <w:rFonts w:ascii="나눔바른고딕" w:eastAsia="Noto Sans KR" w:hAnsi="나눔바른고딕" w:cstheme="minorBidi"/>
          <w:b w:val="0"/>
        </w:rPr>
        <w:commentReference w:id="14"/>
      </w:r>
    </w:p>
    <w:p w14:paraId="66CE59DF" w14:textId="77777777" w:rsidR="00184D38" w:rsidRDefault="00184D38" w:rsidP="00184D38">
      <w:pPr>
        <w:pStyle w:val="ES"/>
        <w:ind w:left="330"/>
      </w:pPr>
    </w:p>
    <w:p w14:paraId="155AB98C" w14:textId="77777777" w:rsidR="00184D38" w:rsidRDefault="00184D38" w:rsidP="00184D38">
      <w:pPr>
        <w:pStyle w:val="ES"/>
        <w:ind w:left="330"/>
      </w:pPr>
    </w:p>
    <w:p w14:paraId="548CFB29" w14:textId="77777777" w:rsidR="00184D38" w:rsidRDefault="00184D38" w:rsidP="00184D38">
      <w:pPr>
        <w:pStyle w:val="ES"/>
        <w:ind w:left="330"/>
      </w:pPr>
    </w:p>
    <w:p w14:paraId="5A3BB0A7" w14:textId="77777777" w:rsidR="00184D38" w:rsidRDefault="00184D38" w:rsidP="00184D38">
      <w:pPr>
        <w:spacing w:before="120" w:after="200"/>
      </w:pPr>
    </w:p>
    <w:p w14:paraId="5420382B" w14:textId="77777777" w:rsidR="00184D38" w:rsidRDefault="00184D38" w:rsidP="00184D38">
      <w:pPr>
        <w:spacing w:before="120" w:after="200"/>
      </w:pPr>
    </w:p>
    <w:p w14:paraId="3F8C42CA" w14:textId="3EF4E5C9" w:rsidR="00184D38" w:rsidRDefault="00184D38" w:rsidP="00184D38">
      <w:pPr>
        <w:spacing w:before="120" w:after="200"/>
      </w:pPr>
      <w:r>
        <w:br w:type="page"/>
      </w:r>
    </w:p>
    <w:p w14:paraId="49462123" w14:textId="77777777" w:rsidR="00612E5C" w:rsidRPr="00184D38" w:rsidRDefault="00612E5C" w:rsidP="007101CE">
      <w:pPr>
        <w:pStyle w:val="1"/>
        <w:numPr>
          <w:ilvl w:val="0"/>
          <w:numId w:val="51"/>
        </w:numPr>
        <w:ind w:left="426" w:right="220"/>
        <w:jc w:val="both"/>
        <w:rPr>
          <w:rFonts w:ascii="함초롬돋움" w:eastAsia="함초롬돋움" w:hAnsi="함초롬돋움" w:cs="함초롬돋움"/>
        </w:rPr>
      </w:pPr>
      <w:bookmarkStart w:id="15" w:name="_Toc176153714"/>
      <w:bookmarkStart w:id="16" w:name="_Toc176359860"/>
      <w:r w:rsidRPr="00184D38">
        <w:rPr>
          <w:rFonts w:ascii="함초롬돋움" w:eastAsia="함초롬돋움" w:hAnsi="함초롬돋움" w:cs="함초롬돋움" w:hint="eastAsia"/>
        </w:rPr>
        <w:lastRenderedPageBreak/>
        <w:t>투자조건(안)</w:t>
      </w:r>
      <w:bookmarkEnd w:id="15"/>
      <w:bookmarkEnd w:id="16"/>
    </w:p>
    <w:p w14:paraId="22720D3D" w14:textId="77777777" w:rsidR="00612E5C" w:rsidRPr="0037653C" w:rsidRDefault="00612E5C" w:rsidP="00612E5C">
      <w:pPr>
        <w:pStyle w:val="2"/>
        <w:ind w:left="787" w:right="220"/>
        <w:rPr>
          <w:rFonts w:ascii="함초롬돋움" w:eastAsia="함초롬돋움" w:hAnsi="함초롬돋움" w:cs="함초롬돋움"/>
        </w:rPr>
      </w:pPr>
      <w:bookmarkStart w:id="17" w:name="_Toc176153715"/>
      <w:bookmarkStart w:id="18" w:name="_Toc176359861"/>
      <w:r w:rsidRPr="0037653C">
        <w:rPr>
          <w:rFonts w:ascii="함초롬돋움" w:eastAsia="함초롬돋움" w:hAnsi="함초롬돋움" w:cs="함초롬돋움" w:hint="eastAsia"/>
        </w:rPr>
        <w:t>투자조건</w:t>
      </w:r>
      <w:bookmarkEnd w:id="17"/>
      <w:bookmarkEnd w:id="18"/>
    </w:p>
    <w:tbl>
      <w:tblPr>
        <w:tblOverlap w:val="never"/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7467"/>
      </w:tblGrid>
      <w:tr w:rsidR="00612E5C" w:rsidRPr="00827513" w14:paraId="2131D0DE" w14:textId="77777777" w:rsidTr="0045139C">
        <w:trPr>
          <w:trHeight w:val="21"/>
        </w:trPr>
        <w:tc>
          <w:tcPr>
            <w:tcW w:w="1333" w:type="pct"/>
            <w:shd w:val="clear" w:color="auto" w:fill="D9D9D9" w:themeFill="background1" w:themeFillShade="D9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  <w:hideMark/>
          </w:tcPr>
          <w:p w14:paraId="0C72A89E" w14:textId="77777777" w:rsidR="00612E5C" w:rsidRPr="00827513" w:rsidRDefault="00612E5C" w:rsidP="0045139C">
            <w:pPr>
              <w:spacing w:line="240" w:lineRule="exact"/>
              <w:jc w:val="center"/>
              <w:textAlignment w:val="baseline"/>
              <w:rPr>
                <w:rFonts w:ascii="함초롬돋움" w:eastAsia="함초롬돋움" w:hAnsi="함초롬돋움" w:cs="함초롬돋움"/>
                <w:b/>
                <w:bCs/>
                <w:color w:val="000000"/>
                <w:spacing w:val="-20"/>
                <w:sz w:val="20"/>
              </w:rPr>
            </w:pPr>
            <w:bookmarkStart w:id="19" w:name="_Hlk175037458"/>
            <w:r w:rsidRPr="00827513">
              <w:rPr>
                <w:rFonts w:ascii="함초롬돋움" w:eastAsia="함초롬돋움" w:hAnsi="함초롬돋움" w:cs="함초롬돋움"/>
                <w:b/>
                <w:bCs/>
                <w:color w:val="000000"/>
                <w:spacing w:val="-20"/>
                <w:sz w:val="20"/>
              </w:rPr>
              <w:t>항 목</w:t>
            </w:r>
          </w:p>
        </w:tc>
        <w:tc>
          <w:tcPr>
            <w:tcW w:w="3667" w:type="pct"/>
            <w:shd w:val="clear" w:color="auto" w:fill="D9D9D9" w:themeFill="background1" w:themeFillShade="D9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  <w:hideMark/>
          </w:tcPr>
          <w:p w14:paraId="25BB6581" w14:textId="77777777" w:rsidR="00612E5C" w:rsidRPr="00827513" w:rsidRDefault="00612E5C" w:rsidP="0045139C">
            <w:pPr>
              <w:spacing w:line="240" w:lineRule="exact"/>
              <w:jc w:val="center"/>
              <w:textAlignment w:val="baseline"/>
              <w:rPr>
                <w:rFonts w:ascii="함초롬돋움" w:eastAsia="함초롬돋움" w:hAnsi="함초롬돋움" w:cs="함초롬돋움"/>
                <w:b/>
                <w:bCs/>
                <w:color w:val="000000"/>
                <w:spacing w:val="-20"/>
                <w:sz w:val="20"/>
              </w:rPr>
            </w:pPr>
            <w:r w:rsidRPr="00827513">
              <w:rPr>
                <w:rFonts w:ascii="함초롬돋움" w:eastAsia="함초롬돋움" w:hAnsi="함초롬돋움" w:cs="함초롬돋움"/>
                <w:b/>
                <w:bCs/>
                <w:color w:val="000000"/>
                <w:spacing w:val="-20"/>
                <w:sz w:val="20"/>
              </w:rPr>
              <w:t>내 용</w:t>
            </w:r>
          </w:p>
        </w:tc>
      </w:tr>
      <w:tr w:rsidR="00612E5C" w:rsidRPr="00827513" w14:paraId="374131F8" w14:textId="77777777" w:rsidTr="0045139C">
        <w:trPr>
          <w:trHeight w:val="20"/>
        </w:trPr>
        <w:tc>
          <w:tcPr>
            <w:tcW w:w="1333" w:type="pct"/>
            <w:tcMar>
              <w:top w:w="57" w:type="dxa"/>
              <w:left w:w="11" w:type="dxa"/>
              <w:bottom w:w="57" w:type="dxa"/>
              <w:right w:w="11" w:type="dxa"/>
            </w:tcMar>
            <w:vAlign w:val="center"/>
            <w:hideMark/>
          </w:tcPr>
          <w:p w14:paraId="0F26A7AC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투자재원</w:t>
            </w:r>
          </w:p>
        </w:tc>
        <w:tc>
          <w:tcPr>
            <w:tcW w:w="3667" w:type="pct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58FB2ED9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20"/>
              </w:rPr>
              <w:t xml:space="preserve">- 자기자금</w:t>
            </w:r>
          </w:p>
        </w:tc>
      </w:tr>
      <w:tr w:rsidR="00612E5C" w:rsidRPr="00827513" w14:paraId="65EB823D" w14:textId="77777777" w:rsidTr="0045139C">
        <w:trPr>
          <w:trHeight w:val="20"/>
        </w:trPr>
        <w:tc>
          <w:tcPr>
            <w:tcW w:w="1333" w:type="pct"/>
            <w:tcMar>
              <w:top w:w="57" w:type="dxa"/>
              <w:left w:w="11" w:type="dxa"/>
              <w:bottom w:w="57" w:type="dxa"/>
              <w:right w:w="11" w:type="dxa"/>
            </w:tcMar>
            <w:vAlign w:val="center"/>
          </w:tcPr>
          <w:p w14:paraId="5B26C997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당사 투자금액</w:t>
            </w:r>
          </w:p>
        </w:tc>
        <w:tc>
          <w:tcPr>
            <w:tcW w:w="3667" w:type="pct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7A107F2B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20"/>
              </w:rPr>
              <w:t xml:space="preserve">- 50원</w:t>
            </w:r>
          </w:p>
        </w:tc>
      </w:tr>
      <w:tr w:rsidR="00612E5C" w:rsidRPr="00827513" w14:paraId="2A4DB354" w14:textId="77777777" w:rsidTr="0045139C">
        <w:trPr>
          <w:trHeight w:val="20"/>
        </w:trPr>
        <w:tc>
          <w:tcPr>
            <w:tcW w:w="1333" w:type="pct"/>
            <w:vAlign w:val="center"/>
          </w:tcPr>
          <w:p w14:paraId="16F0547A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  <w:vertAlign w:val="superscript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회사가치</w:t>
            </w:r>
            <w:r w:rsidRPr="00827513">
              <w:rPr>
                <w:rFonts w:ascii="함초롬돋움" w:eastAsia="함초롬돋움" w:hAnsi="함초롬돋움" w:cs="함초롬돋움" w:hint="eastAsia"/>
                <w:sz w:val="20"/>
                <w:vertAlign w:val="superscript"/>
              </w:rPr>
              <w:t>주1)</w:t>
            </w:r>
          </w:p>
        </w:tc>
        <w:tc>
          <w:tcPr>
            <w:tcW w:w="3667" w:type="pct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1CE57888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20"/>
              </w:rPr>
              <w:t>- Pre   원</w:t>
            </w:r>
          </w:p>
        </w:tc>
      </w:tr>
      <w:tr w:rsidR="00612E5C" w:rsidRPr="00827513" w14:paraId="0AAB1D75" w14:textId="77777777" w:rsidTr="0045139C">
        <w:trPr>
          <w:trHeight w:val="20"/>
        </w:trPr>
        <w:tc>
          <w:tcPr>
            <w:tcW w:w="1333" w:type="pct"/>
            <w:vAlign w:val="center"/>
          </w:tcPr>
          <w:p w14:paraId="01E560A8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투자방식</w:t>
            </w:r>
          </w:p>
        </w:tc>
        <w:tc>
          <w:tcPr>
            <w:tcW w:w="3667" w:type="pct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57B9B6EA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20"/>
              </w:rPr>
              <w:t xml:space="preserve">- 전환우선주</w:t>
            </w:r>
          </w:p>
        </w:tc>
      </w:tr>
      <w:tr w:rsidR="00612E5C" w:rsidRPr="00827513" w14:paraId="6AB41408" w14:textId="77777777" w:rsidTr="0045139C">
        <w:trPr>
          <w:trHeight w:val="20"/>
        </w:trPr>
        <w:tc>
          <w:tcPr>
            <w:tcW w:w="1333" w:type="pct"/>
            <w:vAlign w:val="center"/>
          </w:tcPr>
          <w:p w14:paraId="6195D1F1" w14:textId="77777777" w:rsidR="00612E5C" w:rsidRPr="00827513" w:rsidRDefault="00612E5C" w:rsidP="0045139C">
            <w:pPr>
              <w:spacing w:line="280" w:lineRule="exact"/>
              <w:textAlignment w:val="baseline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투자단가</w:t>
            </w:r>
          </w:p>
        </w:tc>
        <w:tc>
          <w:tcPr>
            <w:tcW w:w="3667" w:type="pct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4BA3EC7B" w14:textId="77777777" w:rsidR="00612E5C" w:rsidRPr="00827513" w:rsidRDefault="00612E5C" w:rsidP="0045139C">
            <w:pPr>
              <w:spacing w:line="280" w:lineRule="exact"/>
              <w:textAlignment w:val="baseline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- 10,000원원/주 (</w:t>
            </w:r>
            <w:proofErr w:type="gramStart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액면가 :</w:t>
            </w:r>
            <w:proofErr w:type="gramEnd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 500원)</w:t>
            </w:r>
          </w:p>
        </w:tc>
      </w:tr>
      <w:tr w:rsidR="00612E5C" w:rsidRPr="00827513" w14:paraId="3C60DC31" w14:textId="77777777" w:rsidTr="0045139C">
        <w:trPr>
          <w:trHeight w:val="20"/>
        </w:trPr>
        <w:tc>
          <w:tcPr>
            <w:tcW w:w="1333" w:type="pct"/>
            <w:vAlign w:val="center"/>
          </w:tcPr>
          <w:p w14:paraId="19715F95" w14:textId="77777777" w:rsidR="00612E5C" w:rsidRPr="00827513" w:rsidRDefault="00612E5C" w:rsidP="0045139C">
            <w:pPr>
              <w:spacing w:line="280" w:lineRule="exact"/>
              <w:textAlignment w:val="baseline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당사 인수(예정)주식수</w:t>
            </w:r>
          </w:p>
        </w:tc>
        <w:tc>
          <w:tcPr>
            <w:tcW w:w="3667" w:type="pct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2D6CA774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20"/>
              </w:rPr>
              <w:t xml:space="preserve">- 5,000주주</w:t>
            </w:r>
          </w:p>
        </w:tc>
      </w:tr>
      <w:tr w:rsidR="00612E5C" w:rsidRPr="00827513" w14:paraId="0279B962" w14:textId="77777777" w:rsidTr="0045139C">
        <w:trPr>
          <w:trHeight w:val="20"/>
        </w:trPr>
        <w:tc>
          <w:tcPr>
            <w:tcW w:w="1333" w:type="pct"/>
            <w:vAlign w:val="center"/>
            <w:hideMark/>
          </w:tcPr>
          <w:p w14:paraId="6AEC0F7A" w14:textId="77777777" w:rsidR="00612E5C" w:rsidRPr="00827513" w:rsidRDefault="00612E5C" w:rsidP="0045139C">
            <w:pPr>
              <w:spacing w:line="280" w:lineRule="exact"/>
              <w:textAlignment w:val="baseline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투자금 사용용도</w:t>
            </w:r>
          </w:p>
        </w:tc>
        <w:tc>
          <w:tcPr>
            <w:tcW w:w="3667" w:type="pct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7D1AA6B0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- 운영자금 등</w:t>
            </w:r>
          </w:p>
        </w:tc>
      </w:tr>
      <w:tr w:rsidR="00612E5C" w:rsidRPr="00827513" w14:paraId="0743419E" w14:textId="77777777" w:rsidTr="0045139C">
        <w:trPr>
          <w:trHeight w:val="20"/>
        </w:trPr>
        <w:tc>
          <w:tcPr>
            <w:tcW w:w="1333" w:type="pct"/>
            <w:vAlign w:val="center"/>
          </w:tcPr>
          <w:p w14:paraId="12C9996E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존속기간</w:t>
            </w:r>
          </w:p>
        </w:tc>
        <w:tc>
          <w:tcPr>
            <w:tcW w:w="3667" w:type="pct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5B0FC69C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- 발행일로부터 </w:t>
            </w:r>
            <w:r w:rsidRPr="00827513">
              <w:rPr>
                <w:rFonts w:ascii="함초롬돋움" w:eastAsia="함초롬돋움" w:hAnsi="함초롬돋움" w:cs="함초롬돋움"/>
                <w:sz w:val="20"/>
              </w:rPr>
              <w:t>10</w:t>
            </w: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년</w:t>
            </w:r>
          </w:p>
        </w:tc>
      </w:tr>
      <w:tr w:rsidR="00612E5C" w:rsidRPr="00827513" w14:paraId="4AF95216" w14:textId="77777777" w:rsidTr="0045139C">
        <w:trPr>
          <w:trHeight w:val="20"/>
        </w:trPr>
        <w:tc>
          <w:tcPr>
            <w:tcW w:w="1333" w:type="pct"/>
            <w:vAlign w:val="center"/>
          </w:tcPr>
          <w:p w14:paraId="3A38EFF0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의결권</w:t>
            </w:r>
          </w:p>
        </w:tc>
        <w:tc>
          <w:tcPr>
            <w:tcW w:w="3667" w:type="pct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3559A41A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- 의결권 존재(1주당 1의결권)</w:t>
            </w:r>
          </w:p>
        </w:tc>
      </w:tr>
      <w:tr w:rsidR="00612E5C" w:rsidRPr="00827513" w14:paraId="7282E0C7" w14:textId="77777777" w:rsidTr="0045139C">
        <w:trPr>
          <w:trHeight w:val="20"/>
        </w:trPr>
        <w:tc>
          <w:tcPr>
            <w:tcW w:w="1333" w:type="pct"/>
            <w:vAlign w:val="center"/>
          </w:tcPr>
          <w:p w14:paraId="59CEEB42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배당 </w:t>
            </w:r>
          </w:p>
        </w:tc>
        <w:tc>
          <w:tcPr>
            <w:tcW w:w="3667" w:type="pct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722437F0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- 참가적,</w:t>
            </w:r>
            <w:r w:rsidRPr="00827513">
              <w:rPr>
                <w:rFonts w:ascii="함초롬돋움" w:eastAsia="함초롬돋움" w:hAnsi="함초롬돋움" w:cs="함초롬돋움"/>
                <w:sz w:val="20"/>
              </w:rPr>
              <w:t xml:space="preserve"> </w:t>
            </w: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누적적,</w:t>
            </w:r>
            <w:r w:rsidRPr="00827513">
              <w:rPr>
                <w:rFonts w:ascii="함초롬돋움" w:eastAsia="함초롬돋움" w:hAnsi="함초롬돋움" w:cs="함초롬돋움"/>
                <w:sz w:val="20"/>
              </w:rPr>
              <w:t xml:space="preserve"> </w:t>
            </w: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액면가액 기준 </w:t>
            </w:r>
            <w:proofErr w:type="spellStart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연복리</w:t>
            </w:r>
            <w:proofErr w:type="spellEnd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 </w:t>
            </w:r>
            <w:r w:rsidRPr="00827513">
              <w:rPr>
                <w:rFonts w:ascii="함초롬돋움" w:eastAsia="함초롬돋움" w:hAnsi="함초롬돋움" w:cs="함초롬돋움"/>
                <w:sz w:val="20"/>
              </w:rPr>
              <w:t>1%</w:t>
            </w: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 우선배당</w:t>
            </w:r>
          </w:p>
        </w:tc>
      </w:tr>
      <w:tr w:rsidR="00612E5C" w:rsidRPr="00827513" w14:paraId="3C027084" w14:textId="77777777" w:rsidTr="0045139C">
        <w:trPr>
          <w:trHeight w:val="20"/>
        </w:trPr>
        <w:tc>
          <w:tcPr>
            <w:tcW w:w="1333" w:type="pct"/>
            <w:vAlign w:val="center"/>
          </w:tcPr>
          <w:p w14:paraId="21F63665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전환권</w:t>
            </w:r>
          </w:p>
        </w:tc>
        <w:tc>
          <w:tcPr>
            <w:tcW w:w="3667" w:type="pct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7D917D28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- </w:t>
            </w:r>
            <w:proofErr w:type="gramStart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전환가능기간 :</w:t>
            </w:r>
            <w:proofErr w:type="gramEnd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 발행일로부터 1</w:t>
            </w:r>
            <w:r w:rsidRPr="00827513">
              <w:rPr>
                <w:rFonts w:ascii="함초롬돋움" w:eastAsia="함초롬돋움" w:hAnsi="함초롬돋움" w:cs="함초롬돋움"/>
                <w:sz w:val="20"/>
              </w:rPr>
              <w:t>0</w:t>
            </w: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년 이내</w:t>
            </w:r>
          </w:p>
          <w:p w14:paraId="517B57C6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- </w:t>
            </w:r>
            <w:proofErr w:type="gramStart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기본전환비율 :</w:t>
            </w:r>
            <w:proofErr w:type="gramEnd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 우선주</w:t>
            </w:r>
            <w:r w:rsidRPr="00827513">
              <w:rPr>
                <w:rFonts w:ascii="함초롬돋움" w:eastAsia="함초롬돋움" w:hAnsi="함초롬돋움" w:cs="함초롬돋움"/>
                <w:sz w:val="20"/>
              </w:rPr>
              <w:t xml:space="preserve"> 1주당 </w:t>
            </w:r>
            <w:proofErr w:type="spellStart"/>
            <w:r w:rsidRPr="00827513">
              <w:rPr>
                <w:rFonts w:ascii="함초롬돋움" w:eastAsia="함초롬돋움" w:hAnsi="함초롬돋움" w:cs="함초롬돋움"/>
                <w:sz w:val="20"/>
              </w:rPr>
              <w:t>보통주</w:t>
            </w:r>
            <w:proofErr w:type="spellEnd"/>
            <w:r w:rsidRPr="00827513">
              <w:rPr>
                <w:rFonts w:ascii="함초롬돋움" w:eastAsia="함초롬돋움" w:hAnsi="함초롬돋움" w:cs="함초롬돋움"/>
                <w:sz w:val="20"/>
              </w:rPr>
              <w:t xml:space="preserve"> 1주</w:t>
            </w:r>
          </w:p>
          <w:p w14:paraId="03E324AB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- </w:t>
            </w:r>
            <w:proofErr w:type="gramStart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Refixing :</w:t>
            </w:r>
            <w:proofErr w:type="gramEnd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 </w:t>
            </w:r>
            <w:r w:rsidRPr="00827513">
              <w:rPr>
                <w:rFonts w:ascii="함초롬돋움" w:eastAsia="함초롬돋움" w:hAnsi="함초롬돋움" w:cs="함초롬돋움"/>
                <w:sz w:val="20"/>
              </w:rPr>
              <w:t>IPO</w:t>
            </w: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 및</w:t>
            </w:r>
            <w:r w:rsidRPr="00827513">
              <w:rPr>
                <w:rFonts w:ascii="함초롬돋움" w:eastAsia="함초롬돋움" w:hAnsi="함초롬돋움" w:cs="함초롬돋움"/>
                <w:sz w:val="20"/>
              </w:rPr>
              <w:t xml:space="preserve"> M&amp;A  70% </w:t>
            </w:r>
            <w:proofErr w:type="spellStart"/>
            <w:r w:rsidRPr="00827513">
              <w:rPr>
                <w:rFonts w:ascii="함초롬돋움" w:eastAsia="함초롬돋움" w:hAnsi="함초롬돋움" w:cs="함초롬돋움"/>
                <w:sz w:val="20"/>
              </w:rPr>
              <w:t>리픽싱</w:t>
            </w:r>
            <w:proofErr w:type="spellEnd"/>
          </w:p>
        </w:tc>
      </w:tr>
      <w:tr w:rsidR="00612E5C" w:rsidRPr="00827513" w14:paraId="425D8E85" w14:textId="77777777" w:rsidTr="0045139C">
        <w:trPr>
          <w:trHeight w:val="20"/>
        </w:trPr>
        <w:tc>
          <w:tcPr>
            <w:tcW w:w="1333" w:type="pct"/>
            <w:tcMar>
              <w:top w:w="57" w:type="dxa"/>
              <w:left w:w="11" w:type="dxa"/>
              <w:bottom w:w="57" w:type="dxa"/>
              <w:right w:w="11" w:type="dxa"/>
            </w:tcMar>
            <w:vAlign w:val="center"/>
          </w:tcPr>
          <w:p w14:paraId="44A33ADD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상환권</w:t>
            </w:r>
          </w:p>
        </w:tc>
        <w:tc>
          <w:tcPr>
            <w:tcW w:w="3667" w:type="pct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451611FE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- </w:t>
            </w:r>
            <w:proofErr w:type="spellStart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발행로부터</w:t>
            </w:r>
            <w:proofErr w:type="spellEnd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 </w:t>
            </w:r>
            <w:r w:rsidRPr="00827513">
              <w:rPr>
                <w:rFonts w:ascii="함초롬돋움" w:eastAsia="함초롬돋움" w:hAnsi="함초롬돋움" w:cs="함초롬돋움"/>
                <w:sz w:val="20"/>
              </w:rPr>
              <w:t>3</w:t>
            </w: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년이 경과한 날로부터 1</w:t>
            </w:r>
            <w:r w:rsidRPr="00827513">
              <w:rPr>
                <w:rFonts w:ascii="함초롬돋움" w:eastAsia="함초롬돋움" w:hAnsi="함초롬돋움" w:cs="함초롬돋움"/>
                <w:sz w:val="20"/>
              </w:rPr>
              <w:t>0</w:t>
            </w: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년이 되는 날까지</w:t>
            </w:r>
          </w:p>
          <w:p w14:paraId="7ABD11B7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- </w:t>
            </w:r>
            <w:proofErr w:type="spellStart"/>
            <w:proofErr w:type="gramStart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상환가액</w:t>
            </w:r>
            <w:proofErr w:type="spellEnd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 :</w:t>
            </w:r>
            <w:proofErr w:type="gramEnd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 투자 원금 + </w:t>
            </w:r>
            <w:proofErr w:type="spellStart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연복리</w:t>
            </w:r>
            <w:proofErr w:type="spellEnd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 1.00% 이자(</w:t>
            </w:r>
            <w:proofErr w:type="spellStart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기지급</w:t>
            </w:r>
            <w:proofErr w:type="spellEnd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 배당금 차감)</w:t>
            </w:r>
          </w:p>
        </w:tc>
      </w:tr>
      <w:tr w:rsidR="00612E5C" w:rsidRPr="00827513" w14:paraId="12711997" w14:textId="77777777" w:rsidTr="0045139C">
        <w:trPr>
          <w:trHeight w:val="20"/>
        </w:trPr>
        <w:tc>
          <w:tcPr>
            <w:tcW w:w="1333" w:type="pct"/>
            <w:tcMar>
              <w:top w:w="57" w:type="dxa"/>
              <w:left w:w="11" w:type="dxa"/>
              <w:bottom w:w="57" w:type="dxa"/>
              <w:right w:w="11" w:type="dxa"/>
            </w:tcMar>
            <w:vAlign w:val="center"/>
          </w:tcPr>
          <w:p w14:paraId="1A3153AB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잔여재산분배</w:t>
            </w:r>
          </w:p>
        </w:tc>
        <w:tc>
          <w:tcPr>
            <w:tcW w:w="3667" w:type="pct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7163884E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- 회사 </w:t>
            </w:r>
            <w:proofErr w:type="spellStart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청산시</w:t>
            </w:r>
            <w:proofErr w:type="spellEnd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 투자원금 및 </w:t>
            </w:r>
            <w:proofErr w:type="spellStart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연복리</w:t>
            </w:r>
            <w:proofErr w:type="spellEnd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 1.00%의 이자를 보통주주에 우선하여 분배</w:t>
            </w:r>
          </w:p>
        </w:tc>
      </w:tr>
      <w:tr w:rsidR="00612E5C" w:rsidRPr="00827513" w14:paraId="5BBF5306" w14:textId="77777777" w:rsidTr="0045139C">
        <w:trPr>
          <w:trHeight w:val="20"/>
        </w:trPr>
        <w:tc>
          <w:tcPr>
            <w:tcW w:w="1333" w:type="pct"/>
            <w:tcMar>
              <w:top w:w="57" w:type="dxa"/>
              <w:left w:w="11" w:type="dxa"/>
              <w:bottom w:w="57" w:type="dxa"/>
              <w:right w:w="11" w:type="dxa"/>
            </w:tcMar>
            <w:vAlign w:val="center"/>
          </w:tcPr>
          <w:p w14:paraId="17EF7612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proofErr w:type="spellStart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위약벌</w:t>
            </w:r>
            <w:proofErr w:type="spellEnd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 </w:t>
            </w:r>
          </w:p>
        </w:tc>
        <w:tc>
          <w:tcPr>
            <w:tcW w:w="3667" w:type="pct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58915D90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- </w:t>
            </w:r>
            <w:proofErr w:type="gramStart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투자원금의  10.00%</w:t>
            </w:r>
            <w:proofErr w:type="spellStart"/>
            <w:proofErr w:type="gramEnd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/>
            </w:r>
            <w:proofErr w:type="spellEnd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/>
            </w:r>
          </w:p>
        </w:tc>
      </w:tr>
      <w:tr w:rsidR="00612E5C" w:rsidRPr="00827513" w14:paraId="180952CB" w14:textId="77777777" w:rsidTr="0045139C">
        <w:trPr>
          <w:trHeight w:val="20"/>
        </w:trPr>
        <w:tc>
          <w:tcPr>
            <w:tcW w:w="1333" w:type="pct"/>
            <w:tcMar>
              <w:top w:w="57" w:type="dxa"/>
              <w:left w:w="11" w:type="dxa"/>
              <w:bottom w:w="57" w:type="dxa"/>
              <w:right w:w="11" w:type="dxa"/>
            </w:tcMar>
            <w:vAlign w:val="center"/>
          </w:tcPr>
          <w:p w14:paraId="55E0F4BB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이해관계인</w:t>
            </w:r>
          </w:p>
        </w:tc>
        <w:tc>
          <w:tcPr>
            <w:tcW w:w="3667" w:type="pct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321984D3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-  대표이사</w:t>
            </w:r>
            <w:r>
              <w:rPr>
                <w:rFonts w:ascii="함초롬돋움" w:eastAsia="함초롬돋움" w:hAnsi="함초롬돋움" w:cs="함초롬돋움" w:hint="eastAsia"/>
                <w:sz w:val="20"/>
              </w:rPr>
              <w:t xml:space="preserve"> </w:t>
            </w: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김철수</w:t>
            </w:r>
          </w:p>
        </w:tc>
      </w:tr>
      <w:tr w:rsidR="00612E5C" w:rsidRPr="00827513" w14:paraId="47EC0400" w14:textId="77777777" w:rsidTr="0045139C">
        <w:trPr>
          <w:trHeight w:val="20"/>
        </w:trPr>
        <w:tc>
          <w:tcPr>
            <w:tcW w:w="1333" w:type="pct"/>
            <w:tcMar>
              <w:top w:w="57" w:type="dxa"/>
              <w:left w:w="11" w:type="dxa"/>
              <w:bottom w:w="57" w:type="dxa"/>
              <w:right w:w="11" w:type="dxa"/>
            </w:tcMar>
            <w:vAlign w:val="center"/>
          </w:tcPr>
          <w:p w14:paraId="38B9FBCE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기타</w:t>
            </w:r>
          </w:p>
        </w:tc>
        <w:tc>
          <w:tcPr>
            <w:tcW w:w="3667" w:type="pct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51FDE14E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color w:val="000000" w:themeColor="text1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 w:themeColor="text1"/>
                <w:sz w:val="20"/>
              </w:rPr>
              <w:t xml:space="preserve">- 주요 경영사항 보고 및 사전 </w:t>
            </w:r>
            <w:proofErr w:type="spellStart"/>
            <w:r w:rsidRPr="00827513">
              <w:rPr>
                <w:rFonts w:ascii="함초롬돋움" w:eastAsia="함초롬돋움" w:hAnsi="함초롬돋움" w:cs="함초롬돋움" w:hint="eastAsia"/>
                <w:color w:val="000000" w:themeColor="text1"/>
                <w:sz w:val="20"/>
              </w:rPr>
              <w:t>동의권</w:t>
            </w:r>
            <w:proofErr w:type="spellEnd"/>
            <w:r w:rsidRPr="00827513">
              <w:rPr>
                <w:rFonts w:ascii="함초롬돋움" w:eastAsia="함초롬돋움" w:hAnsi="함초롬돋움" w:cs="함초롬돋움" w:hint="eastAsia"/>
                <w:color w:val="000000" w:themeColor="text1"/>
                <w:sz w:val="20"/>
              </w:rPr>
              <w:t xml:space="preserve"> </w:t>
            </w:r>
          </w:p>
          <w:p w14:paraId="13B95484" w14:textId="77777777" w:rsidR="00612E5C" w:rsidRPr="00827513" w:rsidRDefault="00612E5C" w:rsidP="0045139C">
            <w:pPr>
              <w:spacing w:line="280" w:lineRule="exact"/>
              <w:jc w:val="both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/>
                <w:color w:val="000000" w:themeColor="text1"/>
                <w:sz w:val="20"/>
              </w:rPr>
              <w:t xml:space="preserve">- </w:t>
            </w:r>
            <w:r w:rsidRPr="00827513">
              <w:rPr>
                <w:rFonts w:ascii="함초롬돋움" w:eastAsia="함초롬돋움" w:hAnsi="함초롬돋움" w:cs="함초롬돋움" w:hint="eastAsia"/>
                <w:color w:val="000000" w:themeColor="text1"/>
                <w:sz w:val="20"/>
              </w:rPr>
              <w:t>동반매각요구권(</w:t>
            </w:r>
            <w:r w:rsidRPr="00827513">
              <w:rPr>
                <w:rFonts w:ascii="함초롬돋움" w:eastAsia="함초롬돋움" w:hAnsi="함초롬돋움" w:cs="함초롬돋움"/>
                <w:color w:val="000000" w:themeColor="text1"/>
                <w:sz w:val="20"/>
              </w:rPr>
              <w:t xml:space="preserve">Tag-along) </w:t>
            </w:r>
          </w:p>
        </w:tc>
      </w:tr>
      <w:bookmarkEnd w:id="19"/>
    </w:tbl>
    <w:p w14:paraId="1E54322C" w14:textId="1630451F" w:rsidR="00612E5C" w:rsidRDefault="00612E5C" w:rsidP="00184D38">
      <w:pPr>
        <w:spacing w:before="120" w:after="200"/>
      </w:pPr>
    </w:p>
    <w:p w14:paraId="54D86B03" w14:textId="77777777" w:rsidR="00612E5C" w:rsidRDefault="00612E5C">
      <w:pPr>
        <w:spacing w:before="120" w:after="200"/>
      </w:pPr>
      <w:r>
        <w:br w:type="page"/>
      </w:r>
    </w:p>
    <w:p w14:paraId="19EA9004" w14:textId="5028BA7D" w:rsidR="00184D38" w:rsidRDefault="00184D38" w:rsidP="00184D38">
      <w:pPr>
        <w:spacing w:before="120" w:after="200"/>
        <w:rPr>
          <w:rFonts w:ascii="맑은 고딕" w:eastAsia="맑은 고딕" w:hAnsi="맑은 고딕" w:cs="맑은 고딕"/>
          <w:b/>
          <w:bCs/>
          <w:color w:val="000000" w:themeColor="text1"/>
          <w:sz w:val="26"/>
          <w:szCs w:val="24"/>
        </w:rPr>
      </w:pPr>
      <w:r w:rsidRPr="00184D38">
        <w:rPr>
          <w:rFonts w:ascii="맑은 고딕" w:eastAsia="맑은 고딕" w:hAnsi="맑은 고딕" w:cs="맑은 고딕" w:hint="eastAsia"/>
          <w:b/>
          <w:bCs/>
          <w:color w:val="000000" w:themeColor="text1"/>
          <w:sz w:val="26"/>
          <w:szCs w:val="24"/>
        </w:rPr>
        <w:lastRenderedPageBreak/>
        <w:t>첨부 1.</w:t>
      </w:r>
      <w:r>
        <w:rPr>
          <w:rFonts w:ascii="맑은 고딕" w:eastAsia="맑은 고딕" w:hAnsi="맑은 고딕" w:cs="맑은 고딕" w:hint="eastAsia"/>
          <w:b/>
          <w:bCs/>
          <w:color w:val="000000" w:themeColor="text1"/>
          <w:sz w:val="26"/>
          <w:szCs w:val="24"/>
        </w:rPr>
        <w:t xml:space="preserve"> 회사 현황</w:t>
      </w:r>
    </w:p>
    <w:p w14:paraId="4DAE8951" w14:textId="078F1976" w:rsidR="0076606A" w:rsidRPr="00184D38" w:rsidRDefault="00D21600" w:rsidP="00184D38">
      <w:pPr>
        <w:pStyle w:val="2"/>
        <w:numPr>
          <w:ilvl w:val="1"/>
          <w:numId w:val="49"/>
        </w:numPr>
        <w:ind w:leftChars="0" w:left="567" w:right="220"/>
        <w:rPr>
          <w:rFonts w:ascii="함초롬돋움" w:eastAsia="함초롬돋움" w:hAnsi="함초롬돋움" w:cs="함초롬돋움"/>
          <w:b w:val="0"/>
          <w:bCs/>
        </w:rPr>
      </w:pPr>
      <w:bookmarkStart w:id="20" w:name="_Toc176153709"/>
      <w:bookmarkStart w:id="21" w:name="_Toc176359847"/>
      <w:bookmarkEnd w:id="8"/>
      <w:bookmarkEnd w:id="9"/>
      <w:r w:rsidRPr="00184D38">
        <w:rPr>
          <w:rFonts w:ascii="함초롬돋움" w:eastAsia="함초롬돋움" w:hAnsi="함초롬돋움" w:cs="함초롬돋움" w:hint="eastAsia"/>
          <w:b w:val="0"/>
          <w:bCs/>
        </w:rPr>
        <w:t>일반현황</w:t>
      </w:r>
      <w:bookmarkEnd w:id="20"/>
      <w:bookmarkEnd w:id="21"/>
    </w:p>
    <w:p w14:paraId="00980ACF" w14:textId="2A6B76DB" w:rsidR="0076606A" w:rsidRPr="00827513" w:rsidRDefault="001D79C6" w:rsidP="0076606A">
      <w:pPr>
        <w:pStyle w:val="3"/>
        <w:ind w:left="645" w:right="220"/>
        <w:rPr>
          <w:rFonts w:ascii="함초롬돋움" w:eastAsia="함초롬돋움" w:hAnsi="함초롬돋움" w:cs="함초롬돋움"/>
        </w:rPr>
      </w:pPr>
      <w:bookmarkStart w:id="22" w:name="_Toc176359848"/>
      <w:r w:rsidRPr="00827513">
        <w:rPr>
          <w:rFonts w:ascii="함초롬돋움" w:eastAsia="함초롬돋움" w:hAnsi="함초롬돋움" w:cs="함초롬돋움" w:hint="eastAsia"/>
        </w:rPr>
        <w:t>기업개요</w:t>
      </w:r>
      <w:bookmarkEnd w:id="22"/>
    </w:p>
    <w:tbl>
      <w:tblPr>
        <w:tblW w:w="4835" w:type="pct"/>
        <w:tblInd w:w="2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77"/>
        <w:gridCol w:w="3192"/>
        <w:gridCol w:w="1560"/>
        <w:gridCol w:w="3417"/>
      </w:tblGrid>
      <w:tr w:rsidR="001C2046" w:rsidRPr="00827513" w14:paraId="00AF68D4" w14:textId="77777777" w:rsidTr="001D79C6">
        <w:trPr>
          <w:trHeight w:val="240"/>
        </w:trPr>
        <w:tc>
          <w:tcPr>
            <w:tcW w:w="85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A5FDCB" w14:textId="77777777" w:rsidR="001D79C6" w:rsidRPr="00827513" w:rsidRDefault="001D79C6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b/>
                <w:bCs/>
                <w:sz w:val="20"/>
              </w:rPr>
            </w:pPr>
            <w:r w:rsidRPr="00827513">
              <w:rPr>
                <w:rFonts w:ascii="함초롬돋움" w:eastAsia="함초롬돋움" w:hAnsi="함초롬돋움" w:cs="함초롬돋움"/>
                <w:b/>
                <w:bCs/>
                <w:sz w:val="20"/>
              </w:rPr>
              <w:t>회사명</w:t>
            </w:r>
          </w:p>
        </w:tc>
        <w:tc>
          <w:tcPr>
            <w:tcW w:w="1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3BFF" w14:textId="3E3B20DB" w:rsidR="001D79C6" w:rsidRPr="00827513" w:rsidRDefault="00C90382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테크스타트업(주)</w:t>
            </w:r>
          </w:p>
        </w:tc>
        <w:tc>
          <w:tcPr>
            <w:tcW w:w="7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388B04" w14:textId="7A085143" w:rsidR="001D79C6" w:rsidRPr="00827513" w:rsidRDefault="001D79C6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b/>
                <w:bCs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sz w:val="20"/>
              </w:rPr>
              <w:t>대표자명</w:t>
            </w:r>
          </w:p>
        </w:tc>
        <w:tc>
          <w:tcPr>
            <w:tcW w:w="173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839E914" w14:textId="50A8D3E0" w:rsidR="001D79C6" w:rsidRPr="00827513" w:rsidRDefault="00C90382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김철수</w:t>
            </w:r>
          </w:p>
        </w:tc>
      </w:tr>
      <w:tr w:rsidR="001C2046" w:rsidRPr="00827513" w14:paraId="086C97D9" w14:textId="77777777" w:rsidTr="001D79C6">
        <w:trPr>
          <w:trHeight w:val="240"/>
        </w:trPr>
        <w:tc>
          <w:tcPr>
            <w:tcW w:w="852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554835" w14:textId="77777777" w:rsidR="001D79C6" w:rsidRPr="00827513" w:rsidRDefault="001D79C6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b/>
                <w:bCs/>
                <w:sz w:val="20"/>
              </w:rPr>
            </w:pPr>
            <w:r w:rsidRPr="00827513">
              <w:rPr>
                <w:rFonts w:ascii="함초롬돋움" w:eastAsia="함초롬돋움" w:hAnsi="함초롬돋움" w:cs="함초롬돋움"/>
                <w:b/>
                <w:bCs/>
                <w:sz w:val="20"/>
              </w:rPr>
              <w:t>사업자번호</w:t>
            </w:r>
          </w:p>
        </w:tc>
        <w:tc>
          <w:tcPr>
            <w:tcW w:w="1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00620" w14:textId="14094DFD" w:rsidR="001D79C6" w:rsidRPr="00827513" w:rsidRDefault="001D79C6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sz w:val="20"/>
              </w:rPr>
            </w:pP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B7DC01" w14:textId="77777777" w:rsidR="001D79C6" w:rsidRPr="00827513" w:rsidRDefault="001D79C6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b/>
                <w:bCs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color w:val="000000"/>
                <w:sz w:val="20"/>
              </w:rPr>
              <w:t>법인등록번호</w:t>
            </w:r>
          </w:p>
        </w:tc>
        <w:tc>
          <w:tcPr>
            <w:tcW w:w="1735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B7FFF29" w14:textId="44018FDE" w:rsidR="001D79C6" w:rsidRPr="00827513" w:rsidRDefault="001D79C6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sz w:val="20"/>
              </w:rPr>
            </w:pPr>
          </w:p>
        </w:tc>
      </w:tr>
      <w:tr w:rsidR="001C2046" w:rsidRPr="00827513" w14:paraId="45C14067" w14:textId="77777777" w:rsidTr="001D79C6">
        <w:trPr>
          <w:trHeight w:val="240"/>
        </w:trPr>
        <w:tc>
          <w:tcPr>
            <w:tcW w:w="852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0A0C0A" w14:textId="5738A610" w:rsidR="001D79C6" w:rsidRPr="00827513" w:rsidRDefault="001D79C6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b/>
                <w:bCs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sz w:val="20"/>
              </w:rPr>
              <w:t>설립일자</w:t>
            </w:r>
          </w:p>
        </w:tc>
        <w:tc>
          <w:tcPr>
            <w:tcW w:w="1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CBBEB" w14:textId="005EB2E9" w:rsidR="001D79C6" w:rsidRPr="00827513" w:rsidRDefault="00C90382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 </w:t>
            </w:r>
            <w:proofErr w:type="gramStart"/>
            <w:r w:rsidR="001D79C6"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년 </w:t>
            </w: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 </w:t>
            </w:r>
            <w:r w:rsidR="001D79C6" w:rsidRPr="00827513">
              <w:rPr>
                <w:rFonts w:ascii="함초롬돋움" w:eastAsia="함초롬돋움" w:hAnsi="함초롬돋움" w:cs="함초롬돋움" w:hint="eastAsia"/>
                <w:sz w:val="20"/>
              </w:rPr>
              <w:t>월</w:t>
            </w:r>
            <w:proofErr w:type="gramEnd"/>
            <w:r w:rsidR="001D79C6"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 </w:t>
            </w: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 </w:t>
            </w:r>
            <w:r w:rsidR="001D79C6" w:rsidRPr="00827513">
              <w:rPr>
                <w:rFonts w:ascii="함초롬돋움" w:eastAsia="함초롬돋움" w:hAnsi="함초롬돋움" w:cs="함초롬돋움" w:hint="eastAsia"/>
                <w:sz w:val="20"/>
              </w:rPr>
              <w:t>일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41E982" w14:textId="2E0BF4C0" w:rsidR="001D79C6" w:rsidRPr="00827513" w:rsidRDefault="001D79C6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b/>
                <w:bCs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sz w:val="20"/>
              </w:rPr>
              <w:t>자본금</w:t>
            </w:r>
          </w:p>
        </w:tc>
        <w:tc>
          <w:tcPr>
            <w:tcW w:w="1735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0A7F07B" w14:textId="7C175017" w:rsidR="001D79C6" w:rsidRPr="00827513" w:rsidRDefault="001D79C6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원</w:t>
            </w:r>
          </w:p>
        </w:tc>
      </w:tr>
      <w:tr w:rsidR="001C2046" w:rsidRPr="00827513" w14:paraId="1C791F29" w14:textId="77777777" w:rsidTr="001D79C6">
        <w:trPr>
          <w:trHeight w:val="240"/>
        </w:trPr>
        <w:tc>
          <w:tcPr>
            <w:tcW w:w="852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D07F38" w14:textId="593CCB34" w:rsidR="001D79C6" w:rsidRPr="00827513" w:rsidRDefault="001D79C6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b/>
                <w:bCs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sz w:val="20"/>
              </w:rPr>
              <w:t>임직원 수</w:t>
            </w:r>
          </w:p>
        </w:tc>
        <w:tc>
          <w:tcPr>
            <w:tcW w:w="1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D5771" w14:textId="32717BA3" w:rsidR="001D79C6" w:rsidRPr="00827513" w:rsidRDefault="001D79C6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명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006A8F" w14:textId="1963466A" w:rsidR="001D79C6" w:rsidRPr="00827513" w:rsidRDefault="001D79C6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b/>
                <w:bCs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sz w:val="20"/>
              </w:rPr>
              <w:t>산업분류코드</w:t>
            </w:r>
          </w:p>
        </w:tc>
        <w:tc>
          <w:tcPr>
            <w:tcW w:w="1735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204C7FD" w14:textId="27814131" w:rsidR="001D79C6" w:rsidRPr="00827513" w:rsidRDefault="001D79C6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sz w:val="20"/>
              </w:rPr>
            </w:pPr>
          </w:p>
        </w:tc>
      </w:tr>
      <w:tr w:rsidR="001D79C6" w:rsidRPr="00827513" w14:paraId="729921C1" w14:textId="77777777" w:rsidTr="001D79C6">
        <w:trPr>
          <w:trHeight w:val="240"/>
        </w:trPr>
        <w:tc>
          <w:tcPr>
            <w:tcW w:w="852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AD3119" w14:textId="77777777" w:rsidR="001D79C6" w:rsidRPr="00827513" w:rsidRDefault="001D79C6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b/>
                <w:bCs/>
                <w:sz w:val="20"/>
              </w:rPr>
            </w:pPr>
            <w:r w:rsidRPr="00827513">
              <w:rPr>
                <w:rFonts w:ascii="함초롬돋움" w:eastAsia="함초롬돋움" w:hAnsi="함초롬돋움" w:cs="함초롬돋움"/>
                <w:b/>
                <w:bCs/>
                <w:sz w:val="20"/>
              </w:rPr>
              <w:t>주소</w:t>
            </w:r>
          </w:p>
        </w:tc>
        <w:tc>
          <w:tcPr>
            <w:tcW w:w="4148" w:type="pct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FFFFFF"/>
            <w:vAlign w:val="center"/>
          </w:tcPr>
          <w:p w14:paraId="284177AE" w14:textId="71366395" w:rsidR="001D79C6" w:rsidRPr="00827513" w:rsidRDefault="00C90382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강남구 테헤란로 301 </w:t>
            </w:r>
          </w:p>
        </w:tc>
      </w:tr>
      <w:tr w:rsidR="001D79C6" w:rsidRPr="00827513" w14:paraId="25D2737C" w14:textId="77777777" w:rsidTr="001D79C6">
        <w:trPr>
          <w:trHeight w:val="240"/>
        </w:trPr>
        <w:tc>
          <w:tcPr>
            <w:tcW w:w="852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6444F8" w14:textId="77777777" w:rsidR="001D79C6" w:rsidRPr="00827513" w:rsidRDefault="001D79C6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b/>
                <w:bCs/>
                <w:sz w:val="20"/>
              </w:rPr>
            </w:pPr>
            <w:r w:rsidRPr="00827513">
              <w:rPr>
                <w:rFonts w:ascii="함초롬돋움" w:eastAsia="함초롬돋움" w:hAnsi="함초롬돋움" w:cs="함초롬돋움"/>
                <w:b/>
                <w:bCs/>
                <w:sz w:val="20"/>
              </w:rPr>
              <w:t>주요서비스</w:t>
            </w:r>
          </w:p>
        </w:tc>
        <w:tc>
          <w:tcPr>
            <w:tcW w:w="4148" w:type="pct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7B6AB32" w14:textId="4E975213" w:rsidR="001D79C6" w:rsidRPr="00827513" w:rsidRDefault="001D79C6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sz w:val="20"/>
              </w:rPr>
            </w:pPr>
          </w:p>
        </w:tc>
      </w:tr>
    </w:tbl>
    <w:p w14:paraId="37EAB33F" w14:textId="77777777" w:rsidR="00FD60BD" w:rsidRPr="00827513" w:rsidRDefault="00FD60BD" w:rsidP="00FD60BD">
      <w:pPr>
        <w:rPr>
          <w:rFonts w:ascii="함초롬돋움" w:eastAsia="함초롬돋움" w:hAnsi="함초롬돋움" w:cs="함초롬돋움"/>
          <w:sz w:val="14"/>
          <w:szCs w:val="12"/>
        </w:rPr>
      </w:pPr>
    </w:p>
    <w:p w14:paraId="2E950686" w14:textId="4A749365" w:rsidR="005A2DAF" w:rsidRPr="00827513" w:rsidRDefault="005A2DAF" w:rsidP="005A2DAF">
      <w:pPr>
        <w:pStyle w:val="3"/>
        <w:ind w:left="645" w:right="220"/>
        <w:rPr>
          <w:rFonts w:ascii="함초롬돋움" w:eastAsia="함초롬돋움" w:hAnsi="함초롬돋움" w:cs="함초롬돋움"/>
        </w:rPr>
      </w:pPr>
      <w:bookmarkStart w:id="23" w:name="_Toc176359849"/>
      <w:r w:rsidRPr="00827513">
        <w:rPr>
          <w:rFonts w:ascii="함초롬돋움" w:eastAsia="함초롬돋움" w:hAnsi="함초롬돋움" w:cs="함초롬돋움" w:hint="eastAsia"/>
        </w:rPr>
        <w:t>주요 연혁</w:t>
      </w:r>
      <w:bookmarkEnd w:id="23"/>
    </w:p>
    <w:tbl>
      <w:tblPr>
        <w:tblStyle w:val="af9"/>
        <w:tblW w:w="4851" w:type="pct"/>
        <w:tblInd w:w="2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3"/>
        <w:gridCol w:w="8176"/>
      </w:tblGrid>
      <w:tr w:rsidR="00C90382" w:rsidRPr="00827513" w14:paraId="7442D4E9" w14:textId="77777777" w:rsidTr="00C90382">
        <w:trPr>
          <w:trHeight w:val="337"/>
        </w:trPr>
        <w:tc>
          <w:tcPr>
            <w:tcW w:w="862" w:type="pct"/>
            <w:shd w:val="clear" w:color="auto" w:fill="D9D9D9" w:themeFill="background1" w:themeFillShade="D9"/>
            <w:vAlign w:val="center"/>
          </w:tcPr>
          <w:p w14:paraId="56EC93DC" w14:textId="77777777" w:rsidR="00C90382" w:rsidRPr="00827513" w:rsidRDefault="00C90382" w:rsidP="005A2DAF">
            <w:pPr>
              <w:pStyle w:val="ab"/>
              <w:spacing w:line="300" w:lineRule="exact"/>
              <w:jc w:val="center"/>
              <w:rPr>
                <w:rFonts w:ascii="함초롬돋움" w:eastAsia="함초롬돋움" w:hAnsi="함초롬돋움" w:cs="함초롬돋움"/>
                <w:b/>
                <w:sz w:val="18"/>
                <w:szCs w:val="18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sz w:val="18"/>
                <w:szCs w:val="18"/>
              </w:rPr>
              <w:t>시기</w:t>
            </w:r>
          </w:p>
        </w:tc>
        <w:tc>
          <w:tcPr>
            <w:tcW w:w="4138" w:type="pct"/>
            <w:shd w:val="clear" w:color="auto" w:fill="D9D9D9" w:themeFill="background1" w:themeFillShade="D9"/>
            <w:vAlign w:val="center"/>
          </w:tcPr>
          <w:p w14:paraId="4CF14D5E" w14:textId="77777777" w:rsidR="00C90382" w:rsidRPr="00827513" w:rsidRDefault="00C90382" w:rsidP="005A2DAF">
            <w:pPr>
              <w:pStyle w:val="ab"/>
              <w:spacing w:line="300" w:lineRule="exact"/>
              <w:jc w:val="center"/>
              <w:rPr>
                <w:rFonts w:ascii="함초롬돋움" w:eastAsia="함초롬돋움" w:hAnsi="함초롬돋움" w:cs="함초롬돋움"/>
                <w:b/>
                <w:sz w:val="18"/>
                <w:szCs w:val="18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sz w:val="18"/>
                <w:szCs w:val="18"/>
              </w:rPr>
              <w:t>내용</w:t>
            </w:r>
          </w:p>
        </w:tc>
      </w:tr>
      <w:tr w:rsidR="00C90382" w:rsidRPr="00827513" w14:paraId="4ACD956C" w14:textId="77777777" w:rsidTr="00C90382">
        <w:trPr>
          <w:trHeight w:val="337"/>
        </w:trPr>
        <w:tc>
          <w:tcPr>
            <w:tcW w:w="862" w:type="pct"/>
            <w:vAlign w:val="center"/>
          </w:tcPr>
          <w:p w14:paraId="5D50C50C" w14:textId="77777777" w:rsidR="00C90382" w:rsidRPr="00827513" w:rsidRDefault="00C90382" w:rsidP="005A2DAF">
            <w:pPr>
              <w:pStyle w:val="ab"/>
              <w:spacing w:line="300" w:lineRule="exact"/>
              <w:jc w:val="center"/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2</w:t>
            </w:r>
            <w:r w:rsidRPr="00827513">
              <w:rPr>
                <w:rFonts w:ascii="함초롬돋움" w:eastAsia="함초롬돋움" w:hAnsi="함초롬돋움" w:cs="함초롬돋움"/>
              </w:rPr>
              <w:t>022.08</w:t>
            </w:r>
          </w:p>
        </w:tc>
        <w:tc>
          <w:tcPr>
            <w:tcW w:w="4138" w:type="pct"/>
            <w:vAlign w:val="center"/>
          </w:tcPr>
          <w:p w14:paraId="7EA4449B" w14:textId="1E3481FD" w:rsidR="00C90382" w:rsidRPr="00827513" w:rsidRDefault="00C90382" w:rsidP="005A2DAF">
            <w:pPr>
              <w:pStyle w:val="ab"/>
              <w:spacing w:line="300" w:lineRule="exact"/>
              <w:rPr>
                <w:rFonts w:ascii="함초롬돋움" w:eastAsia="함초롬돋움" w:hAnsi="함초롬돋움" w:cs="함초롬돋움"/>
              </w:rPr>
            </w:pPr>
          </w:p>
        </w:tc>
      </w:tr>
      <w:tr w:rsidR="00C90382" w:rsidRPr="00827513" w14:paraId="61A45F85" w14:textId="77777777" w:rsidTr="00C90382">
        <w:trPr>
          <w:trHeight w:val="337"/>
        </w:trPr>
        <w:tc>
          <w:tcPr>
            <w:tcW w:w="862" w:type="pct"/>
            <w:vAlign w:val="center"/>
          </w:tcPr>
          <w:p w14:paraId="4BEA1BD6" w14:textId="77777777" w:rsidR="00C90382" w:rsidRPr="00827513" w:rsidRDefault="00C90382" w:rsidP="005A2DAF">
            <w:pPr>
              <w:pStyle w:val="ab"/>
              <w:spacing w:line="300" w:lineRule="exact"/>
              <w:jc w:val="center"/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2</w:t>
            </w:r>
            <w:r w:rsidRPr="00827513">
              <w:rPr>
                <w:rFonts w:ascii="함초롬돋움" w:eastAsia="함초롬돋움" w:hAnsi="함초롬돋움" w:cs="함초롬돋움"/>
              </w:rPr>
              <w:t>022.08</w:t>
            </w:r>
          </w:p>
        </w:tc>
        <w:tc>
          <w:tcPr>
            <w:tcW w:w="4138" w:type="pct"/>
            <w:vAlign w:val="center"/>
          </w:tcPr>
          <w:p w14:paraId="6F3AC525" w14:textId="5F6B8DA4" w:rsidR="00C90382" w:rsidRPr="00827513" w:rsidRDefault="00C90382" w:rsidP="005A2DAF">
            <w:pPr>
              <w:pStyle w:val="ab"/>
              <w:spacing w:line="300" w:lineRule="exact"/>
              <w:rPr>
                <w:rFonts w:ascii="함초롬돋움" w:eastAsia="함초롬돋움" w:hAnsi="함초롬돋움" w:cs="함초롬돋움"/>
              </w:rPr>
            </w:pPr>
          </w:p>
        </w:tc>
      </w:tr>
      <w:tr w:rsidR="00C90382" w:rsidRPr="00827513" w14:paraId="3CA2DDD1" w14:textId="77777777" w:rsidTr="00C90382">
        <w:trPr>
          <w:trHeight w:val="324"/>
        </w:trPr>
        <w:tc>
          <w:tcPr>
            <w:tcW w:w="862" w:type="pct"/>
            <w:vAlign w:val="center"/>
          </w:tcPr>
          <w:p w14:paraId="79F154F8" w14:textId="77777777" w:rsidR="00C90382" w:rsidRPr="00827513" w:rsidRDefault="00C90382" w:rsidP="005A2DAF">
            <w:pPr>
              <w:pStyle w:val="ab"/>
              <w:spacing w:line="300" w:lineRule="exact"/>
              <w:jc w:val="center"/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2</w:t>
            </w:r>
            <w:r w:rsidRPr="00827513">
              <w:rPr>
                <w:rFonts w:ascii="함초롬돋움" w:eastAsia="함초롬돋움" w:hAnsi="함초롬돋움" w:cs="함초롬돋움"/>
              </w:rPr>
              <w:t>022.11</w:t>
            </w:r>
          </w:p>
        </w:tc>
        <w:tc>
          <w:tcPr>
            <w:tcW w:w="4138" w:type="pct"/>
            <w:vAlign w:val="center"/>
          </w:tcPr>
          <w:p w14:paraId="3A559E43" w14:textId="3C25B867" w:rsidR="00C90382" w:rsidRPr="00827513" w:rsidRDefault="00C90382" w:rsidP="005A2DAF">
            <w:pPr>
              <w:pStyle w:val="ab"/>
              <w:spacing w:line="300" w:lineRule="exact"/>
              <w:rPr>
                <w:rFonts w:ascii="함초롬돋움" w:eastAsia="함초롬돋움" w:hAnsi="함초롬돋움" w:cs="함초롬돋움"/>
              </w:rPr>
            </w:pPr>
          </w:p>
        </w:tc>
      </w:tr>
      <w:tr w:rsidR="00C90382" w:rsidRPr="00827513" w14:paraId="666DB8CA" w14:textId="77777777" w:rsidTr="00C90382">
        <w:trPr>
          <w:trHeight w:val="337"/>
        </w:trPr>
        <w:tc>
          <w:tcPr>
            <w:tcW w:w="862" w:type="pct"/>
          </w:tcPr>
          <w:p w14:paraId="4F246195" w14:textId="77777777" w:rsidR="00C90382" w:rsidRPr="00827513" w:rsidRDefault="00C90382" w:rsidP="005A2DAF">
            <w:pPr>
              <w:pStyle w:val="ab"/>
              <w:spacing w:line="300" w:lineRule="exact"/>
              <w:jc w:val="center"/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2</w:t>
            </w:r>
            <w:r w:rsidRPr="00827513">
              <w:rPr>
                <w:rFonts w:ascii="함초롬돋움" w:eastAsia="함초롬돋움" w:hAnsi="함초롬돋움" w:cs="함초롬돋움"/>
              </w:rPr>
              <w:t>022.12</w:t>
            </w:r>
          </w:p>
        </w:tc>
        <w:tc>
          <w:tcPr>
            <w:tcW w:w="4138" w:type="pct"/>
          </w:tcPr>
          <w:p w14:paraId="41C08172" w14:textId="0E200982" w:rsidR="00C90382" w:rsidRPr="00827513" w:rsidRDefault="00C90382" w:rsidP="005A2DAF">
            <w:pPr>
              <w:pStyle w:val="ab"/>
              <w:spacing w:line="300" w:lineRule="exact"/>
              <w:rPr>
                <w:rFonts w:ascii="함초롬돋움" w:eastAsia="함초롬돋움" w:hAnsi="함초롬돋움" w:cs="함초롬돋움"/>
              </w:rPr>
            </w:pPr>
          </w:p>
        </w:tc>
      </w:tr>
      <w:tr w:rsidR="00C90382" w:rsidRPr="00827513" w14:paraId="5DB028CD" w14:textId="77777777" w:rsidTr="00C90382">
        <w:trPr>
          <w:trHeight w:val="337"/>
        </w:trPr>
        <w:tc>
          <w:tcPr>
            <w:tcW w:w="862" w:type="pct"/>
            <w:vAlign w:val="center"/>
          </w:tcPr>
          <w:p w14:paraId="1A570F47" w14:textId="77777777" w:rsidR="00C90382" w:rsidRPr="00827513" w:rsidRDefault="00C90382" w:rsidP="005A2DAF">
            <w:pPr>
              <w:pStyle w:val="ab"/>
              <w:spacing w:line="300" w:lineRule="exact"/>
              <w:jc w:val="center"/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2</w:t>
            </w:r>
            <w:r w:rsidRPr="00827513">
              <w:rPr>
                <w:rFonts w:ascii="함초롬돋움" w:eastAsia="함초롬돋움" w:hAnsi="함초롬돋움" w:cs="함초롬돋움"/>
              </w:rPr>
              <w:t>023.05</w:t>
            </w:r>
          </w:p>
        </w:tc>
        <w:tc>
          <w:tcPr>
            <w:tcW w:w="4138" w:type="pct"/>
            <w:vAlign w:val="center"/>
          </w:tcPr>
          <w:p w14:paraId="18F1CDDE" w14:textId="7E197BA4" w:rsidR="00C90382" w:rsidRPr="00827513" w:rsidRDefault="00C90382" w:rsidP="005A2DAF">
            <w:pPr>
              <w:pStyle w:val="ab"/>
              <w:spacing w:line="300" w:lineRule="exact"/>
              <w:rPr>
                <w:rFonts w:ascii="함초롬돋움" w:eastAsia="함초롬돋움" w:hAnsi="함초롬돋움" w:cs="함초롬돋움"/>
              </w:rPr>
            </w:pPr>
          </w:p>
        </w:tc>
      </w:tr>
      <w:tr w:rsidR="00C90382" w:rsidRPr="00827513" w14:paraId="3584E066" w14:textId="77777777" w:rsidTr="00C90382">
        <w:trPr>
          <w:trHeight w:val="337"/>
        </w:trPr>
        <w:tc>
          <w:tcPr>
            <w:tcW w:w="862" w:type="pct"/>
            <w:vAlign w:val="center"/>
          </w:tcPr>
          <w:p w14:paraId="4A1A20AE" w14:textId="77777777" w:rsidR="00C90382" w:rsidRPr="00827513" w:rsidRDefault="00C90382" w:rsidP="005A2DAF">
            <w:pPr>
              <w:pStyle w:val="ab"/>
              <w:spacing w:line="300" w:lineRule="exact"/>
              <w:jc w:val="center"/>
              <w:rPr>
                <w:rFonts w:ascii="함초롬돋움" w:eastAsia="함초롬돋움" w:hAnsi="함초롬돋움" w:cs="함초롬돋움"/>
                <w:b/>
                <w:bCs/>
              </w:rPr>
            </w:pPr>
            <w:bookmarkStart w:id="24" w:name="_Hlk176096654"/>
            <w:r w:rsidRPr="00827513">
              <w:rPr>
                <w:rFonts w:ascii="함초롬돋움" w:eastAsia="함초롬돋움" w:hAnsi="함초롬돋움" w:cs="함초롬돋움" w:hint="eastAsia"/>
                <w:b/>
                <w:bCs/>
              </w:rPr>
              <w:t>2</w:t>
            </w:r>
            <w:r w:rsidRPr="00827513">
              <w:rPr>
                <w:rFonts w:ascii="함초롬돋움" w:eastAsia="함초롬돋움" w:hAnsi="함초롬돋움" w:cs="함초롬돋움"/>
                <w:b/>
                <w:bCs/>
              </w:rPr>
              <w:t>023.05</w:t>
            </w:r>
          </w:p>
        </w:tc>
        <w:tc>
          <w:tcPr>
            <w:tcW w:w="4138" w:type="pct"/>
            <w:vAlign w:val="center"/>
          </w:tcPr>
          <w:p w14:paraId="676495BD" w14:textId="32A9445B" w:rsidR="00C90382" w:rsidRPr="00827513" w:rsidRDefault="00C90382" w:rsidP="005A2DAF">
            <w:pPr>
              <w:pStyle w:val="ab"/>
              <w:spacing w:line="300" w:lineRule="exact"/>
              <w:rPr>
                <w:rFonts w:ascii="함초롬돋움" w:eastAsia="함초롬돋움" w:hAnsi="함초롬돋움" w:cs="함초롬돋움"/>
                <w:b/>
                <w:bCs/>
              </w:rPr>
            </w:pPr>
          </w:p>
        </w:tc>
      </w:tr>
      <w:bookmarkEnd w:id="24"/>
      <w:tr w:rsidR="00C90382" w:rsidRPr="00827513" w14:paraId="62637FCB" w14:textId="77777777" w:rsidTr="00C90382">
        <w:trPr>
          <w:trHeight w:val="337"/>
        </w:trPr>
        <w:tc>
          <w:tcPr>
            <w:tcW w:w="862" w:type="pct"/>
          </w:tcPr>
          <w:p w14:paraId="71E79225" w14:textId="77777777" w:rsidR="00C90382" w:rsidRPr="00827513" w:rsidRDefault="00C90382" w:rsidP="005A2DAF">
            <w:pPr>
              <w:pStyle w:val="ab"/>
              <w:spacing w:line="300" w:lineRule="exact"/>
              <w:jc w:val="center"/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2</w:t>
            </w:r>
            <w:r w:rsidRPr="00827513">
              <w:rPr>
                <w:rFonts w:ascii="함초롬돋움" w:eastAsia="함초롬돋움" w:hAnsi="함초롬돋움" w:cs="함초롬돋움"/>
              </w:rPr>
              <w:t>023.06</w:t>
            </w:r>
          </w:p>
        </w:tc>
        <w:tc>
          <w:tcPr>
            <w:tcW w:w="4138" w:type="pct"/>
          </w:tcPr>
          <w:p w14:paraId="5BDE933F" w14:textId="1E93F6BB" w:rsidR="00C90382" w:rsidRPr="00827513" w:rsidRDefault="00C90382" w:rsidP="005A2DAF">
            <w:pPr>
              <w:pStyle w:val="ab"/>
              <w:spacing w:line="300" w:lineRule="exact"/>
              <w:rPr>
                <w:rFonts w:ascii="함초롬돋움" w:eastAsia="함초롬돋움" w:hAnsi="함초롬돋움" w:cs="함초롬돋움"/>
              </w:rPr>
            </w:pPr>
          </w:p>
        </w:tc>
      </w:tr>
      <w:tr w:rsidR="00C90382" w:rsidRPr="00827513" w14:paraId="1EACF353" w14:textId="77777777" w:rsidTr="00C90382">
        <w:trPr>
          <w:trHeight w:val="337"/>
        </w:trPr>
        <w:tc>
          <w:tcPr>
            <w:tcW w:w="862" w:type="pct"/>
          </w:tcPr>
          <w:p w14:paraId="1E2A733A" w14:textId="77777777" w:rsidR="00C90382" w:rsidRPr="00827513" w:rsidRDefault="00C90382" w:rsidP="005A2DAF">
            <w:pPr>
              <w:pStyle w:val="ab"/>
              <w:spacing w:line="300" w:lineRule="exact"/>
              <w:jc w:val="center"/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2</w:t>
            </w:r>
            <w:r w:rsidRPr="00827513">
              <w:rPr>
                <w:rFonts w:ascii="함초롬돋움" w:eastAsia="함초롬돋움" w:hAnsi="함초롬돋움" w:cs="함초롬돋움"/>
              </w:rPr>
              <w:t>023.06</w:t>
            </w:r>
          </w:p>
        </w:tc>
        <w:tc>
          <w:tcPr>
            <w:tcW w:w="4138" w:type="pct"/>
          </w:tcPr>
          <w:p w14:paraId="5D9341CC" w14:textId="2D6D2533" w:rsidR="00C90382" w:rsidRPr="00827513" w:rsidRDefault="00C90382" w:rsidP="005A2DAF">
            <w:pPr>
              <w:pStyle w:val="ab"/>
              <w:spacing w:line="300" w:lineRule="exact"/>
              <w:rPr>
                <w:rFonts w:ascii="함초롬돋움" w:eastAsia="함초롬돋움" w:hAnsi="함초롬돋움" w:cs="함초롬돋움"/>
              </w:rPr>
            </w:pPr>
          </w:p>
        </w:tc>
      </w:tr>
      <w:tr w:rsidR="00C90382" w:rsidRPr="00827513" w14:paraId="640156F0" w14:textId="77777777" w:rsidTr="00C90382">
        <w:trPr>
          <w:trHeight w:val="324"/>
        </w:trPr>
        <w:tc>
          <w:tcPr>
            <w:tcW w:w="862" w:type="pct"/>
          </w:tcPr>
          <w:p w14:paraId="6BFF81B4" w14:textId="77777777" w:rsidR="00C90382" w:rsidRPr="00827513" w:rsidRDefault="00C90382" w:rsidP="005A2DAF">
            <w:pPr>
              <w:pStyle w:val="ab"/>
              <w:spacing w:line="300" w:lineRule="exact"/>
              <w:jc w:val="center"/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2</w:t>
            </w:r>
            <w:r w:rsidRPr="00827513">
              <w:rPr>
                <w:rFonts w:ascii="함초롬돋움" w:eastAsia="함초롬돋움" w:hAnsi="함초롬돋움" w:cs="함초롬돋움"/>
              </w:rPr>
              <w:t>023.08</w:t>
            </w:r>
          </w:p>
        </w:tc>
        <w:tc>
          <w:tcPr>
            <w:tcW w:w="4138" w:type="pct"/>
          </w:tcPr>
          <w:p w14:paraId="441FCC54" w14:textId="4F38D105" w:rsidR="00C90382" w:rsidRPr="00827513" w:rsidRDefault="00C90382" w:rsidP="005A2DAF">
            <w:pPr>
              <w:pStyle w:val="ab"/>
              <w:spacing w:line="300" w:lineRule="exact"/>
              <w:rPr>
                <w:rFonts w:ascii="함초롬돋움" w:eastAsia="함초롬돋움" w:hAnsi="함초롬돋움" w:cs="함초롬돋움"/>
              </w:rPr>
            </w:pPr>
          </w:p>
        </w:tc>
      </w:tr>
      <w:tr w:rsidR="00C90382" w:rsidRPr="00827513" w14:paraId="00F42DBF" w14:textId="77777777" w:rsidTr="00C90382">
        <w:trPr>
          <w:trHeight w:val="337"/>
        </w:trPr>
        <w:tc>
          <w:tcPr>
            <w:tcW w:w="862" w:type="pct"/>
          </w:tcPr>
          <w:p w14:paraId="22711493" w14:textId="00843714" w:rsidR="00C90382" w:rsidRPr="00827513" w:rsidRDefault="00C90382" w:rsidP="005A2DAF">
            <w:pPr>
              <w:pStyle w:val="ab"/>
              <w:spacing w:line="300" w:lineRule="exact"/>
              <w:jc w:val="center"/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2</w:t>
            </w:r>
            <w:r w:rsidRPr="00827513">
              <w:rPr>
                <w:rFonts w:ascii="함초롬돋움" w:eastAsia="함초롬돋움" w:hAnsi="함초롬돋움" w:cs="함초롬돋움"/>
              </w:rPr>
              <w:t>023.08</w:t>
            </w:r>
          </w:p>
        </w:tc>
        <w:tc>
          <w:tcPr>
            <w:tcW w:w="4138" w:type="pct"/>
          </w:tcPr>
          <w:p w14:paraId="672F07A5" w14:textId="51B78F32" w:rsidR="00C90382" w:rsidRPr="00827513" w:rsidRDefault="00C90382" w:rsidP="005A2DAF">
            <w:pPr>
              <w:pStyle w:val="ab"/>
              <w:spacing w:line="300" w:lineRule="exact"/>
              <w:rPr>
                <w:rFonts w:ascii="함초롬돋움" w:eastAsia="함초롬돋움" w:hAnsi="함초롬돋움" w:cs="함초롬돋움"/>
              </w:rPr>
            </w:pPr>
          </w:p>
        </w:tc>
      </w:tr>
      <w:tr w:rsidR="00C90382" w:rsidRPr="00827513" w14:paraId="679ACA70" w14:textId="77777777" w:rsidTr="00C90382">
        <w:trPr>
          <w:trHeight w:val="337"/>
        </w:trPr>
        <w:tc>
          <w:tcPr>
            <w:tcW w:w="862" w:type="pct"/>
          </w:tcPr>
          <w:p w14:paraId="328BA5B8" w14:textId="77777777" w:rsidR="00C90382" w:rsidRPr="00827513" w:rsidRDefault="00C90382" w:rsidP="005A2DAF">
            <w:pPr>
              <w:pStyle w:val="ab"/>
              <w:spacing w:line="300" w:lineRule="exact"/>
              <w:jc w:val="center"/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2</w:t>
            </w:r>
            <w:r w:rsidRPr="00827513">
              <w:rPr>
                <w:rFonts w:ascii="함초롬돋움" w:eastAsia="함초롬돋움" w:hAnsi="함초롬돋움" w:cs="함초롬돋움"/>
              </w:rPr>
              <w:t>024.01</w:t>
            </w:r>
          </w:p>
        </w:tc>
        <w:tc>
          <w:tcPr>
            <w:tcW w:w="4138" w:type="pct"/>
          </w:tcPr>
          <w:p w14:paraId="32615990" w14:textId="09FD5DF7" w:rsidR="00C90382" w:rsidRPr="00827513" w:rsidRDefault="00C90382" w:rsidP="005A2DAF">
            <w:pPr>
              <w:pStyle w:val="ab"/>
              <w:spacing w:line="300" w:lineRule="exact"/>
              <w:rPr>
                <w:rFonts w:ascii="함초롬돋움" w:eastAsia="함초롬돋움" w:hAnsi="함초롬돋움" w:cs="함초롬돋움"/>
              </w:rPr>
            </w:pPr>
          </w:p>
        </w:tc>
      </w:tr>
      <w:tr w:rsidR="00C90382" w:rsidRPr="00827513" w14:paraId="09940BE2" w14:textId="77777777" w:rsidTr="00C90382">
        <w:trPr>
          <w:trHeight w:val="337"/>
        </w:trPr>
        <w:tc>
          <w:tcPr>
            <w:tcW w:w="862" w:type="pct"/>
          </w:tcPr>
          <w:p w14:paraId="38550B0C" w14:textId="77777777" w:rsidR="00C90382" w:rsidRPr="00827513" w:rsidRDefault="00C90382" w:rsidP="005A2DAF">
            <w:pPr>
              <w:pStyle w:val="ab"/>
              <w:spacing w:line="300" w:lineRule="exact"/>
              <w:jc w:val="center"/>
              <w:rPr>
                <w:rFonts w:ascii="함초롬돋움" w:eastAsia="함초롬돋움" w:hAnsi="함초롬돋움" w:cs="함초롬돋움"/>
                <w:b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</w:rPr>
              <w:t>2</w:t>
            </w:r>
            <w:r w:rsidRPr="00827513">
              <w:rPr>
                <w:rFonts w:ascii="함초롬돋움" w:eastAsia="함초롬돋움" w:hAnsi="함초롬돋움" w:cs="함초롬돋움"/>
                <w:b/>
              </w:rPr>
              <w:t>024.04</w:t>
            </w:r>
          </w:p>
        </w:tc>
        <w:tc>
          <w:tcPr>
            <w:tcW w:w="4138" w:type="pct"/>
          </w:tcPr>
          <w:p w14:paraId="31959577" w14:textId="580A7651" w:rsidR="00C90382" w:rsidRPr="00827513" w:rsidRDefault="00C90382" w:rsidP="005A2DAF">
            <w:pPr>
              <w:pStyle w:val="ab"/>
              <w:spacing w:line="300" w:lineRule="exact"/>
              <w:rPr>
                <w:rFonts w:ascii="함초롬돋움" w:eastAsia="함초롬돋움" w:hAnsi="함초롬돋움" w:cs="함초롬돋움"/>
                <w:b/>
              </w:rPr>
            </w:pPr>
          </w:p>
        </w:tc>
      </w:tr>
      <w:tr w:rsidR="00C90382" w:rsidRPr="00827513" w14:paraId="1A22F9CB" w14:textId="77777777" w:rsidTr="00C90382">
        <w:trPr>
          <w:trHeight w:val="337"/>
        </w:trPr>
        <w:tc>
          <w:tcPr>
            <w:tcW w:w="862" w:type="pct"/>
          </w:tcPr>
          <w:p w14:paraId="0F988305" w14:textId="77777777" w:rsidR="00C90382" w:rsidRPr="00827513" w:rsidRDefault="00C90382" w:rsidP="005A2DAF">
            <w:pPr>
              <w:pStyle w:val="ab"/>
              <w:spacing w:line="300" w:lineRule="exact"/>
              <w:jc w:val="center"/>
              <w:rPr>
                <w:rFonts w:ascii="함초롬돋움" w:eastAsia="함초롬돋움" w:hAnsi="함초롬돋움" w:cs="함초롬돋움"/>
                <w:b/>
                <w:bCs/>
              </w:rPr>
            </w:pPr>
            <w:r w:rsidRPr="00827513">
              <w:rPr>
                <w:rFonts w:ascii="함초롬돋움" w:eastAsia="함초롬돋움" w:hAnsi="함초롬돋움" w:cs="함초롬돋움"/>
                <w:b/>
                <w:bCs/>
              </w:rPr>
              <w:t>2024.05</w:t>
            </w:r>
          </w:p>
        </w:tc>
        <w:tc>
          <w:tcPr>
            <w:tcW w:w="4138" w:type="pct"/>
          </w:tcPr>
          <w:p w14:paraId="68E706D8" w14:textId="2469D400" w:rsidR="00C90382" w:rsidRPr="00827513" w:rsidRDefault="00C90382" w:rsidP="005A2DAF">
            <w:pPr>
              <w:pStyle w:val="ab"/>
              <w:spacing w:line="300" w:lineRule="exact"/>
              <w:rPr>
                <w:rFonts w:ascii="함초롬돋움" w:eastAsia="함초롬돋움" w:hAnsi="함초롬돋움" w:cs="함초롬돋움"/>
                <w:b/>
                <w:bCs/>
              </w:rPr>
            </w:pPr>
          </w:p>
        </w:tc>
      </w:tr>
      <w:tr w:rsidR="00C90382" w:rsidRPr="00827513" w14:paraId="606D6EE6" w14:textId="77777777" w:rsidTr="00C90382">
        <w:trPr>
          <w:trHeight w:val="324"/>
        </w:trPr>
        <w:tc>
          <w:tcPr>
            <w:tcW w:w="862" w:type="pct"/>
          </w:tcPr>
          <w:p w14:paraId="4AD59DBD" w14:textId="77777777" w:rsidR="00C90382" w:rsidRPr="00827513" w:rsidRDefault="00C90382" w:rsidP="005A2DAF">
            <w:pPr>
              <w:pStyle w:val="ab"/>
              <w:spacing w:line="300" w:lineRule="exact"/>
              <w:jc w:val="center"/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2</w:t>
            </w:r>
            <w:r w:rsidRPr="00827513">
              <w:rPr>
                <w:rFonts w:ascii="함초롬돋움" w:eastAsia="함초롬돋움" w:hAnsi="함초롬돋움" w:cs="함초롬돋움"/>
              </w:rPr>
              <w:t>024.06</w:t>
            </w:r>
          </w:p>
        </w:tc>
        <w:tc>
          <w:tcPr>
            <w:tcW w:w="4138" w:type="pct"/>
          </w:tcPr>
          <w:p w14:paraId="001146F6" w14:textId="0AF6BDEC" w:rsidR="00C90382" w:rsidRPr="00827513" w:rsidRDefault="00C90382" w:rsidP="005A2DAF">
            <w:pPr>
              <w:pStyle w:val="ab"/>
              <w:spacing w:line="300" w:lineRule="exact"/>
              <w:rPr>
                <w:rFonts w:ascii="함초롬돋움" w:eastAsia="함초롬돋움" w:hAnsi="함초롬돋움" w:cs="함초롬돋움"/>
              </w:rPr>
            </w:pPr>
          </w:p>
        </w:tc>
      </w:tr>
    </w:tbl>
    <w:p w14:paraId="46871CB7" w14:textId="77777777" w:rsidR="00C90382" w:rsidRPr="00827513" w:rsidRDefault="00C90382" w:rsidP="00C90382">
      <w:pPr>
        <w:pStyle w:val="2"/>
        <w:numPr>
          <w:ilvl w:val="0"/>
          <w:numId w:val="0"/>
        </w:numPr>
        <w:ind w:left="567" w:right="220" w:hanging="425"/>
        <w:rPr>
          <w:rFonts w:ascii="함초롬돋움" w:eastAsia="함초롬돋움" w:hAnsi="함초롬돋움" w:cs="함초롬돋움"/>
        </w:rPr>
      </w:pPr>
      <w:bookmarkStart w:id="25" w:name="_Toc176153710"/>
    </w:p>
    <w:p w14:paraId="2E2A810A" w14:textId="682DFB14" w:rsidR="00184D38" w:rsidRDefault="00184D38">
      <w:pPr>
        <w:spacing w:before="120" w:after="200"/>
        <w:rPr>
          <w:rFonts w:ascii="함초롬돋움" w:eastAsia="함초롬돋움" w:hAnsi="함초롬돋움" w:cs="함초롬돋움"/>
          <w:color w:val="000000" w:themeColor="text1"/>
        </w:rPr>
      </w:pPr>
      <w:r>
        <w:rPr>
          <w:rFonts w:ascii="함초롬돋움" w:eastAsia="함초롬돋움" w:hAnsi="함초롬돋움" w:cs="함초롬돋움"/>
        </w:rPr>
        <w:br w:type="page"/>
      </w:r>
    </w:p>
    <w:p w14:paraId="47ECAC69" w14:textId="116ABAA6" w:rsidR="005A2DAF" w:rsidRPr="00827513" w:rsidRDefault="005A2DAF" w:rsidP="005A2DAF">
      <w:pPr>
        <w:pStyle w:val="2"/>
        <w:ind w:left="787" w:right="220"/>
        <w:rPr>
          <w:rFonts w:ascii="함초롬돋움" w:eastAsia="함초롬돋움" w:hAnsi="함초롬돋움" w:cs="함초롬돋움"/>
          <w:b w:val="0"/>
          <w:bCs/>
        </w:rPr>
      </w:pPr>
      <w:bookmarkStart w:id="26" w:name="_Toc176359850"/>
      <w:r w:rsidRPr="00827513">
        <w:rPr>
          <w:rFonts w:ascii="함초롬돋움" w:eastAsia="함초롬돋움" w:hAnsi="함초롬돋움" w:cs="함초롬돋움" w:hint="eastAsia"/>
          <w:b w:val="0"/>
          <w:bCs/>
        </w:rPr>
        <w:lastRenderedPageBreak/>
        <w:t>조직도 및 주요인력</w:t>
      </w:r>
      <w:r w:rsidR="005C5C3D" w:rsidRPr="00827513">
        <w:rPr>
          <w:rFonts w:ascii="함초롬돋움" w:eastAsia="함초롬돋움" w:hAnsi="함초롬돋움" w:cs="함초롬돋움" w:hint="eastAsia"/>
          <w:b w:val="0"/>
          <w:bCs/>
        </w:rPr>
        <w:t xml:space="preserve"> 현황</w:t>
      </w:r>
      <w:bookmarkEnd w:id="25"/>
      <w:bookmarkEnd w:id="26"/>
    </w:p>
    <w:p w14:paraId="2EF06DA3" w14:textId="583016EF" w:rsidR="00FD60BD" w:rsidRPr="00827513" w:rsidRDefault="00FD60BD" w:rsidP="00FD60BD">
      <w:pPr>
        <w:pStyle w:val="3"/>
        <w:ind w:left="645" w:right="220"/>
        <w:rPr>
          <w:rFonts w:ascii="함초롬돋움" w:eastAsia="함초롬돋움" w:hAnsi="함초롬돋움" w:cs="함초롬돋움"/>
        </w:rPr>
      </w:pPr>
      <w:bookmarkStart w:id="27" w:name="_Toc176359851"/>
      <w:commentRangeStart w:id="28"/>
      <w:r w:rsidRPr="00827513">
        <w:rPr>
          <w:rFonts w:ascii="함초롬돋움" w:eastAsia="함초롬돋움" w:hAnsi="함초롬돋움" w:cs="함초롬돋움" w:hint="eastAsia"/>
        </w:rPr>
        <w:t>주요 인력</w:t>
      </w:r>
      <w:bookmarkEnd w:id="27"/>
      <w:commentRangeEnd w:id="28"/>
      <w:r w:rsidR="00184D38">
        <w:rPr>
          <w:rStyle w:val="afe"/>
          <w:rFonts w:ascii="나눔바른고딕" w:hAnsi="나눔바른고딕" w:cstheme="minorBidi"/>
        </w:rPr>
        <w:commentReference w:id="28"/>
      </w:r>
    </w:p>
    <w:tbl>
      <w:tblPr>
        <w:tblStyle w:val="af9"/>
        <w:tblW w:w="4835" w:type="pct"/>
        <w:tblInd w:w="284" w:type="dxa"/>
        <w:tblBorders>
          <w:top w:val="single" w:sz="4" w:space="0" w:color="000000"/>
          <w:left w:val="none" w:sz="0" w:space="0" w:color="auto"/>
          <w:bottom w:val="single" w:sz="4" w:space="0" w:color="000000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9"/>
        <w:gridCol w:w="1189"/>
        <w:gridCol w:w="3046"/>
        <w:gridCol w:w="4472"/>
      </w:tblGrid>
      <w:tr w:rsidR="00AE112E" w:rsidRPr="00827513" w14:paraId="71094C71" w14:textId="77777777" w:rsidTr="00052431">
        <w:trPr>
          <w:trHeight w:val="20"/>
        </w:trPr>
        <w:tc>
          <w:tcPr>
            <w:tcW w:w="578" w:type="pct"/>
            <w:shd w:val="clear" w:color="auto" w:fill="D9D9D9" w:themeFill="background1" w:themeFillShade="D9"/>
            <w:vAlign w:val="center"/>
          </w:tcPr>
          <w:p w14:paraId="1E1A5F7C" w14:textId="77777777" w:rsidR="00AE112E" w:rsidRPr="00827513" w:rsidRDefault="00AE112E" w:rsidP="008E4B3E">
            <w:pPr>
              <w:spacing w:line="260" w:lineRule="exact"/>
              <w:jc w:val="center"/>
              <w:rPr>
                <w:rFonts w:ascii="함초롬돋움" w:eastAsia="함초롬돋움" w:hAnsi="함초롬돋움" w:cs="함초롬돋움"/>
                <w:b/>
                <w:sz w:val="18"/>
                <w:szCs w:val="18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sz w:val="18"/>
                <w:szCs w:val="18"/>
              </w:rPr>
              <w:t>이름</w:t>
            </w:r>
          </w:p>
        </w:tc>
        <w:tc>
          <w:tcPr>
            <w:tcW w:w="604" w:type="pct"/>
            <w:shd w:val="clear" w:color="auto" w:fill="D9D9D9" w:themeFill="background1" w:themeFillShade="D9"/>
            <w:vAlign w:val="center"/>
          </w:tcPr>
          <w:p w14:paraId="74CDDFFA" w14:textId="77777777" w:rsidR="00AE112E" w:rsidRPr="00827513" w:rsidRDefault="00AE112E" w:rsidP="008E4B3E">
            <w:pPr>
              <w:spacing w:line="260" w:lineRule="exact"/>
              <w:jc w:val="center"/>
              <w:rPr>
                <w:rFonts w:ascii="함초롬돋움" w:eastAsia="함초롬돋움" w:hAnsi="함초롬돋움" w:cs="함초롬돋움"/>
                <w:b/>
                <w:sz w:val="18"/>
                <w:szCs w:val="18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sz w:val="18"/>
                <w:szCs w:val="18"/>
              </w:rPr>
              <w:t>직책</w:t>
            </w:r>
          </w:p>
        </w:tc>
        <w:tc>
          <w:tcPr>
            <w:tcW w:w="1547" w:type="pct"/>
            <w:shd w:val="clear" w:color="auto" w:fill="D9D9D9" w:themeFill="background1" w:themeFillShade="D9"/>
            <w:vAlign w:val="center"/>
          </w:tcPr>
          <w:p w14:paraId="1916620C" w14:textId="77777777" w:rsidR="00AE112E" w:rsidRPr="00827513" w:rsidRDefault="00AE112E" w:rsidP="008E4B3E">
            <w:pPr>
              <w:spacing w:line="260" w:lineRule="exact"/>
              <w:jc w:val="center"/>
              <w:rPr>
                <w:rFonts w:ascii="함초롬돋움" w:eastAsia="함초롬돋움" w:hAnsi="함초롬돋움" w:cs="함초롬돋움"/>
                <w:b/>
                <w:sz w:val="18"/>
                <w:szCs w:val="18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sz w:val="18"/>
                <w:szCs w:val="18"/>
              </w:rPr>
              <w:t>학력</w:t>
            </w:r>
          </w:p>
        </w:tc>
        <w:tc>
          <w:tcPr>
            <w:tcW w:w="2271" w:type="pct"/>
            <w:shd w:val="clear" w:color="auto" w:fill="D9D9D9" w:themeFill="background1" w:themeFillShade="D9"/>
            <w:vAlign w:val="center"/>
          </w:tcPr>
          <w:p w14:paraId="0ABC3350" w14:textId="77777777" w:rsidR="00AE112E" w:rsidRPr="00827513" w:rsidRDefault="00AE112E" w:rsidP="008E4B3E">
            <w:pPr>
              <w:spacing w:line="260" w:lineRule="exact"/>
              <w:jc w:val="center"/>
              <w:rPr>
                <w:rFonts w:ascii="함초롬돋움" w:eastAsia="함초롬돋움" w:hAnsi="함초롬돋움" w:cs="함초롬돋움"/>
                <w:b/>
                <w:sz w:val="18"/>
                <w:szCs w:val="18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sz w:val="18"/>
                <w:szCs w:val="18"/>
              </w:rPr>
              <w:t>주요경력</w:t>
            </w:r>
          </w:p>
        </w:tc>
      </w:tr>
      <w:tr w:rsidR="00AE112E" w:rsidRPr="00827513" w14:paraId="58B9D567" w14:textId="77777777" w:rsidTr="00052431">
        <w:trPr>
          <w:trHeight w:val="20"/>
        </w:trPr>
        <w:tc>
          <w:tcPr>
            <w:tcW w:w="578" w:type="pct"/>
            <w:vAlign w:val="center"/>
          </w:tcPr>
          <w:p w14:paraId="0CC676BA" w14:textId="060D7239" w:rsidR="00052431" w:rsidRPr="00827513" w:rsidRDefault="00052431" w:rsidP="008E4B3E">
            <w:pPr>
              <w:adjustRightInd w:val="0"/>
              <w:spacing w:line="260" w:lineRule="exact"/>
              <w:jc w:val="center"/>
              <w:rPr>
                <w:rFonts w:ascii="함초롬돋움" w:eastAsia="함초롬돋움" w:hAnsi="함초롬돋움" w:cs="함초롬돋움"/>
                <w:color w:val="000000"/>
                <w:sz w:val="18"/>
                <w:szCs w:val="18"/>
              </w:rPr>
            </w:pPr>
          </w:p>
        </w:tc>
        <w:tc>
          <w:tcPr>
            <w:tcW w:w="604" w:type="pct"/>
            <w:vAlign w:val="center"/>
          </w:tcPr>
          <w:p w14:paraId="34C571CC" w14:textId="77777777" w:rsidR="00AE112E" w:rsidRPr="00827513" w:rsidRDefault="00AE112E" w:rsidP="008E4B3E">
            <w:pPr>
              <w:adjustRightInd w:val="0"/>
              <w:spacing w:line="260" w:lineRule="exact"/>
              <w:jc w:val="center"/>
              <w:rPr>
                <w:rFonts w:ascii="함초롬돋움" w:eastAsia="함초롬돋움" w:hAnsi="함초롬돋움" w:cs="함초롬돋움"/>
                <w:color w:val="000000"/>
                <w:sz w:val="18"/>
                <w:szCs w:val="18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8"/>
                <w:szCs w:val="18"/>
              </w:rPr>
              <w:t>대표</w:t>
            </w:r>
          </w:p>
        </w:tc>
        <w:tc>
          <w:tcPr>
            <w:tcW w:w="1547" w:type="pct"/>
            <w:vAlign w:val="center"/>
          </w:tcPr>
          <w:p w14:paraId="6C044E33" w14:textId="31034F35" w:rsidR="00AE112E" w:rsidRPr="00827513" w:rsidRDefault="00AE112E" w:rsidP="008E4B3E">
            <w:pPr>
              <w:adjustRightInd w:val="0"/>
              <w:spacing w:line="260" w:lineRule="exact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  <w:tc>
          <w:tcPr>
            <w:tcW w:w="2271" w:type="pct"/>
            <w:vAlign w:val="center"/>
          </w:tcPr>
          <w:p w14:paraId="7AF9B5A1" w14:textId="5208A734" w:rsidR="00AE112E" w:rsidRPr="00827513" w:rsidRDefault="00AE112E" w:rsidP="008E4B3E">
            <w:pPr>
              <w:adjustRightInd w:val="0"/>
              <w:spacing w:line="260" w:lineRule="exact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</w:tr>
      <w:tr w:rsidR="00AE112E" w:rsidRPr="00827513" w14:paraId="1333B186" w14:textId="77777777" w:rsidTr="00052431">
        <w:trPr>
          <w:trHeight w:val="20"/>
        </w:trPr>
        <w:tc>
          <w:tcPr>
            <w:tcW w:w="578" w:type="pct"/>
            <w:vAlign w:val="center"/>
          </w:tcPr>
          <w:p w14:paraId="6C3CAA41" w14:textId="4CE3AACE" w:rsidR="00AE112E" w:rsidRPr="00827513" w:rsidRDefault="00AE112E" w:rsidP="008E4B3E">
            <w:pPr>
              <w:adjustRightInd w:val="0"/>
              <w:spacing w:line="260" w:lineRule="exact"/>
              <w:jc w:val="center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  <w:tc>
          <w:tcPr>
            <w:tcW w:w="604" w:type="pct"/>
            <w:vAlign w:val="center"/>
          </w:tcPr>
          <w:p w14:paraId="6E5C77A5" w14:textId="232AD57B" w:rsidR="00AE112E" w:rsidRPr="00827513" w:rsidRDefault="001C7501" w:rsidP="008E4B3E">
            <w:pPr>
              <w:adjustRightInd w:val="0"/>
              <w:spacing w:line="260" w:lineRule="exact"/>
              <w:jc w:val="center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CSO</w:t>
            </w:r>
          </w:p>
        </w:tc>
        <w:tc>
          <w:tcPr>
            <w:tcW w:w="1547" w:type="pct"/>
            <w:vAlign w:val="center"/>
          </w:tcPr>
          <w:p w14:paraId="44CBDEB5" w14:textId="62E35076" w:rsidR="00AE112E" w:rsidRPr="00827513" w:rsidRDefault="00AE112E" w:rsidP="008E4B3E">
            <w:pPr>
              <w:adjustRightInd w:val="0"/>
              <w:spacing w:line="260" w:lineRule="exact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  <w:tc>
          <w:tcPr>
            <w:tcW w:w="2271" w:type="pct"/>
            <w:vAlign w:val="center"/>
          </w:tcPr>
          <w:p w14:paraId="0E4BF647" w14:textId="67026B82" w:rsidR="00AE112E" w:rsidRPr="00827513" w:rsidRDefault="00AE112E" w:rsidP="008E4B3E">
            <w:pPr>
              <w:adjustRightInd w:val="0"/>
              <w:spacing w:line="260" w:lineRule="exact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</w:tr>
      <w:tr w:rsidR="001C7501" w:rsidRPr="00827513" w14:paraId="00996C00" w14:textId="77777777" w:rsidTr="00052431">
        <w:trPr>
          <w:trHeight w:val="20"/>
        </w:trPr>
        <w:tc>
          <w:tcPr>
            <w:tcW w:w="578" w:type="pct"/>
            <w:vAlign w:val="center"/>
          </w:tcPr>
          <w:p w14:paraId="5C65D1CD" w14:textId="551C8038" w:rsidR="001C7501" w:rsidRPr="00827513" w:rsidRDefault="001C7501" w:rsidP="001C7501">
            <w:pPr>
              <w:adjustRightInd w:val="0"/>
              <w:spacing w:line="260" w:lineRule="exact"/>
              <w:jc w:val="center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  <w:tc>
          <w:tcPr>
            <w:tcW w:w="604" w:type="pct"/>
            <w:vAlign w:val="center"/>
          </w:tcPr>
          <w:p w14:paraId="492E7AD1" w14:textId="7473D201" w:rsidR="001C7501" w:rsidRPr="00827513" w:rsidRDefault="001C7501" w:rsidP="001C7501">
            <w:pPr>
              <w:adjustRightInd w:val="0"/>
              <w:spacing w:line="260" w:lineRule="exact"/>
              <w:jc w:val="center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C</w:t>
            </w:r>
            <w:r w:rsidRPr="00827513">
              <w:rPr>
                <w:rFonts w:ascii="함초롬돋움" w:eastAsia="함초롬돋움" w:hAnsi="함초롬돋움" w:cs="함초롬돋움"/>
                <w:sz w:val="18"/>
                <w:szCs w:val="18"/>
              </w:rPr>
              <w:t>TO</w:t>
            </w:r>
          </w:p>
        </w:tc>
        <w:tc>
          <w:tcPr>
            <w:tcW w:w="1547" w:type="pct"/>
            <w:vAlign w:val="center"/>
          </w:tcPr>
          <w:p w14:paraId="172A797F" w14:textId="2796BFC9" w:rsidR="001C7501" w:rsidRPr="00827513" w:rsidRDefault="001C7501" w:rsidP="001C7501">
            <w:pPr>
              <w:adjustRightInd w:val="0"/>
              <w:spacing w:line="260" w:lineRule="exact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  <w:tc>
          <w:tcPr>
            <w:tcW w:w="2271" w:type="pct"/>
            <w:vAlign w:val="center"/>
          </w:tcPr>
          <w:p w14:paraId="5383C13F" w14:textId="4592B0D5" w:rsidR="001C7501" w:rsidRPr="00827513" w:rsidRDefault="001C7501" w:rsidP="001C7501">
            <w:pPr>
              <w:adjustRightInd w:val="0"/>
              <w:spacing w:line="260" w:lineRule="exact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</w:tr>
      <w:tr w:rsidR="00AE112E" w:rsidRPr="00827513" w14:paraId="405A1AED" w14:textId="77777777" w:rsidTr="00052431">
        <w:trPr>
          <w:trHeight w:val="20"/>
        </w:trPr>
        <w:tc>
          <w:tcPr>
            <w:tcW w:w="578" w:type="pct"/>
            <w:vAlign w:val="center"/>
          </w:tcPr>
          <w:p w14:paraId="412E3034" w14:textId="416FC6F3" w:rsidR="00AE112E" w:rsidRPr="00827513" w:rsidRDefault="00AE112E" w:rsidP="008E4B3E">
            <w:pPr>
              <w:adjustRightInd w:val="0"/>
              <w:spacing w:line="260" w:lineRule="exact"/>
              <w:jc w:val="center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  <w:tc>
          <w:tcPr>
            <w:tcW w:w="604" w:type="pct"/>
            <w:vAlign w:val="center"/>
          </w:tcPr>
          <w:p w14:paraId="23FC2285" w14:textId="77777777" w:rsidR="00AE112E" w:rsidRPr="00827513" w:rsidRDefault="00AE112E" w:rsidP="008E4B3E">
            <w:pPr>
              <w:adjustRightInd w:val="0"/>
              <w:spacing w:line="260" w:lineRule="exact"/>
              <w:jc w:val="center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이사</w:t>
            </w:r>
          </w:p>
        </w:tc>
        <w:tc>
          <w:tcPr>
            <w:tcW w:w="1547" w:type="pct"/>
            <w:vAlign w:val="center"/>
          </w:tcPr>
          <w:p w14:paraId="132FFE95" w14:textId="3883806D" w:rsidR="00AE112E" w:rsidRPr="00827513" w:rsidRDefault="00AE112E" w:rsidP="008E4B3E">
            <w:pPr>
              <w:adjustRightInd w:val="0"/>
              <w:spacing w:line="260" w:lineRule="exact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  <w:tc>
          <w:tcPr>
            <w:tcW w:w="2271" w:type="pct"/>
            <w:vAlign w:val="center"/>
          </w:tcPr>
          <w:p w14:paraId="688E90E9" w14:textId="5D4844C7" w:rsidR="00AE112E" w:rsidRPr="00827513" w:rsidRDefault="00AE112E" w:rsidP="008E4B3E">
            <w:pPr>
              <w:adjustRightInd w:val="0"/>
              <w:spacing w:line="260" w:lineRule="exact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</w:tr>
      <w:tr w:rsidR="00AE112E" w:rsidRPr="00827513" w14:paraId="3A4B792C" w14:textId="77777777" w:rsidTr="00052431">
        <w:trPr>
          <w:trHeight w:val="20"/>
        </w:trPr>
        <w:tc>
          <w:tcPr>
            <w:tcW w:w="578" w:type="pct"/>
            <w:vAlign w:val="center"/>
          </w:tcPr>
          <w:p w14:paraId="5BC7DF98" w14:textId="7830339D" w:rsidR="00AE112E" w:rsidRPr="00827513" w:rsidRDefault="00AE112E" w:rsidP="008E4B3E">
            <w:pPr>
              <w:adjustRightInd w:val="0"/>
              <w:spacing w:line="260" w:lineRule="exact"/>
              <w:jc w:val="center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  <w:tc>
          <w:tcPr>
            <w:tcW w:w="604" w:type="pct"/>
            <w:vAlign w:val="center"/>
          </w:tcPr>
          <w:p w14:paraId="1DD9C0D5" w14:textId="77777777" w:rsidR="00AE112E" w:rsidRPr="00827513" w:rsidRDefault="00AE112E" w:rsidP="008E4B3E">
            <w:pPr>
              <w:adjustRightInd w:val="0"/>
              <w:spacing w:line="260" w:lineRule="exact"/>
              <w:jc w:val="center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이사</w:t>
            </w:r>
          </w:p>
        </w:tc>
        <w:tc>
          <w:tcPr>
            <w:tcW w:w="1547" w:type="pct"/>
            <w:vAlign w:val="center"/>
          </w:tcPr>
          <w:p w14:paraId="0FA545AB" w14:textId="3EDE6872" w:rsidR="00AE112E" w:rsidRPr="00827513" w:rsidRDefault="00AE112E" w:rsidP="008E4B3E">
            <w:pPr>
              <w:adjustRightInd w:val="0"/>
              <w:spacing w:line="260" w:lineRule="exact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  <w:tc>
          <w:tcPr>
            <w:tcW w:w="2271" w:type="pct"/>
            <w:vAlign w:val="center"/>
          </w:tcPr>
          <w:p w14:paraId="3EEA36F7" w14:textId="27E2B249" w:rsidR="00AE112E" w:rsidRPr="00827513" w:rsidRDefault="00AE112E" w:rsidP="008E4B3E">
            <w:pPr>
              <w:adjustRightInd w:val="0"/>
              <w:spacing w:line="260" w:lineRule="exact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</w:tr>
      <w:tr w:rsidR="00AE112E" w:rsidRPr="00827513" w14:paraId="5D2704C3" w14:textId="77777777" w:rsidTr="00052431">
        <w:trPr>
          <w:trHeight w:val="20"/>
        </w:trPr>
        <w:tc>
          <w:tcPr>
            <w:tcW w:w="578" w:type="pct"/>
            <w:vAlign w:val="center"/>
          </w:tcPr>
          <w:p w14:paraId="7C7465D9" w14:textId="6C38F7FB" w:rsidR="00AE112E" w:rsidRPr="00827513" w:rsidRDefault="00AE112E" w:rsidP="008E4B3E">
            <w:pPr>
              <w:adjustRightInd w:val="0"/>
              <w:spacing w:line="260" w:lineRule="exact"/>
              <w:jc w:val="center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  <w:tc>
          <w:tcPr>
            <w:tcW w:w="604" w:type="pct"/>
            <w:vAlign w:val="center"/>
          </w:tcPr>
          <w:p w14:paraId="18742002" w14:textId="77777777" w:rsidR="00AE112E" w:rsidRPr="00827513" w:rsidRDefault="00AE112E" w:rsidP="008E4B3E">
            <w:pPr>
              <w:adjustRightInd w:val="0"/>
              <w:spacing w:line="260" w:lineRule="exact"/>
              <w:jc w:val="center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팀장</w:t>
            </w:r>
          </w:p>
        </w:tc>
        <w:tc>
          <w:tcPr>
            <w:tcW w:w="1547" w:type="pct"/>
            <w:vAlign w:val="center"/>
          </w:tcPr>
          <w:p w14:paraId="2DD3E2F5" w14:textId="0D4E107F" w:rsidR="00AE112E" w:rsidRPr="00827513" w:rsidRDefault="00AE112E" w:rsidP="008E4B3E">
            <w:pPr>
              <w:adjustRightInd w:val="0"/>
              <w:spacing w:line="260" w:lineRule="exact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  <w:tc>
          <w:tcPr>
            <w:tcW w:w="2271" w:type="pct"/>
            <w:vAlign w:val="center"/>
          </w:tcPr>
          <w:p w14:paraId="34B6A00E" w14:textId="7559B3A7" w:rsidR="00AE112E" w:rsidRPr="00827513" w:rsidRDefault="00AE112E" w:rsidP="008E4B3E">
            <w:pPr>
              <w:adjustRightInd w:val="0"/>
              <w:spacing w:line="260" w:lineRule="exact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</w:tr>
      <w:tr w:rsidR="00AE112E" w:rsidRPr="00827513" w14:paraId="56D953F0" w14:textId="77777777" w:rsidTr="00052431">
        <w:trPr>
          <w:trHeight w:val="20"/>
        </w:trPr>
        <w:tc>
          <w:tcPr>
            <w:tcW w:w="578" w:type="pct"/>
            <w:vAlign w:val="center"/>
          </w:tcPr>
          <w:p w14:paraId="3CEE9836" w14:textId="608E5264" w:rsidR="00AE112E" w:rsidRPr="00827513" w:rsidRDefault="00AE112E" w:rsidP="008E4B3E">
            <w:pPr>
              <w:adjustRightInd w:val="0"/>
              <w:spacing w:line="260" w:lineRule="exact"/>
              <w:jc w:val="center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  <w:tc>
          <w:tcPr>
            <w:tcW w:w="604" w:type="pct"/>
            <w:vAlign w:val="center"/>
          </w:tcPr>
          <w:p w14:paraId="2852349F" w14:textId="77777777" w:rsidR="00AE112E" w:rsidRPr="00827513" w:rsidRDefault="00AE112E" w:rsidP="008E4B3E">
            <w:pPr>
              <w:adjustRightInd w:val="0"/>
              <w:spacing w:line="260" w:lineRule="exact"/>
              <w:jc w:val="center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팀장</w:t>
            </w:r>
          </w:p>
        </w:tc>
        <w:tc>
          <w:tcPr>
            <w:tcW w:w="1547" w:type="pct"/>
            <w:vAlign w:val="center"/>
          </w:tcPr>
          <w:p w14:paraId="0D391C73" w14:textId="30624DE1" w:rsidR="00AE112E" w:rsidRPr="00827513" w:rsidRDefault="00AE112E" w:rsidP="008E4B3E">
            <w:pPr>
              <w:adjustRightInd w:val="0"/>
              <w:spacing w:line="260" w:lineRule="exact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  <w:tc>
          <w:tcPr>
            <w:tcW w:w="2271" w:type="pct"/>
            <w:vAlign w:val="center"/>
          </w:tcPr>
          <w:p w14:paraId="6305213F" w14:textId="06DB9150" w:rsidR="00AE112E" w:rsidRPr="00827513" w:rsidRDefault="00AE112E" w:rsidP="008E4B3E">
            <w:pPr>
              <w:adjustRightInd w:val="0"/>
              <w:spacing w:line="260" w:lineRule="exact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</w:tr>
    </w:tbl>
    <w:p w14:paraId="75E09932" w14:textId="77777777" w:rsidR="005A2DAF" w:rsidRPr="00827513" w:rsidRDefault="005A2DAF" w:rsidP="005A2DAF">
      <w:pPr>
        <w:pStyle w:val="ES"/>
        <w:ind w:left="330"/>
        <w:rPr>
          <w:rFonts w:ascii="함초롬돋움" w:eastAsia="함초롬돋움" w:hAnsi="함초롬돋움" w:cs="함초롬돋움"/>
          <w:sz w:val="2"/>
          <w:szCs w:val="2"/>
        </w:rPr>
      </w:pPr>
    </w:p>
    <w:p w14:paraId="497BD07C" w14:textId="77777777" w:rsidR="008D5E06" w:rsidRDefault="008D5E06" w:rsidP="008D5E06">
      <w:pPr>
        <w:pStyle w:val="3"/>
        <w:numPr>
          <w:ilvl w:val="0"/>
          <w:numId w:val="0"/>
        </w:numPr>
        <w:ind w:left="645" w:right="220"/>
        <w:rPr>
          <w:rFonts w:ascii="함초롬돋움" w:eastAsia="함초롬돋움" w:hAnsi="함초롬돋움" w:cs="함초롬돋움"/>
        </w:rPr>
      </w:pPr>
    </w:p>
    <w:p w14:paraId="2B079EB0" w14:textId="1E9B5E42" w:rsidR="00FD60BD" w:rsidRPr="00827513" w:rsidRDefault="005A2DAF" w:rsidP="005A2DAF">
      <w:pPr>
        <w:pStyle w:val="3"/>
        <w:ind w:left="645" w:right="220"/>
        <w:rPr>
          <w:rFonts w:ascii="함초롬돋움" w:eastAsia="함초롬돋움" w:hAnsi="함초롬돋움" w:cs="함초롬돋움"/>
        </w:rPr>
      </w:pPr>
      <w:bookmarkStart w:id="29" w:name="_Toc176359852"/>
      <w:r w:rsidRPr="00827513">
        <w:rPr>
          <w:rFonts w:ascii="함초롬돋움" w:eastAsia="함초롬돋움" w:hAnsi="함초롬돋움" w:cs="함초롬돋움" w:hint="eastAsia"/>
        </w:rPr>
        <w:t>조직도</w:t>
      </w:r>
      <w:bookmarkEnd w:id="29"/>
    </w:p>
    <w:p w14:paraId="3840D8B9" w14:textId="7CF2EA1A" w:rsidR="005A2DAF" w:rsidRPr="00827513" w:rsidRDefault="005A2DAF" w:rsidP="005A2DAF">
      <w:pPr>
        <w:pStyle w:val="ES"/>
        <w:ind w:left="330"/>
        <w:rPr>
          <w:rFonts w:ascii="함초롬돋움" w:eastAsia="함초롬돋움" w:hAnsi="함초롬돋움" w:cs="함초롬돋움"/>
        </w:rPr>
      </w:pPr>
    </w:p>
    <w:p w14:paraId="7503B29F" w14:textId="676D4651" w:rsidR="001B7FA4" w:rsidRPr="00827513" w:rsidRDefault="001B7FA4">
      <w:pPr>
        <w:spacing w:before="120" w:after="200"/>
        <w:rPr>
          <w:rFonts w:ascii="함초롬돋움" w:eastAsia="함초롬돋움" w:hAnsi="함초롬돋움" w:cs="함초롬돋움"/>
          <w:color w:val="000000" w:themeColor="text1"/>
        </w:rPr>
      </w:pPr>
    </w:p>
    <w:p w14:paraId="45D8D14D" w14:textId="13839800" w:rsidR="000D351F" w:rsidRPr="00827513" w:rsidRDefault="00094243" w:rsidP="005A4F45">
      <w:pPr>
        <w:pStyle w:val="2"/>
        <w:ind w:left="787" w:right="220"/>
        <w:rPr>
          <w:rFonts w:ascii="함초롬돋움" w:eastAsia="함초롬돋움" w:hAnsi="함초롬돋움" w:cs="함초롬돋움"/>
          <w:b w:val="0"/>
          <w:bCs/>
        </w:rPr>
      </w:pPr>
      <w:bookmarkStart w:id="30" w:name="_Toc176153712"/>
      <w:bookmarkStart w:id="31" w:name="_Toc176359853"/>
      <w:r w:rsidRPr="00827513">
        <w:rPr>
          <w:rFonts w:ascii="함초롬돋움" w:eastAsia="함초롬돋움" w:hAnsi="함초롬돋움" w:cs="함초롬돋움" w:hint="eastAsia"/>
          <w:b w:val="0"/>
          <w:bCs/>
        </w:rPr>
        <w:t>자본에 관한 사항</w:t>
      </w:r>
      <w:bookmarkEnd w:id="30"/>
      <w:bookmarkEnd w:id="31"/>
    </w:p>
    <w:p w14:paraId="64BBB1D5" w14:textId="142E5CD1" w:rsidR="005A4F45" w:rsidRPr="00827513" w:rsidRDefault="00556318" w:rsidP="00556318">
      <w:pPr>
        <w:pStyle w:val="3"/>
        <w:ind w:left="645" w:right="220"/>
        <w:rPr>
          <w:rFonts w:ascii="함초롬돋움" w:eastAsia="함초롬돋움" w:hAnsi="함초롬돋움" w:cs="함초롬돋움"/>
        </w:rPr>
      </w:pPr>
      <w:bookmarkStart w:id="32" w:name="_Toc176359854"/>
      <w:r w:rsidRPr="00827513">
        <w:rPr>
          <w:rFonts w:ascii="함초롬돋움" w:eastAsia="함초롬돋움" w:hAnsi="함초롬돋움" w:cs="함초롬돋움" w:hint="eastAsia"/>
        </w:rPr>
        <w:t xml:space="preserve">자본금 변동 </w:t>
      </w:r>
      <w:r w:rsidR="00360CCB" w:rsidRPr="00827513">
        <w:rPr>
          <w:rFonts w:ascii="함초롬돋움" w:eastAsia="함초롬돋움" w:hAnsi="함초롬돋움" w:cs="함초롬돋움" w:hint="eastAsia"/>
        </w:rPr>
        <w:t>내역</w:t>
      </w:r>
      <w:r w:rsidR="00320DD9" w:rsidRPr="00827513">
        <w:rPr>
          <w:rFonts w:ascii="함초롬돋움" w:eastAsia="함초롬돋움" w:hAnsi="함초롬돋움" w:cs="함초롬돋움" w:hint="eastAsia"/>
        </w:rPr>
        <w:t xml:space="preserve"> 등</w:t>
      </w:r>
      <w:bookmarkEnd w:id="32"/>
      <w:r w:rsidR="00320DD9" w:rsidRPr="00827513">
        <w:rPr>
          <w:rFonts w:ascii="함초롬돋움" w:eastAsia="함초롬돋움" w:hAnsi="함초롬돋움" w:cs="함초롬돋움" w:hint="eastAsia"/>
        </w:rPr>
        <w:t xml:space="preserve"> </w:t>
      </w:r>
    </w:p>
    <w:tbl>
      <w:tblPr>
        <w:tblW w:w="4838" w:type="pct"/>
        <w:tblInd w:w="27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56"/>
        <w:gridCol w:w="1360"/>
        <w:gridCol w:w="1724"/>
        <w:gridCol w:w="1982"/>
        <w:gridCol w:w="1326"/>
        <w:gridCol w:w="2004"/>
      </w:tblGrid>
      <w:tr w:rsidR="008C72A8" w:rsidRPr="00827513" w14:paraId="297DD835" w14:textId="77777777" w:rsidTr="00551122">
        <w:trPr>
          <w:trHeight w:val="330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356C333" w14:textId="77777777" w:rsidR="008C72A8" w:rsidRPr="00827513" w:rsidRDefault="008C72A8" w:rsidP="008C72A8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b/>
                <w:bCs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20"/>
              </w:rPr>
              <w:t>단계</w:t>
            </w:r>
          </w:p>
        </w:tc>
        <w:tc>
          <w:tcPr>
            <w:tcW w:w="6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28B76DD" w14:textId="77777777" w:rsidR="008C72A8" w:rsidRPr="00827513" w:rsidRDefault="008C72A8" w:rsidP="008C72A8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b/>
                <w:bCs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20"/>
              </w:rPr>
              <w:t>시기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B5BAF04" w14:textId="59B18578" w:rsidR="008C72A8" w:rsidRPr="00827513" w:rsidRDefault="008C72A8" w:rsidP="008C72A8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b/>
                <w:bCs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20"/>
              </w:rPr>
              <w:t>투자단가(</w:t>
            </w:r>
            <w:proofErr w:type="spellStart"/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20"/>
              </w:rPr>
              <w:t>밸류</w:t>
            </w:r>
            <w:proofErr w:type="spellEnd"/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20"/>
              </w:rPr>
              <w:t>)</w:t>
            </w:r>
          </w:p>
        </w:tc>
        <w:tc>
          <w:tcPr>
            <w:tcW w:w="10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55DECE" w14:textId="77777777" w:rsidR="008C72A8" w:rsidRPr="00827513" w:rsidRDefault="008C72A8" w:rsidP="008C72A8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b/>
                <w:bCs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20"/>
              </w:rPr>
              <w:t>투자자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4516113" w14:textId="0B56DE50" w:rsidR="008C72A8" w:rsidRPr="00827513" w:rsidRDefault="008C72A8" w:rsidP="008C72A8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b/>
                <w:bCs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20"/>
              </w:rPr>
              <w:t>투자주식수</w:t>
            </w:r>
          </w:p>
        </w:tc>
        <w:tc>
          <w:tcPr>
            <w:tcW w:w="101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105E062" w14:textId="3AF45942" w:rsidR="008C72A8" w:rsidRPr="00827513" w:rsidRDefault="008C72A8" w:rsidP="008C72A8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b/>
                <w:bCs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20"/>
              </w:rPr>
              <w:t>투자금액(원)</w:t>
            </w:r>
          </w:p>
        </w:tc>
      </w:tr>
      <w:tr w:rsidR="008C72A8" w:rsidRPr="00827513" w14:paraId="7DB8D65C" w14:textId="77777777" w:rsidTr="00551122">
        <w:trPr>
          <w:trHeight w:val="660"/>
        </w:trPr>
        <w:tc>
          <w:tcPr>
            <w:tcW w:w="739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C4377" w14:textId="77777777" w:rsidR="008C72A8" w:rsidRPr="00827513" w:rsidRDefault="008C72A8" w:rsidP="008C72A8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20"/>
              </w:rPr>
              <w:t>Angel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520BF" w14:textId="67AF3253" w:rsidR="008C72A8" w:rsidRPr="00827513" w:rsidRDefault="008C72A8" w:rsidP="008C72A8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20"/>
              </w:rPr>
              <w:t>년 월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6042C" w14:textId="29274EB2" w:rsidR="008C72A8" w:rsidRPr="00827513" w:rsidRDefault="008C72A8" w:rsidP="008C72A8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ADC15" w14:textId="67257A8F" w:rsidR="00FB1648" w:rsidRPr="00827513" w:rsidRDefault="00FB164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9F224" w14:textId="54309734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5DB00C1" w14:textId="1DF82859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</w:tr>
      <w:tr w:rsidR="008C72A8" w:rsidRPr="00827513" w14:paraId="3BFDE77D" w14:textId="77777777" w:rsidTr="00551122">
        <w:trPr>
          <w:trHeight w:val="330"/>
        </w:trPr>
        <w:tc>
          <w:tcPr>
            <w:tcW w:w="739" w:type="pct"/>
            <w:vMerge w:val="restar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476FE" w14:textId="77777777" w:rsidR="008C72A8" w:rsidRPr="00827513" w:rsidRDefault="008C72A8" w:rsidP="008C72A8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20"/>
              </w:rPr>
              <w:t>Seed</w:t>
            </w:r>
          </w:p>
        </w:tc>
        <w:tc>
          <w:tcPr>
            <w:tcW w:w="69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5B395" w14:textId="3058A3FD" w:rsidR="008C72A8" w:rsidRPr="00827513" w:rsidRDefault="008C72A8" w:rsidP="008C72A8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20"/>
              </w:rPr>
              <w:t>년 월</w:t>
            </w:r>
          </w:p>
        </w:tc>
        <w:tc>
          <w:tcPr>
            <w:tcW w:w="87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735A5" w14:textId="6402BEFB" w:rsidR="008C72A8" w:rsidRPr="00827513" w:rsidRDefault="008C72A8" w:rsidP="008C72A8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1BE9A" w14:textId="4D423443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9F49B" w14:textId="3C1D5B3E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CD9D645" w14:textId="23DBA388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</w:tr>
      <w:tr w:rsidR="008C72A8" w:rsidRPr="00827513" w14:paraId="376E7F0D" w14:textId="77777777" w:rsidTr="00551122">
        <w:trPr>
          <w:trHeight w:val="330"/>
        </w:trPr>
        <w:tc>
          <w:tcPr>
            <w:tcW w:w="739" w:type="pct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678C2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375DC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8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D220E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06893" w14:textId="69D3A6EC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8A20D" w14:textId="2D6A8095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3D8D9C" w14:textId="7FDBC6E7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</w:tr>
      <w:tr w:rsidR="008C72A8" w:rsidRPr="00827513" w14:paraId="662BBAB7" w14:textId="77777777" w:rsidTr="00551122">
        <w:trPr>
          <w:trHeight w:val="330"/>
        </w:trPr>
        <w:tc>
          <w:tcPr>
            <w:tcW w:w="739" w:type="pct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CE659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DA8E3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8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51463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BE09F" w14:textId="149BEE76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5189E" w14:textId="5AA55ADE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8E2B9C" w14:textId="77B7A0EB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</w:tr>
      <w:tr w:rsidR="008C72A8" w:rsidRPr="00827513" w14:paraId="7DFDD2C1" w14:textId="77777777" w:rsidTr="00551122">
        <w:trPr>
          <w:trHeight w:val="330"/>
        </w:trPr>
        <w:tc>
          <w:tcPr>
            <w:tcW w:w="739" w:type="pct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6DD6A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90AAB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8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B0FD3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AD2FD" w14:textId="525E4726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D1CBD" w14:textId="595FFC48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94368F" w14:textId="3D17E95A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</w:tr>
      <w:tr w:rsidR="008C72A8" w:rsidRPr="00827513" w14:paraId="4F1FCA82" w14:textId="77777777" w:rsidTr="00551122">
        <w:trPr>
          <w:trHeight w:val="330"/>
        </w:trPr>
        <w:tc>
          <w:tcPr>
            <w:tcW w:w="739" w:type="pct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B28E8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D0A40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8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EF50B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B7EE4" w14:textId="05CD323D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FA6C7" w14:textId="70764F4D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FADF1BD" w14:textId="05DC535A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</w:tr>
      <w:tr w:rsidR="008C72A8" w:rsidRPr="00827513" w14:paraId="66D8BAC2" w14:textId="77777777" w:rsidTr="00551122">
        <w:trPr>
          <w:trHeight w:val="330"/>
        </w:trPr>
        <w:tc>
          <w:tcPr>
            <w:tcW w:w="739" w:type="pct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8B7F8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6574D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8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FCCE9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4D95D" w14:textId="5FD241C4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3B301" w14:textId="0B914A0B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570E9F" w14:textId="2C0D0BFA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</w:tr>
      <w:tr w:rsidR="008C72A8" w:rsidRPr="00827513" w14:paraId="0BDB0A31" w14:textId="77777777" w:rsidTr="00551122">
        <w:trPr>
          <w:trHeight w:val="330"/>
        </w:trPr>
        <w:tc>
          <w:tcPr>
            <w:tcW w:w="739" w:type="pct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18BE1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003B1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8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A65AF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BAFE1" w14:textId="39843DFF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74B9D" w14:textId="332F52B2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15CB00E" w14:textId="2031D7C5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</w:tr>
      <w:tr w:rsidR="008C72A8" w:rsidRPr="00827513" w14:paraId="76DB3050" w14:textId="77777777" w:rsidTr="00551122">
        <w:trPr>
          <w:trHeight w:val="330"/>
        </w:trPr>
        <w:tc>
          <w:tcPr>
            <w:tcW w:w="739" w:type="pct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2AC13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05088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8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E6684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FD27B" w14:textId="0C59340A" w:rsidR="008C72A8" w:rsidRPr="00827513" w:rsidRDefault="008C72A8" w:rsidP="008C72A8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AB48B" w14:textId="5D75D42A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B2CF5B7" w14:textId="214B367B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</w:tr>
      <w:tr w:rsidR="008C72A8" w:rsidRPr="00827513" w14:paraId="21AFAA41" w14:textId="77777777" w:rsidTr="00551122">
        <w:trPr>
          <w:trHeight w:val="330"/>
        </w:trPr>
        <w:tc>
          <w:tcPr>
            <w:tcW w:w="331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96E2A" w14:textId="77777777" w:rsidR="008C72A8" w:rsidRPr="00827513" w:rsidRDefault="008C72A8" w:rsidP="008C72A8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b/>
                <w:bCs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20"/>
              </w:rPr>
              <w:t>합계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419E7" w14:textId="65FCAA8A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20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44261D3" w14:textId="552E22DF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20"/>
              </w:rPr>
            </w:pPr>
          </w:p>
        </w:tc>
      </w:tr>
    </w:tbl>
    <w:p w14:paraId="159E58DD" w14:textId="77777777" w:rsidR="00393617" w:rsidRPr="00827513" w:rsidRDefault="00393617" w:rsidP="00393617">
      <w:pPr>
        <w:pStyle w:val="ES"/>
        <w:ind w:left="330"/>
        <w:rPr>
          <w:rFonts w:ascii="함초롬돋움" w:eastAsia="함초롬돋움" w:hAnsi="함초롬돋움" w:cs="함초롬돋움"/>
          <w:b/>
          <w:bCs/>
        </w:rPr>
      </w:pPr>
    </w:p>
    <w:p w14:paraId="49BEF23D" w14:textId="77777777" w:rsidR="00C90382" w:rsidRDefault="00C90382" w:rsidP="00393617">
      <w:pPr>
        <w:pStyle w:val="ES"/>
        <w:ind w:left="330"/>
        <w:rPr>
          <w:rFonts w:ascii="함초롬돋움" w:eastAsia="함초롬돋움" w:hAnsi="함초롬돋움" w:cs="함초롬돋움"/>
          <w:b/>
          <w:bCs/>
        </w:rPr>
      </w:pPr>
    </w:p>
    <w:p w14:paraId="53B30BE3" w14:textId="364F37C1" w:rsidR="00551122" w:rsidRPr="00FB0C3C" w:rsidRDefault="00FB0C3C" w:rsidP="00FB0C3C">
      <w:pPr>
        <w:spacing w:before="120" w:after="200"/>
        <w:rPr>
          <w:rFonts w:ascii="함초롬돋움" w:eastAsia="함초롬돋움" w:hAnsi="함초롬돋움" w:cs="함초롬돋움"/>
          <w:b/>
          <w:bCs/>
          <w:color w:val="000000" w:themeColor="text1"/>
        </w:rPr>
      </w:pPr>
      <w:r>
        <w:rPr>
          <w:rFonts w:ascii="함초롬돋움" w:eastAsia="함초롬돋움" w:hAnsi="함초롬돋움" w:cs="함초롬돋움"/>
          <w:b/>
          <w:bCs/>
        </w:rPr>
        <w:br w:type="page"/>
      </w:r>
    </w:p>
    <w:p w14:paraId="7667777E" w14:textId="22915231" w:rsidR="005A4F45" w:rsidRPr="00827513" w:rsidRDefault="00556318" w:rsidP="00556318">
      <w:pPr>
        <w:pStyle w:val="3"/>
        <w:ind w:left="645" w:right="220"/>
        <w:rPr>
          <w:rFonts w:ascii="함초롬돋움" w:eastAsia="함초롬돋움" w:hAnsi="함초롬돋움" w:cs="함초롬돋움"/>
        </w:rPr>
      </w:pPr>
      <w:bookmarkStart w:id="33" w:name="_Toc176359855"/>
      <w:r w:rsidRPr="00827513">
        <w:rPr>
          <w:rFonts w:ascii="함초롬돋움" w:eastAsia="함초롬돋움" w:hAnsi="함초롬돋움" w:cs="함초롬돋움" w:hint="eastAsia"/>
        </w:rPr>
        <w:lastRenderedPageBreak/>
        <w:t>주주명부</w:t>
      </w:r>
      <w:bookmarkEnd w:id="33"/>
      <w:r w:rsidRPr="00827513">
        <w:rPr>
          <w:rFonts w:ascii="함초롬돋움" w:eastAsia="함초롬돋움" w:hAnsi="함초롬돋움" w:cs="함초롬돋움" w:hint="eastAsia"/>
        </w:rPr>
        <w:t xml:space="preserve"> </w:t>
      </w:r>
    </w:p>
    <w:p w14:paraId="635B0EF3" w14:textId="77777777" w:rsidR="0058495B" w:rsidRPr="00827513" w:rsidRDefault="0058495B" w:rsidP="0058495B">
      <w:pPr>
        <w:pStyle w:val="ES"/>
        <w:ind w:left="330"/>
        <w:rPr>
          <w:rFonts w:ascii="함초롬돋움" w:eastAsia="함초롬돋움" w:hAnsi="함초롬돋움" w:cs="함초롬돋움"/>
        </w:rPr>
      </w:pPr>
    </w:p>
    <w:p w14:paraId="7B6FB0B8" w14:textId="77777777" w:rsidR="0058495B" w:rsidRPr="00827513" w:rsidRDefault="0058495B" w:rsidP="0058495B">
      <w:pPr>
        <w:pStyle w:val="ES"/>
        <w:ind w:left="330"/>
        <w:rPr>
          <w:rFonts w:ascii="함초롬돋움" w:eastAsia="함초롬돋움" w:hAnsi="함초롬돋움" w:cs="함초롬돋움"/>
        </w:rPr>
      </w:pPr>
    </w:p>
    <w:p w14:paraId="2811E30B" w14:textId="28F4F13B" w:rsidR="0043317C" w:rsidRPr="00827513" w:rsidRDefault="0043317C" w:rsidP="0043317C">
      <w:pPr>
        <w:pStyle w:val="3"/>
        <w:ind w:left="645" w:right="220"/>
        <w:rPr>
          <w:rFonts w:ascii="함초롬돋움" w:eastAsia="함초롬돋움" w:hAnsi="함초롬돋움" w:cs="함초롬돋움"/>
        </w:rPr>
      </w:pPr>
      <w:bookmarkStart w:id="34" w:name="_Toc176359856"/>
      <w:r w:rsidRPr="00827513">
        <w:rPr>
          <w:rFonts w:ascii="함초롬돋움" w:eastAsia="함초롬돋움" w:hAnsi="함초롬돋움" w:cs="함초롬돋움" w:hint="eastAsia"/>
        </w:rPr>
        <w:t>주식매수선택권 부여 수량</w:t>
      </w:r>
      <w:bookmarkEnd w:id="34"/>
    </w:p>
    <w:p w14:paraId="68131574" w14:textId="14ECF073" w:rsidR="005D4727" w:rsidRPr="00827513" w:rsidRDefault="005D4727" w:rsidP="00FB0C3C">
      <w:pPr>
        <w:pStyle w:val="20"/>
        <w:numPr>
          <w:ilvl w:val="0"/>
          <w:numId w:val="0"/>
        </w:numPr>
        <w:ind w:left="426"/>
        <w:rPr>
          <w:rFonts w:ascii="함초롬돋움" w:eastAsia="함초롬돋움" w:hAnsi="함초롬돋움" w:cs="함초롬돋움"/>
        </w:rPr>
      </w:pPr>
    </w:p>
    <w:tbl>
      <w:tblPr>
        <w:tblW w:w="4752" w:type="pct"/>
        <w:tblInd w:w="4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218"/>
        <w:gridCol w:w="2087"/>
        <w:gridCol w:w="2086"/>
        <w:gridCol w:w="2286"/>
      </w:tblGrid>
      <w:tr w:rsidR="005D4727" w:rsidRPr="00827513" w14:paraId="3616F099" w14:textId="77777777" w:rsidTr="00827513">
        <w:trPr>
          <w:trHeight w:val="330"/>
        </w:trPr>
        <w:tc>
          <w:tcPr>
            <w:tcW w:w="16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039EE26" w14:textId="77777777" w:rsidR="005D4727" w:rsidRPr="00827513" w:rsidRDefault="005D4727" w:rsidP="005D4727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20"/>
              </w:rPr>
              <w:t>구분</w:t>
            </w:r>
          </w:p>
        </w:tc>
        <w:tc>
          <w:tcPr>
            <w:tcW w:w="10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971E5D9" w14:textId="2E83BE9F" w:rsidR="005D4727" w:rsidRPr="00827513" w:rsidRDefault="005D4727" w:rsidP="005D4727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20"/>
              </w:rPr>
              <w:t>부여 대상자수(명)</w:t>
            </w:r>
          </w:p>
        </w:tc>
        <w:tc>
          <w:tcPr>
            <w:tcW w:w="10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18B7898" w14:textId="1AC6A9C9" w:rsidR="005D4727" w:rsidRPr="00827513" w:rsidRDefault="005D4727" w:rsidP="005D4727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20"/>
              </w:rPr>
              <w:t>부여수량(주)</w:t>
            </w:r>
          </w:p>
        </w:tc>
        <w:tc>
          <w:tcPr>
            <w:tcW w:w="11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E9E32FE" w14:textId="77777777" w:rsidR="005D4727" w:rsidRPr="00827513" w:rsidRDefault="005D4727" w:rsidP="005D4727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20"/>
              </w:rPr>
              <w:t>현 주식수 대비 비율</w:t>
            </w:r>
          </w:p>
        </w:tc>
      </w:tr>
      <w:tr w:rsidR="005D4727" w:rsidRPr="00827513" w14:paraId="5EDCFE33" w14:textId="77777777" w:rsidTr="00827513">
        <w:trPr>
          <w:trHeight w:val="330"/>
        </w:trPr>
        <w:tc>
          <w:tcPr>
            <w:tcW w:w="1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8EB82" w14:textId="77777777" w:rsidR="005D4727" w:rsidRPr="00827513" w:rsidRDefault="005D4727" w:rsidP="005D4727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20"/>
              </w:rPr>
              <w:t>현 임직원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FB078" w14:textId="5B92531A" w:rsidR="005D4727" w:rsidRPr="00827513" w:rsidRDefault="005D4727" w:rsidP="005D4727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1C80E" w14:textId="23A3BCE5" w:rsidR="005D4727" w:rsidRPr="00827513" w:rsidRDefault="005D4727" w:rsidP="005D4727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94A079" w14:textId="19DF393E" w:rsidR="005D4727" w:rsidRPr="00827513" w:rsidRDefault="005D4727" w:rsidP="005D4727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</w:tr>
      <w:tr w:rsidR="005D4727" w:rsidRPr="00827513" w14:paraId="0B5744D3" w14:textId="77777777" w:rsidTr="00827513">
        <w:trPr>
          <w:trHeight w:val="330"/>
        </w:trPr>
        <w:tc>
          <w:tcPr>
            <w:tcW w:w="1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0C5DD" w14:textId="497CC62A" w:rsidR="005D4727" w:rsidRPr="00827513" w:rsidRDefault="005D4727" w:rsidP="005D4727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20"/>
              </w:rPr>
              <w:t>입사예정자</w:t>
            </w:r>
            <w:r w:rsidR="00827513">
              <w:rPr>
                <w:rFonts w:ascii="함초롬돋움" w:eastAsia="함초롬돋움" w:hAnsi="함초롬돋움" w:cs="함초롬돋움" w:hint="eastAsia"/>
                <w:color w:val="000000"/>
                <w:sz w:val="20"/>
              </w:rPr>
              <w:t>(부여예정)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3993C" w14:textId="1B310578" w:rsidR="005D4727" w:rsidRPr="00827513" w:rsidRDefault="005D4727" w:rsidP="005D4727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A667E" w14:textId="47C9939F" w:rsidR="005D4727" w:rsidRPr="00827513" w:rsidRDefault="005D4727" w:rsidP="005D4727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E5AC57E" w14:textId="178AED98" w:rsidR="005D4727" w:rsidRPr="00827513" w:rsidRDefault="005D4727" w:rsidP="005D4727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</w:tr>
      <w:tr w:rsidR="005D4727" w:rsidRPr="00827513" w14:paraId="7EDA0011" w14:textId="77777777" w:rsidTr="00827513">
        <w:trPr>
          <w:trHeight w:val="330"/>
        </w:trPr>
        <w:tc>
          <w:tcPr>
            <w:tcW w:w="1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EE376" w14:textId="77777777" w:rsidR="005D4727" w:rsidRPr="00827513" w:rsidRDefault="005D4727" w:rsidP="005D4727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b/>
                <w:bCs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20"/>
              </w:rPr>
              <w:t>합계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28F31F" w14:textId="01FD8C17" w:rsidR="005D4727" w:rsidRPr="00827513" w:rsidRDefault="005D4727" w:rsidP="005D4727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20"/>
              </w:rPr>
            </w:pP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3AA26" w14:textId="0EE8547A" w:rsidR="005D4727" w:rsidRPr="00827513" w:rsidRDefault="005D4727" w:rsidP="005D4727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20"/>
              </w:rPr>
            </w:pP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9A3755B" w14:textId="280625E4" w:rsidR="005D4727" w:rsidRPr="00827513" w:rsidRDefault="005D4727" w:rsidP="005D4727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20"/>
              </w:rPr>
            </w:pPr>
          </w:p>
        </w:tc>
      </w:tr>
    </w:tbl>
    <w:p w14:paraId="050F20ED" w14:textId="77777777" w:rsidR="005D4727" w:rsidRPr="00827513" w:rsidRDefault="005D4727" w:rsidP="005D4727">
      <w:pPr>
        <w:pStyle w:val="20"/>
        <w:numPr>
          <w:ilvl w:val="0"/>
          <w:numId w:val="0"/>
        </w:numPr>
        <w:ind w:left="426"/>
        <w:rPr>
          <w:rFonts w:ascii="함초롬돋움" w:eastAsia="함초롬돋움" w:hAnsi="함초롬돋움" w:cs="함초롬돋움"/>
        </w:rPr>
      </w:pPr>
    </w:p>
    <w:bookmarkEnd w:id="0"/>
    <w:bookmarkEnd w:id="1"/>
    <w:p w14:paraId="7D744CBE" w14:textId="76147F64" w:rsidR="006A20F8" w:rsidRPr="00827513" w:rsidRDefault="006A20F8">
      <w:pPr>
        <w:spacing w:before="120" w:after="200"/>
        <w:rPr>
          <w:rFonts w:ascii="함초롬돋움" w:eastAsia="함초롬돋움" w:hAnsi="함초롬돋움" w:cs="함초롬돋움"/>
          <w:color w:val="000000" w:themeColor="text1"/>
        </w:rPr>
      </w:pPr>
      <w:r w:rsidRPr="00827513">
        <w:rPr>
          <w:rFonts w:ascii="함초롬돋움" w:eastAsia="함초롬돋움" w:hAnsi="함초롬돋움" w:cs="함초롬돋움"/>
        </w:rPr>
        <w:br w:type="page"/>
      </w:r>
    </w:p>
    <w:p w14:paraId="0B681079" w14:textId="2DF9FBF7" w:rsidR="00B461E2" w:rsidRPr="00827513" w:rsidRDefault="006A20F8" w:rsidP="006A20F8">
      <w:pPr>
        <w:pStyle w:val="2"/>
        <w:ind w:left="787" w:right="220"/>
        <w:rPr>
          <w:rFonts w:ascii="함초롬돋움" w:eastAsia="함초롬돋움" w:hAnsi="함초롬돋움" w:cs="함초롬돋움"/>
          <w:b w:val="0"/>
          <w:bCs/>
        </w:rPr>
      </w:pPr>
      <w:bookmarkStart w:id="35" w:name="_Toc176153713"/>
      <w:bookmarkStart w:id="36" w:name="_Toc176359857"/>
      <w:r w:rsidRPr="00827513">
        <w:rPr>
          <w:rFonts w:ascii="함초롬돋움" w:eastAsia="함초롬돋움" w:hAnsi="함초롬돋움" w:cs="함초롬돋움" w:hint="eastAsia"/>
          <w:b w:val="0"/>
          <w:bCs/>
        </w:rPr>
        <w:lastRenderedPageBreak/>
        <w:t>재무에 관한 사항</w:t>
      </w:r>
      <w:bookmarkEnd w:id="35"/>
      <w:bookmarkEnd w:id="36"/>
    </w:p>
    <w:p w14:paraId="744D29DB" w14:textId="4FB333C6" w:rsidR="00442B8A" w:rsidRPr="00827513" w:rsidRDefault="00442B8A" w:rsidP="00442B8A">
      <w:pPr>
        <w:pStyle w:val="3"/>
        <w:spacing w:after="0" w:line="240" w:lineRule="auto"/>
        <w:ind w:left="645" w:right="220"/>
        <w:rPr>
          <w:rFonts w:ascii="함초롬돋움" w:eastAsia="함초롬돋움" w:hAnsi="함초롬돋움" w:cs="함초롬돋움"/>
        </w:rPr>
      </w:pPr>
      <w:bookmarkStart w:id="37" w:name="_Toc176359858"/>
      <w:r w:rsidRPr="00827513">
        <w:rPr>
          <w:rFonts w:ascii="함초롬돋움" w:eastAsia="함초롬돋움" w:hAnsi="함초롬돋움" w:cs="함초롬돋움" w:hint="eastAsia"/>
        </w:rPr>
        <w:t>요약재무상태표</w:t>
      </w:r>
      <w:bookmarkEnd w:id="37"/>
    </w:p>
    <w:p w14:paraId="61B53A07" w14:textId="538A763B" w:rsidR="00442B8A" w:rsidRPr="00827513" w:rsidRDefault="00442B8A" w:rsidP="00442B8A">
      <w:pPr>
        <w:pStyle w:val="ES"/>
        <w:ind w:left="330"/>
        <w:jc w:val="right"/>
        <w:rPr>
          <w:rFonts w:ascii="함초롬돋움" w:eastAsia="함초롬돋움" w:hAnsi="함초롬돋움" w:cs="함초롬돋움"/>
          <w:sz w:val="18"/>
          <w:szCs w:val="16"/>
        </w:rPr>
      </w:pPr>
      <w:r w:rsidRPr="00827513">
        <w:rPr>
          <w:rFonts w:ascii="함초롬돋움" w:eastAsia="함초롬돋움" w:hAnsi="함초롬돋움" w:cs="함초롬돋움" w:hint="eastAsia"/>
          <w:sz w:val="18"/>
          <w:szCs w:val="16"/>
        </w:rPr>
        <w:t>(단위: 백만원)</w:t>
      </w:r>
    </w:p>
    <w:tbl>
      <w:tblPr>
        <w:tblW w:w="4835" w:type="pct"/>
        <w:tblInd w:w="2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827"/>
        <w:gridCol w:w="2341"/>
        <w:gridCol w:w="2339"/>
        <w:gridCol w:w="2339"/>
      </w:tblGrid>
      <w:tr w:rsidR="00442B8A" w:rsidRPr="00827513" w14:paraId="05971BD3" w14:textId="77777777" w:rsidTr="00442B8A">
        <w:trPr>
          <w:trHeight w:val="57"/>
        </w:trPr>
        <w:tc>
          <w:tcPr>
            <w:tcW w:w="1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A888302" w14:textId="77777777" w:rsidR="00442B8A" w:rsidRPr="00827513" w:rsidRDefault="00442B8A" w:rsidP="00442B8A">
            <w:pPr>
              <w:spacing w:line="260" w:lineRule="exac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구분</w:t>
            </w:r>
          </w:p>
        </w:tc>
        <w:tc>
          <w:tcPr>
            <w:tcW w:w="11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216A78A" w14:textId="77777777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2022년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A261B5E" w14:textId="77777777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2023년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2F4D4DF" w14:textId="706C034E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2024년 상반기</w:t>
            </w:r>
          </w:p>
        </w:tc>
      </w:tr>
      <w:tr w:rsidR="00442B8A" w:rsidRPr="00827513" w14:paraId="3BE6DD84" w14:textId="77777777" w:rsidTr="0058495B">
        <w:trPr>
          <w:trHeight w:val="57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31299" w14:textId="77777777" w:rsidR="00442B8A" w:rsidRPr="00827513" w:rsidRDefault="00442B8A" w:rsidP="00442B8A">
            <w:pPr>
              <w:spacing w:line="260" w:lineRule="exac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유동자산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D30BF" w14:textId="78FFEBFB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3CA52" w14:textId="2F30AA3E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8756D17" w14:textId="06DB8958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2B8A" w:rsidRPr="00827513" w14:paraId="1DD2EA49" w14:textId="77777777" w:rsidTr="0058495B">
        <w:trPr>
          <w:trHeight w:val="57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CDE18" w14:textId="77777777" w:rsidR="00442B8A" w:rsidRPr="00827513" w:rsidRDefault="00442B8A" w:rsidP="00442B8A">
            <w:pPr>
              <w:spacing w:line="260" w:lineRule="exact"/>
              <w:ind w:firstLineChars="100" w:firstLine="190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현금성자산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1054E" w14:textId="512AC27E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538DC" w14:textId="42D71AC5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EC31A3F" w14:textId="0D0CE5C3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35F903B0" w14:textId="77777777" w:rsidTr="0058495B">
        <w:trPr>
          <w:trHeight w:val="57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2AEB0" w14:textId="77777777" w:rsidR="00442B8A" w:rsidRPr="00827513" w:rsidRDefault="00442B8A" w:rsidP="00442B8A">
            <w:pPr>
              <w:spacing w:line="260" w:lineRule="exact"/>
              <w:ind w:firstLineChars="100" w:firstLine="190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proofErr w:type="spellStart"/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기타유동자산</w:t>
            </w:r>
            <w:proofErr w:type="spellEnd"/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46A4F" w14:textId="48023A6E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F2069" w14:textId="38E86F4A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8DB0919" w14:textId="70744E30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63767155" w14:textId="77777777" w:rsidTr="0058495B">
        <w:trPr>
          <w:trHeight w:val="57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F373A" w14:textId="77777777" w:rsidR="00442B8A" w:rsidRPr="00827513" w:rsidRDefault="00442B8A" w:rsidP="00442B8A">
            <w:pPr>
              <w:spacing w:line="260" w:lineRule="exac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비유동자산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C68011" w14:textId="67A53D11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BD767" w14:textId="458703AF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F37258" w14:textId="188871EB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2B8A" w:rsidRPr="00827513" w14:paraId="5F948FBA" w14:textId="77777777" w:rsidTr="0058495B">
        <w:trPr>
          <w:trHeight w:val="57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6C223" w14:textId="77777777" w:rsidR="00442B8A" w:rsidRPr="00827513" w:rsidRDefault="00442B8A" w:rsidP="00442B8A">
            <w:pPr>
              <w:spacing w:line="260" w:lineRule="exact"/>
              <w:ind w:firstLineChars="100" w:firstLine="190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유형자산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2A703" w14:textId="0821E22A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DDFF5" w14:textId="20661AE1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B456084" w14:textId="4924B5FA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4D1385C7" w14:textId="77777777" w:rsidTr="0058495B">
        <w:trPr>
          <w:trHeight w:val="57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AC270" w14:textId="77777777" w:rsidR="00442B8A" w:rsidRPr="00827513" w:rsidRDefault="00442B8A" w:rsidP="00442B8A">
            <w:pPr>
              <w:spacing w:line="260" w:lineRule="exact"/>
              <w:ind w:firstLineChars="100" w:firstLine="190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무형자산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223CB" w14:textId="35AB330F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40C2C" w14:textId="45ED24D7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3D3BD56" w14:textId="16EE101F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5144FBD3" w14:textId="77777777" w:rsidTr="0058495B">
        <w:trPr>
          <w:trHeight w:val="57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FEE9A" w14:textId="77777777" w:rsidR="00442B8A" w:rsidRPr="00827513" w:rsidRDefault="00442B8A" w:rsidP="00442B8A">
            <w:pPr>
              <w:spacing w:line="260" w:lineRule="exact"/>
              <w:ind w:firstLineChars="100" w:firstLine="190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proofErr w:type="spellStart"/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기타비유동자산</w:t>
            </w:r>
            <w:proofErr w:type="spellEnd"/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12C1C" w14:textId="77CADCCF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627C9" w14:textId="3FE964BF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421018B" w14:textId="03D28FF5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4E5E81FD" w14:textId="77777777" w:rsidTr="0058495B">
        <w:trPr>
          <w:trHeight w:val="57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E7DAEAF" w14:textId="77777777" w:rsidR="00442B8A" w:rsidRPr="00827513" w:rsidRDefault="00442B8A" w:rsidP="007F522A">
            <w:pPr>
              <w:spacing w:line="260" w:lineRule="exac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자산총계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6A35208" w14:textId="2A4D77A7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28ECA4F" w14:textId="770F8AD1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0AF40488" w14:textId="3C85E0D8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2B8A" w:rsidRPr="00827513" w14:paraId="3E429AEA" w14:textId="77777777" w:rsidTr="0058495B">
        <w:trPr>
          <w:trHeight w:val="57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DA3AD" w14:textId="77777777" w:rsidR="00442B8A" w:rsidRPr="00827513" w:rsidRDefault="00442B8A" w:rsidP="00442B8A">
            <w:pPr>
              <w:spacing w:line="260" w:lineRule="exac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부채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CD262" w14:textId="672CD5B4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FA55B" w14:textId="43F34863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0079743" w14:textId="78F401BA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2B8A" w:rsidRPr="00827513" w14:paraId="1BBB40C7" w14:textId="77777777" w:rsidTr="0058495B">
        <w:trPr>
          <w:trHeight w:val="57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DD7FB" w14:textId="77777777" w:rsidR="00442B8A" w:rsidRPr="00827513" w:rsidRDefault="00442B8A" w:rsidP="00442B8A">
            <w:pPr>
              <w:spacing w:line="260" w:lineRule="exact"/>
              <w:ind w:firstLineChars="100" w:firstLine="190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미지급금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3788D" w14:textId="0D179CF3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46DD3" w14:textId="6C5B7EAD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A75FEC2" w14:textId="3E0F4F21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38504AB8" w14:textId="77777777" w:rsidTr="0058495B">
        <w:trPr>
          <w:trHeight w:val="57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0E622" w14:textId="77777777" w:rsidR="00442B8A" w:rsidRPr="00827513" w:rsidRDefault="00442B8A" w:rsidP="00442B8A">
            <w:pPr>
              <w:spacing w:line="260" w:lineRule="exact"/>
              <w:ind w:firstLineChars="100" w:firstLine="190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proofErr w:type="spellStart"/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기타유동부채</w:t>
            </w:r>
            <w:proofErr w:type="spellEnd"/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9B05F" w14:textId="7E4C7709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FF677" w14:textId="612FB555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F4F17C9" w14:textId="5DECD18B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4661AEFB" w14:textId="77777777" w:rsidTr="0058495B">
        <w:trPr>
          <w:trHeight w:val="57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F405E" w14:textId="77777777" w:rsidR="00442B8A" w:rsidRPr="00827513" w:rsidRDefault="00442B8A" w:rsidP="00442B8A">
            <w:pPr>
              <w:spacing w:line="260" w:lineRule="exac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자본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6559F3" w14:textId="4175A6F3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8863D" w14:textId="75C92AA3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C828629" w14:textId="567F8975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2B8A" w:rsidRPr="00827513" w14:paraId="6066C63E" w14:textId="77777777" w:rsidTr="0058495B">
        <w:trPr>
          <w:trHeight w:val="57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2B617" w14:textId="77777777" w:rsidR="00442B8A" w:rsidRPr="00827513" w:rsidRDefault="00442B8A" w:rsidP="00442B8A">
            <w:pPr>
              <w:spacing w:line="260" w:lineRule="exact"/>
              <w:ind w:firstLineChars="100" w:firstLine="190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자본금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06134" w14:textId="0F93AD90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DE15C" w14:textId="688348FB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EEB3541" w14:textId="59929C4E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7D4E0620" w14:textId="77777777" w:rsidTr="0058495B">
        <w:trPr>
          <w:trHeight w:val="57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02B3D" w14:textId="77777777" w:rsidR="00442B8A" w:rsidRPr="00827513" w:rsidRDefault="00442B8A" w:rsidP="00442B8A">
            <w:pPr>
              <w:spacing w:line="260" w:lineRule="exact"/>
              <w:ind w:firstLineChars="100" w:firstLine="190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주식발행초과금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7A086" w14:textId="5212CE0E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5F498" w14:textId="61FA155F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33542BD" w14:textId="2F7621C3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48035254" w14:textId="77777777" w:rsidTr="0058495B">
        <w:trPr>
          <w:trHeight w:val="57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E060B" w14:textId="77777777" w:rsidR="00442B8A" w:rsidRPr="00827513" w:rsidRDefault="00442B8A" w:rsidP="00442B8A">
            <w:pPr>
              <w:spacing w:line="260" w:lineRule="exact"/>
              <w:ind w:firstLineChars="100" w:firstLine="190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이익잉여금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A96C3" w14:textId="4E4A0DCC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66440" w14:textId="2B614969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BC0A193" w14:textId="3677C22F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11677986" w14:textId="77777777" w:rsidTr="0058495B">
        <w:trPr>
          <w:trHeight w:val="57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27A4242" w14:textId="77777777" w:rsidR="00442B8A" w:rsidRPr="00827513" w:rsidRDefault="00442B8A" w:rsidP="00442B8A">
            <w:pPr>
              <w:spacing w:line="260" w:lineRule="exac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부채 및 자본총계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74CC91F" w14:textId="0BF17ED7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7CCA0BA" w14:textId="418AFBFA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503EB9B7" w14:textId="0A001DFC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</w:tr>
    </w:tbl>
    <w:p w14:paraId="35C33E1A" w14:textId="77777777" w:rsidR="00442B8A" w:rsidRPr="00827513" w:rsidRDefault="00442B8A" w:rsidP="00442B8A">
      <w:pPr>
        <w:pStyle w:val="ES"/>
        <w:ind w:left="330"/>
        <w:rPr>
          <w:rFonts w:ascii="함초롬돋움" w:eastAsia="함초롬돋움" w:hAnsi="함초롬돋움" w:cs="함초롬돋움"/>
          <w:sz w:val="6"/>
          <w:szCs w:val="6"/>
        </w:rPr>
      </w:pPr>
    </w:p>
    <w:p w14:paraId="2DDFE4D9" w14:textId="45D996CC" w:rsidR="00442B8A" w:rsidRPr="00827513" w:rsidRDefault="00442B8A" w:rsidP="00442B8A">
      <w:pPr>
        <w:pStyle w:val="3"/>
        <w:spacing w:after="0" w:line="240" w:lineRule="auto"/>
        <w:ind w:left="645" w:right="220"/>
        <w:rPr>
          <w:rFonts w:ascii="함초롬돋움" w:eastAsia="함초롬돋움" w:hAnsi="함초롬돋움" w:cs="함초롬돋움"/>
        </w:rPr>
      </w:pPr>
      <w:bookmarkStart w:id="38" w:name="_Toc176359859"/>
      <w:proofErr w:type="spellStart"/>
      <w:r w:rsidRPr="00827513">
        <w:rPr>
          <w:rFonts w:ascii="함초롬돋움" w:eastAsia="함초롬돋움" w:hAnsi="함초롬돋움" w:cs="함초롬돋움" w:hint="eastAsia"/>
        </w:rPr>
        <w:t>요약손익계산서</w:t>
      </w:r>
      <w:bookmarkEnd w:id="38"/>
      <w:proofErr w:type="spellEnd"/>
    </w:p>
    <w:p w14:paraId="4DCEEB98" w14:textId="61382500" w:rsidR="00442B8A" w:rsidRPr="00827513" w:rsidRDefault="00442B8A" w:rsidP="00442B8A">
      <w:pPr>
        <w:pStyle w:val="ES"/>
        <w:ind w:left="330"/>
        <w:jc w:val="right"/>
        <w:rPr>
          <w:rFonts w:ascii="함초롬돋움" w:eastAsia="함초롬돋움" w:hAnsi="함초롬돋움" w:cs="함초롬돋움"/>
          <w:sz w:val="20"/>
          <w:szCs w:val="18"/>
        </w:rPr>
      </w:pPr>
      <w:r w:rsidRPr="00827513">
        <w:rPr>
          <w:rFonts w:ascii="함초롬돋움" w:eastAsia="함초롬돋움" w:hAnsi="함초롬돋움" w:cs="함초롬돋움" w:hint="eastAsia"/>
          <w:sz w:val="18"/>
          <w:szCs w:val="16"/>
        </w:rPr>
        <w:t>(단위: 백만원)</w:t>
      </w:r>
    </w:p>
    <w:tbl>
      <w:tblPr>
        <w:tblW w:w="4835" w:type="pct"/>
        <w:tblInd w:w="2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827"/>
        <w:gridCol w:w="2339"/>
        <w:gridCol w:w="2339"/>
        <w:gridCol w:w="2341"/>
      </w:tblGrid>
      <w:tr w:rsidR="00442B8A" w:rsidRPr="00827513" w14:paraId="57CB8FDF" w14:textId="77777777" w:rsidTr="00442B8A">
        <w:trPr>
          <w:trHeight w:val="20"/>
        </w:trPr>
        <w:tc>
          <w:tcPr>
            <w:tcW w:w="1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C90813F" w14:textId="77777777" w:rsidR="00442B8A" w:rsidRPr="00827513" w:rsidRDefault="00442B8A" w:rsidP="00442B8A">
            <w:pPr>
              <w:spacing w:line="260" w:lineRule="exac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구분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EBB3E81" w14:textId="2725CD39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2022년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059B4ED" w14:textId="36CEB525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2023년</w:t>
            </w:r>
          </w:p>
        </w:tc>
        <w:tc>
          <w:tcPr>
            <w:tcW w:w="11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C7ECEAC" w14:textId="58C8BFD0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2024년 상반기</w:t>
            </w:r>
          </w:p>
        </w:tc>
      </w:tr>
      <w:tr w:rsidR="00442B8A" w:rsidRPr="00827513" w14:paraId="7F3E92F0" w14:textId="77777777" w:rsidTr="0058495B">
        <w:trPr>
          <w:trHeight w:val="20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B53BA" w14:textId="77777777" w:rsidR="00442B8A" w:rsidRPr="00827513" w:rsidRDefault="00442B8A" w:rsidP="00442B8A">
            <w:pPr>
              <w:spacing w:line="260" w:lineRule="exac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매출액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7C7C2" w14:textId="5DC54A90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7385D" w14:textId="090346F1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A2A2E4A" w14:textId="17148371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2B8A" w:rsidRPr="00827513" w14:paraId="54ADCB74" w14:textId="77777777" w:rsidTr="0058495B">
        <w:trPr>
          <w:trHeight w:val="20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7FB06" w14:textId="77777777" w:rsidR="00442B8A" w:rsidRPr="00827513" w:rsidRDefault="00442B8A" w:rsidP="00442B8A">
            <w:pPr>
              <w:spacing w:line="260" w:lineRule="exac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매출원가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5D624" w14:textId="06F22E0B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50F6C" w14:textId="14CFE789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9DD9519" w14:textId="74CA6D4C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2B8A" w:rsidRPr="00827513" w14:paraId="4E9B8C98" w14:textId="77777777" w:rsidTr="0058495B">
        <w:trPr>
          <w:trHeight w:val="20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625" w14:textId="77777777" w:rsidR="00442B8A" w:rsidRPr="00827513" w:rsidRDefault="00442B8A" w:rsidP="00442B8A">
            <w:pPr>
              <w:spacing w:line="260" w:lineRule="exac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매출총이익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F8D96" w14:textId="77B6C7EA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78CA9" w14:textId="20CD1BF8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A7BE8B8" w14:textId="13DD031D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2B8A" w:rsidRPr="00827513" w14:paraId="6C6EEC11" w14:textId="77777777" w:rsidTr="0058495B">
        <w:trPr>
          <w:trHeight w:val="20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D9470" w14:textId="77777777" w:rsidR="00442B8A" w:rsidRPr="00827513" w:rsidRDefault="00442B8A" w:rsidP="00442B8A">
            <w:pPr>
              <w:spacing w:line="260" w:lineRule="exac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판매비와관리비</w:t>
            </w:r>
            <w:proofErr w:type="spellEnd"/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451C5" w14:textId="2BB7E455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1DE8A" w14:textId="06FCCFAD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E632427" w14:textId="3A205F82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2B8A" w:rsidRPr="00827513" w14:paraId="53CF12CA" w14:textId="77777777" w:rsidTr="0058495B">
        <w:trPr>
          <w:trHeight w:val="20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34AC6" w14:textId="77777777" w:rsidR="00442B8A" w:rsidRPr="00827513" w:rsidRDefault="00442B8A" w:rsidP="00442B8A">
            <w:pPr>
              <w:spacing w:line="260" w:lineRule="exact"/>
              <w:ind w:firstLineChars="100" w:firstLine="190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급여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87ED8" w14:textId="4BF15240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71A7B" w14:textId="728AA538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6FBDBF" w14:textId="48BF6B78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4C6925B7" w14:textId="77777777" w:rsidTr="0058495B">
        <w:trPr>
          <w:trHeight w:val="20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0B762" w14:textId="77777777" w:rsidR="00442B8A" w:rsidRPr="00827513" w:rsidRDefault="00442B8A" w:rsidP="00442B8A">
            <w:pPr>
              <w:spacing w:line="260" w:lineRule="exact"/>
              <w:ind w:firstLineChars="100" w:firstLine="190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지급수수료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808EF" w14:textId="4C45E84E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BACF7" w14:textId="3DD5C07A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207482F" w14:textId="03ED334D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0D5D43AC" w14:textId="77777777" w:rsidTr="0058495B">
        <w:trPr>
          <w:trHeight w:val="20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8B3DF" w14:textId="77777777" w:rsidR="00442B8A" w:rsidRPr="00827513" w:rsidRDefault="00442B8A" w:rsidP="00442B8A">
            <w:pPr>
              <w:spacing w:line="260" w:lineRule="exact"/>
              <w:ind w:firstLineChars="100" w:firstLine="190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경상연구개발비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95C69" w14:textId="4E775F07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AFF49" w14:textId="2CD04F1A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A8076E0" w14:textId="30EDC5F7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0B4FC9ED" w14:textId="77777777" w:rsidTr="0058495B">
        <w:trPr>
          <w:trHeight w:val="20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9DE39" w14:textId="77777777" w:rsidR="00442B8A" w:rsidRPr="00827513" w:rsidRDefault="00442B8A" w:rsidP="00442B8A">
            <w:pPr>
              <w:spacing w:line="260" w:lineRule="exact"/>
              <w:ind w:firstLineChars="100" w:firstLine="190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감가상각비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F0827" w14:textId="7E59FAE9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872AB" w14:textId="1DC3DF4B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1D3F44C" w14:textId="54856D6D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219C0FD9" w14:textId="77777777" w:rsidTr="0058495B">
        <w:trPr>
          <w:trHeight w:val="20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23310" w14:textId="77777777" w:rsidR="00442B8A" w:rsidRPr="00827513" w:rsidRDefault="00442B8A" w:rsidP="00442B8A">
            <w:pPr>
              <w:spacing w:line="260" w:lineRule="exact"/>
              <w:ind w:firstLineChars="100" w:firstLine="190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임차료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D957F" w14:textId="5E76596B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D1B2E" w14:textId="41D333C8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ED878B9" w14:textId="5CFBC576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4B1B780F" w14:textId="77777777" w:rsidTr="0058495B">
        <w:trPr>
          <w:trHeight w:val="20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CF0F8" w14:textId="77777777" w:rsidR="00442B8A" w:rsidRPr="00827513" w:rsidRDefault="00442B8A" w:rsidP="00442B8A">
            <w:pPr>
              <w:spacing w:line="260" w:lineRule="exact"/>
              <w:ind w:firstLineChars="100" w:firstLine="190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기타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52E50" w14:textId="58C8E2E0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E9332" w14:textId="334E2AB3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311C0BA" w14:textId="7D514EEF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186B0CA9" w14:textId="77777777" w:rsidTr="0058495B">
        <w:trPr>
          <w:trHeight w:val="20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9C524" w14:textId="77777777" w:rsidR="00442B8A" w:rsidRPr="00827513" w:rsidRDefault="00442B8A" w:rsidP="00442B8A">
            <w:pPr>
              <w:spacing w:line="260" w:lineRule="exac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영업외손익</w:t>
            </w:r>
            <w:proofErr w:type="spellEnd"/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CF348" w14:textId="45FF357E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DFF14" w14:textId="0591D0AD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1EF67B9" w14:textId="2DB4A104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2B8A" w:rsidRPr="00827513" w14:paraId="6906ECDE" w14:textId="77777777" w:rsidTr="0058495B">
        <w:trPr>
          <w:trHeight w:val="20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16AD0" w14:textId="77777777" w:rsidR="00442B8A" w:rsidRPr="00827513" w:rsidRDefault="00442B8A" w:rsidP="00442B8A">
            <w:pPr>
              <w:spacing w:line="260" w:lineRule="exact"/>
              <w:ind w:firstLineChars="100" w:firstLine="190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이자수익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B88FA" w14:textId="2DE4A337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2A95F" w14:textId="17C64F80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FE89774" w14:textId="6AB408E6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36ED6DB3" w14:textId="77777777" w:rsidTr="0058495B">
        <w:trPr>
          <w:trHeight w:val="20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9F589" w14:textId="77777777" w:rsidR="00442B8A" w:rsidRPr="00827513" w:rsidRDefault="00442B8A" w:rsidP="00442B8A">
            <w:pPr>
              <w:spacing w:line="260" w:lineRule="exact"/>
              <w:ind w:firstLineChars="100" w:firstLine="190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정부지원금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D7064" w14:textId="44B8FB02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DB48C" w14:textId="0112AE65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1244165" w14:textId="375633EC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24D413A5" w14:textId="77777777" w:rsidTr="0058495B">
        <w:trPr>
          <w:trHeight w:val="20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633BC" w14:textId="77777777" w:rsidR="00442B8A" w:rsidRPr="00827513" w:rsidRDefault="00442B8A" w:rsidP="00442B8A">
            <w:pPr>
              <w:spacing w:line="260" w:lineRule="exact"/>
              <w:ind w:firstLineChars="100" w:firstLine="190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기타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B869F" w14:textId="59311E38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834A3" w14:textId="2F332C24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08837DE" w14:textId="07825CEA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278360EB" w14:textId="77777777" w:rsidTr="0058495B">
        <w:trPr>
          <w:trHeight w:val="20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26C2B" w14:textId="77777777" w:rsidR="00442B8A" w:rsidRPr="00827513" w:rsidRDefault="00442B8A" w:rsidP="00442B8A">
            <w:pPr>
              <w:spacing w:line="260" w:lineRule="exac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세전이익</w:t>
            </w:r>
            <w:proofErr w:type="spellEnd"/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C958C" w14:textId="2EAFFC88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1F34E" w14:textId="46F7E243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8DFA9D7" w14:textId="4C612C93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2B8A" w:rsidRPr="00827513" w14:paraId="10BC5E72" w14:textId="77777777" w:rsidTr="0058495B">
        <w:trPr>
          <w:trHeight w:val="20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9D99B" w14:textId="77777777" w:rsidR="00442B8A" w:rsidRPr="00827513" w:rsidRDefault="00442B8A" w:rsidP="00442B8A">
            <w:pPr>
              <w:spacing w:line="260" w:lineRule="exact"/>
              <w:ind w:firstLineChars="100" w:firstLine="190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법인세비용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DFF07" w14:textId="1D8C3E0A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D82C9" w14:textId="7CEFFB65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20F51A8" w14:textId="3077BF3B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3F3E3F36" w14:textId="77777777" w:rsidTr="0058495B">
        <w:trPr>
          <w:trHeight w:val="20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FE8AC" w14:textId="77777777" w:rsidR="00442B8A" w:rsidRPr="00827513" w:rsidRDefault="00442B8A" w:rsidP="00442B8A">
            <w:pPr>
              <w:spacing w:line="260" w:lineRule="exac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당기순이익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DDD3C" w14:textId="38328B1F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D1CF7" w14:textId="0D740D65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87D053A" w14:textId="2834D249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</w:tr>
      <w:bookmarkEnd w:id="2"/>
    </w:tbl>
    <w:p w14:paraId="63E35708" w14:textId="77777777" w:rsidR="00184D38" w:rsidRDefault="00184D38" w:rsidP="00184D38">
      <w:pPr>
        <w:spacing w:before="120" w:after="200"/>
        <w:rPr>
          <w:rFonts w:ascii="맑은 고딕" w:eastAsia="맑은 고딕" w:hAnsi="맑은 고딕" w:cs="맑은 고딕"/>
          <w:b/>
          <w:bCs/>
          <w:color w:val="000000" w:themeColor="text1"/>
          <w:sz w:val="26"/>
          <w:szCs w:val="24"/>
        </w:rPr>
      </w:pPr>
    </w:p>
    <w:p w14:paraId="35471F38" w14:textId="77777777" w:rsidR="00184D38" w:rsidRDefault="00184D38" w:rsidP="00184D38">
      <w:pPr>
        <w:spacing w:before="120" w:after="200"/>
        <w:rPr>
          <w:rFonts w:ascii="맑은 고딕" w:eastAsia="맑은 고딕" w:hAnsi="맑은 고딕" w:cs="맑은 고딕"/>
          <w:b/>
          <w:bCs/>
          <w:color w:val="000000" w:themeColor="text1"/>
          <w:sz w:val="26"/>
          <w:szCs w:val="24"/>
        </w:rPr>
      </w:pPr>
    </w:p>
    <w:p w14:paraId="10EA978D" w14:textId="1E5AFC58" w:rsidR="00184D38" w:rsidRDefault="00184D38">
      <w:pPr>
        <w:spacing w:before="120" w:after="200"/>
        <w:rPr>
          <w:rFonts w:ascii="맑은 고딕" w:eastAsia="맑은 고딕" w:hAnsi="맑은 고딕" w:cs="맑은 고딕"/>
          <w:b/>
          <w:bCs/>
          <w:color w:val="000000" w:themeColor="text1"/>
          <w:sz w:val="26"/>
          <w:szCs w:val="24"/>
        </w:rPr>
      </w:pPr>
      <w:r>
        <w:rPr>
          <w:rFonts w:ascii="맑은 고딕" w:eastAsia="맑은 고딕" w:hAnsi="맑은 고딕" w:cs="맑은 고딕"/>
          <w:b/>
          <w:bCs/>
          <w:color w:val="000000" w:themeColor="text1"/>
          <w:sz w:val="26"/>
          <w:szCs w:val="24"/>
        </w:rPr>
        <w:br w:type="page"/>
      </w:r>
    </w:p>
    <w:p w14:paraId="3FD996B2" w14:textId="12C4B5EC" w:rsidR="00184D38" w:rsidRDefault="00184D38" w:rsidP="00184D38">
      <w:pPr>
        <w:spacing w:before="120" w:after="200"/>
        <w:rPr>
          <w:rFonts w:ascii="맑은 고딕" w:eastAsia="맑은 고딕" w:hAnsi="맑은 고딕" w:cs="맑은 고딕"/>
          <w:b/>
          <w:bCs/>
          <w:color w:val="000000" w:themeColor="text1"/>
          <w:sz w:val="26"/>
          <w:szCs w:val="24"/>
        </w:rPr>
      </w:pPr>
      <w:r w:rsidRPr="00184D38">
        <w:rPr>
          <w:rFonts w:ascii="맑은 고딕" w:eastAsia="맑은 고딕" w:hAnsi="맑은 고딕" w:cs="맑은 고딕" w:hint="eastAsia"/>
          <w:b/>
          <w:bCs/>
          <w:color w:val="000000" w:themeColor="text1"/>
          <w:sz w:val="26"/>
          <w:szCs w:val="24"/>
        </w:rPr>
        <w:lastRenderedPageBreak/>
        <w:t xml:space="preserve">첨부 </w:t>
      </w:r>
      <w:r>
        <w:rPr>
          <w:rFonts w:ascii="맑은 고딕" w:eastAsia="맑은 고딕" w:hAnsi="맑은 고딕" w:cs="맑은 고딕" w:hint="eastAsia"/>
          <w:b/>
          <w:bCs/>
          <w:color w:val="000000" w:themeColor="text1"/>
          <w:sz w:val="26"/>
          <w:szCs w:val="24"/>
        </w:rPr>
        <w:t>2</w:t>
      </w:r>
      <w:r w:rsidRPr="00184D38">
        <w:rPr>
          <w:rFonts w:ascii="맑은 고딕" w:eastAsia="맑은 고딕" w:hAnsi="맑은 고딕" w:cs="맑은 고딕" w:hint="eastAsia"/>
          <w:b/>
          <w:bCs/>
          <w:color w:val="000000" w:themeColor="text1"/>
          <w:sz w:val="26"/>
          <w:szCs w:val="24"/>
        </w:rPr>
        <w:t>.</w:t>
      </w:r>
      <w:r>
        <w:rPr>
          <w:rFonts w:ascii="맑은 고딕" w:eastAsia="맑은 고딕" w:hAnsi="맑은 고딕" w:cs="맑은 고딕" w:hint="eastAsia"/>
          <w:b/>
          <w:bCs/>
          <w:color w:val="000000" w:themeColor="text1"/>
          <w:sz w:val="26"/>
          <w:szCs w:val="24"/>
        </w:rPr>
        <w:t xml:space="preserve"> 최근 재무제표</w:t>
      </w:r>
    </w:p>
    <w:p w14:paraId="2CC5EB1E" w14:textId="77777777" w:rsidR="00184D38" w:rsidRPr="00184D38" w:rsidRDefault="00184D38" w:rsidP="00184D38"/>
    <w:sectPr w:rsidR="00184D38" w:rsidRPr="00184D38" w:rsidSect="000B3D19">
      <w:footerReference w:type="default" r:id="rId20"/>
      <w:pgSz w:w="11906" w:h="16838" w:code="9"/>
      <w:pgMar w:top="720" w:right="720" w:bottom="720" w:left="720" w:header="794" w:footer="454" w:gutter="284"/>
      <w:pgNumType w:start="2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3" w:author="Seungjun Cha" w:date="2024-09-04T09:19:00Z" w:initials="SC">
    <w:p w14:paraId="56B76902" w14:textId="77777777" w:rsidR="008D5E06" w:rsidRDefault="008D5E06" w:rsidP="008D5E06">
      <w:pPr>
        <w:pStyle w:val="aff"/>
      </w:pPr>
      <w:r>
        <w:rPr>
          <w:rStyle w:val="afe"/>
        </w:rPr>
        <w:annotationRef/>
      </w:r>
      <w:r>
        <w:t xml:space="preserve">- </w:t>
      </w:r>
      <w:r>
        <w:t>표시를</w:t>
      </w:r>
      <w:r>
        <w:t xml:space="preserve"> </w:t>
      </w:r>
      <w:r>
        <w:t>통해서</w:t>
      </w:r>
      <w:r>
        <w:t xml:space="preserve"> </w:t>
      </w:r>
      <w:r>
        <w:t>추가해둔</w:t>
      </w:r>
      <w:r>
        <w:t xml:space="preserve"> </w:t>
      </w:r>
      <w:r>
        <w:t>요소는</w:t>
      </w:r>
      <w:r>
        <w:t xml:space="preserve"> </w:t>
      </w:r>
      <w:r>
        <w:t>아래와</w:t>
      </w:r>
      <w:r>
        <w:t xml:space="preserve"> </w:t>
      </w:r>
      <w:r>
        <w:t>같습니다</w:t>
      </w:r>
      <w:r>
        <w:t xml:space="preserve">. </w:t>
      </w:r>
      <w:r>
        <w:br/>
      </w:r>
      <w:r>
        <w:br/>
        <w:t xml:space="preserve">차승준 팀장</w:t>
      </w:r>
      <w:r>
        <w:t/>
      </w:r>
      <w:r>
        <w:t/>
      </w:r>
    </w:p>
    <w:p w14:paraId="554454B5" w14:textId="77777777" w:rsidR="008D5E06" w:rsidRDefault="008D5E06" w:rsidP="008D5E06">
      <w:pPr>
        <w:pStyle w:val="aff"/>
      </w:pPr>
      <w:r>
        <w:t xml:space="preserve">차승준 팀장</w:t>
      </w:r>
      <w:r>
        <w:t/>
      </w:r>
      <w:r>
        <w:t/>
      </w:r>
    </w:p>
    <w:p w14:paraId="39727B92" w14:textId="77777777" w:rsidR="008D5E06" w:rsidRDefault="008D5E06" w:rsidP="008D5E06">
      <w:pPr>
        <w:pStyle w:val="aff"/>
      </w:pPr>
    </w:p>
    <w:p w14:paraId="77FB6561" w14:textId="77777777" w:rsidR="008D5E06" w:rsidRDefault="008D5E06" w:rsidP="008D5E06">
      <w:pPr>
        <w:pStyle w:val="aff"/>
      </w:pPr>
      <w:r>
        <w:t xml:space="preserve">테크스타트업(주)</w:t>
      </w:r>
      <w:r>
        <w:t/>
      </w:r>
      <w:r>
        <w:t/>
      </w:r>
    </w:p>
    <w:p w14:paraId="026D362C" w14:textId="77777777" w:rsidR="008D5E06" w:rsidRDefault="008D5E06" w:rsidP="008D5E06">
      <w:pPr>
        <w:pStyle w:val="aff"/>
      </w:pPr>
      <w:r>
        <w:t xml:space="preserve">자기자금</w:t>
      </w:r>
      <w:r>
        <w:t/>
      </w:r>
      <w:r>
        <w:t/>
      </w:r>
    </w:p>
    <w:p w14:paraId="32C3FA3F" w14:textId="77777777" w:rsidR="008D5E06" w:rsidRDefault="008D5E06" w:rsidP="008D5E06">
      <w:pPr>
        <w:pStyle w:val="aff"/>
      </w:pPr>
      <w:r>
        <w:t xml:space="preserve">전환우선주</w:t>
      </w:r>
      <w:r>
        <w:t/>
      </w:r>
      <w:r>
        <w:t/>
      </w:r>
    </w:p>
    <w:p w14:paraId="23640893" w14:textId="77777777" w:rsidR="008D5E06" w:rsidRDefault="008D5E06" w:rsidP="008D5E06">
      <w:pPr>
        <w:pStyle w:val="aff"/>
      </w:pPr>
      <w:r>
        <w:t xml:space="preserve">50원</w:t>
      </w:r>
      <w:r>
        <w:t/>
      </w:r>
      <w:r>
        <w:t/>
      </w:r>
    </w:p>
    <w:p w14:paraId="4FA9B708" w14:textId="77777777" w:rsidR="008D5E06" w:rsidRDefault="008D5E06" w:rsidP="008D5E06">
      <w:pPr>
        <w:pStyle w:val="aff"/>
      </w:pPr>
      <w:r>
        <w:t xml:space="preserve">10,000원</w:t>
      </w:r>
      <w:r>
        <w:t/>
      </w:r>
      <w:r>
        <w:t/>
      </w:r>
    </w:p>
    <w:p w14:paraId="3CDFA09F" w14:textId="77777777" w:rsidR="008D5E06" w:rsidRDefault="008D5E06" w:rsidP="008D5E06">
      <w:pPr>
        <w:pStyle w:val="aff"/>
      </w:pPr>
      <w:r>
        <w:t xml:space="preserve">5,000주</w:t>
      </w:r>
      <w:r>
        <w:t/>
      </w:r>
      <w:r>
        <w:t/>
      </w:r>
    </w:p>
    <w:p w14:paraId="6A21D11F" w14:textId="77777777" w:rsidR="008D5E06" w:rsidRDefault="008D5E06" w:rsidP="008D5E06">
      <w:pPr>
        <w:pStyle w:val="aff"/>
      </w:pPr>
      <w:r>
        <w:t xml:space="preserve">운영자금 등</w:t>
      </w:r>
      <w:r>
        <w:t/>
      </w:r>
      <w:r>
        <w:t/>
      </w:r>
    </w:p>
    <w:p w14:paraId="2E60788A" w14:textId="77777777" w:rsidR="008D5E06" w:rsidRDefault="008D5E06" w:rsidP="008D5E06">
      <w:pPr>
        <w:pStyle w:val="aff"/>
      </w:pPr>
      <w:r>
        <w:t xml:space="preserve">1.00%</w:t>
      </w:r>
      <w:r>
        <w:t/>
      </w:r>
      <w:r>
        <w:t/>
      </w:r>
    </w:p>
    <w:p w14:paraId="45FD1DA6" w14:textId="77777777" w:rsidR="008D5E06" w:rsidRDefault="008D5E06" w:rsidP="008D5E06">
      <w:pPr>
        <w:pStyle w:val="aff"/>
      </w:pPr>
      <w:r>
        <w:t xml:space="preserve">1.00%</w:t>
      </w:r>
      <w:r>
        <w:t/>
      </w:r>
      <w:r>
        <w:t/>
      </w:r>
    </w:p>
    <w:p w14:paraId="1A674924" w14:textId="77777777" w:rsidR="008D5E06" w:rsidRDefault="008D5E06" w:rsidP="008D5E06">
      <w:pPr>
        <w:pStyle w:val="aff"/>
      </w:pPr>
      <w:r>
        <w:t xml:space="preserve">10.00%</w:t>
      </w:r>
      <w:r>
        <w:t/>
      </w:r>
      <w:r>
        <w:t/>
      </w:r>
    </w:p>
    <w:p w14:paraId="076DA9C5" w14:textId="77777777" w:rsidR="008D5E06" w:rsidRDefault="008D5E06" w:rsidP="008D5E06">
      <w:pPr>
        <w:pStyle w:val="aff"/>
      </w:pPr>
    </w:p>
    <w:p w14:paraId="1516AD2E" w14:textId="77777777" w:rsidR="008D5E06" w:rsidRDefault="008D5E06" w:rsidP="008D5E06">
      <w:pPr>
        <w:pStyle w:val="aff"/>
      </w:pPr>
      <w:r>
        <w:t xml:space="preserve">김철수</w:t>
      </w:r>
      <w:r>
        <w:t/>
      </w:r>
      <w:r>
        <w:t/>
      </w:r>
    </w:p>
    <w:p w14:paraId="789F0094" w14:textId="77777777" w:rsidR="008D5E06" w:rsidRDefault="008D5E06" w:rsidP="008D5E06">
      <w:pPr>
        <w:pStyle w:val="aff"/>
      </w:pPr>
      <w:r>
        <w:t xml:space="preserve">강남구 테헤란로 301</w:t>
      </w:r>
      <w:r>
        <w:t/>
      </w:r>
      <w:r>
        <w:t/>
      </w:r>
      <w:r>
        <w:br/>
      </w:r>
      <w:r>
        <w:br/>
        <w:t xml:space="preserve"> </w:t>
      </w:r>
      <w:r>
        <w:t>해당</w:t>
      </w:r>
      <w:r>
        <w:t xml:space="preserve"> </w:t>
      </w:r>
      <w:r>
        <w:t>내용에</w:t>
      </w:r>
      <w:r>
        <w:t xml:space="preserve"> </w:t>
      </w:r>
      <w:r>
        <w:t>대해서</w:t>
      </w:r>
      <w:r>
        <w:t xml:space="preserve"> </w:t>
      </w:r>
      <w:r>
        <w:t>보고서</w:t>
      </w:r>
      <w:r>
        <w:t xml:space="preserve"> </w:t>
      </w:r>
      <w:r>
        <w:t>작성전에</w:t>
      </w:r>
      <w:r>
        <w:t xml:space="preserve"> </w:t>
      </w:r>
      <w:r>
        <w:t>정리해두었다가</w:t>
      </w:r>
      <w:r>
        <w:t xml:space="preserve"> </w:t>
      </w:r>
      <w:r>
        <w:t>바꾸기를</w:t>
      </w:r>
      <w:r>
        <w:t xml:space="preserve"> </w:t>
      </w:r>
      <w:r>
        <w:t>통하여</w:t>
      </w:r>
      <w:r>
        <w:t xml:space="preserve"> </w:t>
      </w:r>
      <w:r>
        <w:t>변경시키는</w:t>
      </w:r>
      <w:r>
        <w:t xml:space="preserve"> </w:t>
      </w:r>
      <w:r>
        <w:t>것을</w:t>
      </w:r>
      <w:r>
        <w:t xml:space="preserve"> </w:t>
      </w:r>
      <w:r>
        <w:t>추천드립니다</w:t>
      </w:r>
      <w:r>
        <w:t xml:space="preserve">. </w:t>
      </w:r>
    </w:p>
  </w:comment>
  <w:comment w:id="14" w:author="Seungjun Cha" w:date="2024-09-09T10:19:00Z" w:initials="SC">
    <w:p w14:paraId="181ABE1C" w14:textId="77777777" w:rsidR="00FB0C3C" w:rsidRDefault="00FB0C3C" w:rsidP="00FB0C3C">
      <w:pPr>
        <w:pStyle w:val="aff"/>
      </w:pPr>
      <w:r>
        <w:rPr>
          <w:rStyle w:val="afe"/>
        </w:rPr>
        <w:annotationRef/>
      </w:r>
      <w:r>
        <w:t>회사</w:t>
      </w:r>
      <w:r>
        <w:t xml:space="preserve"> IR</w:t>
      </w:r>
      <w:r>
        <w:t>에</w:t>
      </w:r>
      <w:r>
        <w:t xml:space="preserve"> </w:t>
      </w:r>
      <w:r>
        <w:t>기입된</w:t>
      </w:r>
      <w:r>
        <w:t xml:space="preserve"> </w:t>
      </w:r>
      <w:r>
        <w:t>간략한</w:t>
      </w:r>
      <w:r>
        <w:t xml:space="preserve"> </w:t>
      </w:r>
      <w:r>
        <w:t>수준의</w:t>
      </w:r>
      <w:r>
        <w:t xml:space="preserve"> </w:t>
      </w:r>
      <w:r>
        <w:t>회사</w:t>
      </w:r>
      <w:r>
        <w:t xml:space="preserve"> </w:t>
      </w:r>
      <w:r>
        <w:t>추정</w:t>
      </w:r>
      <w:r>
        <w:t xml:space="preserve"> </w:t>
      </w:r>
      <w:r>
        <w:t>재추정</w:t>
      </w:r>
    </w:p>
  </w:comment>
  <w:comment w:id="28" w:author="Seungjun Cha" w:date="2024-09-09T09:31:00Z" w:initials="SC">
    <w:p w14:paraId="376C47B2" w14:textId="554EA6D3" w:rsidR="00184D38" w:rsidRDefault="00184D38" w:rsidP="00184D38">
      <w:pPr>
        <w:pStyle w:val="aff"/>
      </w:pPr>
      <w:r>
        <w:rPr>
          <w:rStyle w:val="afe"/>
        </w:rPr>
        <w:annotationRef/>
      </w:r>
      <w:r>
        <w:t>주요인력에</w:t>
      </w:r>
      <w:r>
        <w:t xml:space="preserve"> </w:t>
      </w:r>
      <w:r>
        <w:t>관한</w:t>
      </w:r>
      <w:r>
        <w:t xml:space="preserve"> </w:t>
      </w:r>
      <w:r>
        <w:t>사항은</w:t>
      </w:r>
      <w:r>
        <w:t xml:space="preserve"> </w:t>
      </w:r>
      <w:r>
        <w:t>자세히</w:t>
      </w:r>
      <w:r>
        <w:t xml:space="preserve"> </w:t>
      </w:r>
      <w:r>
        <w:t>기재</w:t>
      </w:r>
      <w:r>
        <w:t xml:space="preserve"> </w:t>
      </w:r>
      <w:r>
        <w:t>부탁드립니다</w:t>
      </w:r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89F0094" w15:done="0"/>
  <w15:commentEx w15:paraId="181ABE1C" w15:done="0"/>
  <w15:commentEx w15:paraId="376C47B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6918785" w16cex:dateUtc="2024-09-04T00:19:00Z"/>
  <w16cex:commentExtensible w16cex:durableId="1C117D39" w16cex:dateUtc="2024-09-09T01:19:00Z"/>
  <w16cex:commentExtensible w16cex:durableId="663BE937" w16cex:dateUtc="2024-09-09T00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89F0094" w16cid:durableId="56918785"/>
  <w16cid:commentId w16cid:paraId="181ABE1C" w16cid:durableId="1C117D39"/>
  <w16cid:commentId w16cid:paraId="376C47B2" w16cid:durableId="663BE93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CBAF5D" w14:textId="77777777" w:rsidR="001B5B0E" w:rsidRDefault="001B5B0E">
      <w:pPr>
        <w:spacing w:line="240" w:lineRule="auto"/>
      </w:pPr>
      <w:r>
        <w:separator/>
      </w:r>
    </w:p>
  </w:endnote>
  <w:endnote w:type="continuationSeparator" w:id="0">
    <w:p w14:paraId="06796773" w14:textId="77777777" w:rsidR="001B5B0E" w:rsidRDefault="001B5B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Bold r:id="rId1" w:subsetted="1" w:fontKey="{23EAA8BE-4115-4394-BA56-C565E4779E8A}"/>
  </w:font>
  <w:font w:name="Malgan Gothic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명조">
    <w:altName w:val="맑은 고딕"/>
    <w:charset w:val="81"/>
    <w:family w:val="auto"/>
    <w:pitch w:val="variable"/>
    <w:sig w:usb0="800002A7" w:usb1="19D77CFB" w:usb2="00000010" w:usb3="00000000" w:csb0="00080000" w:csb1="00000000"/>
  </w:font>
  <w:font w:name="Noto Sans KR">
    <w:altName w:val="맑은 고딕"/>
    <w:charset w:val="81"/>
    <w:family w:val="modern"/>
    <w:pitch w:val="variable"/>
    <w:sig w:usb0="30000287" w:usb1="2BDF3C10" w:usb2="00000016" w:usb3="00000000" w:csb0="002E0107" w:csb1="00000000"/>
    <w:embedRegular r:id="rId2" w:fontKey="{68BE3740-5F98-4CCC-BB86-B4D42E9C9215}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바른고딕">
    <w:altName w:val="맑은 고딕"/>
    <w:charset w:val="81"/>
    <w:family w:val="modern"/>
    <w:pitch w:val="variable"/>
    <w:sig w:usb0="800002A7" w:usb1="09D77CFB" w:usb2="00000010" w:usb3="00000000" w:csb0="00080001" w:csb1="00000000"/>
    <w:embedRegular r:id="rId3" w:fontKey="{D3A0864C-3167-451B-8EE9-BD456CC78E41}"/>
    <w:embedBold r:id="rId4" w:fontKey="{37E8EF32-041B-403E-ADA9-DCE92FA973A8}"/>
  </w:font>
  <w:font w:name="Noto Sans KR ExtraBold">
    <w:altName w:val="맑은 고딕"/>
    <w:charset w:val="81"/>
    <w:family w:val="modern"/>
    <w:pitch w:val="variable"/>
    <w:sig w:usb0="30000287" w:usb1="2BDF3C10" w:usb2="00000016" w:usb3="00000000" w:csb0="002E0107" w:csb1="00000000"/>
  </w:font>
  <w:font w:name="a시네마M">
    <w:altName w:val="맑은 고딕"/>
    <w:charset w:val="81"/>
    <w:family w:val="roman"/>
    <w:pitch w:val="variable"/>
    <w:sig w:usb0="10000287" w:usb1="29D72C10" w:usb2="00000012" w:usb3="00000000" w:csb0="0008000D" w:csb1="00000000"/>
  </w:font>
  <w:font w:name="Noto Sans KR SemiBold">
    <w:altName w:val="맑은 고딕"/>
    <w:charset w:val="81"/>
    <w:family w:val="modern"/>
    <w:pitch w:val="variable"/>
    <w:sig w:usb0="30000287" w:usb1="2BDF3C10" w:usb2="00000016" w:usb3="00000000" w:csb0="002E01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  <w:embedRegular r:id="rId5" w:subsetted="1" w:fontKey="{D50F5563-EE9D-4505-A7BA-EDB033CA79A4}"/>
    <w:embedBold r:id="rId6" w:subsetted="1" w:fontKey="{17067D08-01FF-4EA0-B4A9-1F47014EB282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14E30" w14:textId="63994378" w:rsidR="00033A07" w:rsidRDefault="00033A07" w:rsidP="00250D32">
    <w:pPr>
      <w:pStyle w:val="ae"/>
    </w:pPr>
  </w:p>
  <w:p w14:paraId="5200C11D" w14:textId="303BCC0B" w:rsidR="00033A07" w:rsidRDefault="00033A07">
    <w:pPr>
      <w:pStyle w:val="ae"/>
    </w:pPr>
    <w:r>
      <w:tab/>
    </w:r>
    <w:r>
      <w:rPr>
        <w:noProof/>
      </w:rPr>
      <w:drawing>
        <wp:inline distT="0" distB="0" distL="0" distR="0" wp14:anchorId="19204FD1" wp14:editId="07A2D10F">
          <wp:extent cx="1238053" cy="192863"/>
          <wp:effectExtent l="0" t="0" r="635" b="0"/>
          <wp:docPr id="257669170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8446276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1065" cy="2073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B96F9" w14:textId="77777777" w:rsidR="00033A07" w:rsidRDefault="00033A07" w:rsidP="00551DCE">
    <w:pPr>
      <w:pStyle w:val="ae"/>
      <w:tabs>
        <w:tab w:val="left" w:pos="5816"/>
        <w:tab w:val="right" w:pos="8595"/>
      </w:tabs>
      <w:jc w:val="left"/>
    </w:pPr>
    <w:r>
      <w:tab/>
    </w:r>
    <w:r>
      <w:tab/>
    </w:r>
  </w:p>
  <w:p w14:paraId="6CDB92B7" w14:textId="77777777" w:rsidR="00033A07" w:rsidRDefault="00033A07" w:rsidP="00551DCE">
    <w:pPr>
      <w:pStyle w:val="ae"/>
      <w:tabs>
        <w:tab w:val="left" w:pos="5816"/>
        <w:tab w:val="right" w:pos="8595"/>
      </w:tabs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08AC2E" wp14:editId="22C26A6E">
              <wp:simplePos x="0" y="0"/>
              <wp:positionH relativeFrom="column">
                <wp:posOffset>21678</wp:posOffset>
              </wp:positionH>
              <wp:positionV relativeFrom="paragraph">
                <wp:posOffset>71327</wp:posOffset>
              </wp:positionV>
              <wp:extent cx="5437475" cy="0"/>
              <wp:effectExtent l="0" t="0" r="0" b="0"/>
              <wp:wrapNone/>
              <wp:docPr id="1363042538" name="직선 연결선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374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9CD805E" id="직선 연결선 1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pt,5.6pt" to="429.8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" strokecolor="#0e68bb [3044]"/>
          </w:pict>
        </mc:Fallback>
      </mc:AlternateContent>
    </w:r>
  </w:p>
  <w:p w14:paraId="3E986287" w14:textId="77777777" w:rsidR="00033A07" w:rsidRPr="0061530C" w:rsidRDefault="00033A07" w:rsidP="008E4B3E">
    <w:pPr>
      <w:pStyle w:val="ae"/>
      <w:tabs>
        <w:tab w:val="left" w:pos="5816"/>
        <w:tab w:val="right" w:pos="8595"/>
      </w:tabs>
      <w:jc w:val="left"/>
    </w:pPr>
    <w:r>
      <w:rPr>
        <w:noProof/>
      </w:rPr>
      <w:drawing>
        <wp:inline distT="0" distB="0" distL="0" distR="0" wp14:anchorId="1779D268" wp14:editId="3789AE75">
          <wp:extent cx="1238053" cy="192863"/>
          <wp:effectExtent l="0" t="0" r="635" b="0"/>
          <wp:docPr id="172368426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8446276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1065" cy="2073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162677" w14:textId="77777777" w:rsidR="00033A07" w:rsidRDefault="00033A07">
    <w:pPr>
      <w:pStyle w:val="ae"/>
    </w:pPr>
    <w:r>
      <w:rPr>
        <w:noProof/>
      </w:rPr>
      <mc:AlternateContent>
        <mc:Choice Requires="wps">
          <w:drawing>
            <wp:inline distT="0" distB="0" distL="0" distR="0" wp14:anchorId="618A1F0C" wp14:editId="0AD60CF1">
              <wp:extent cx="512445" cy="441325"/>
              <wp:effectExtent l="0" t="0" r="1905" b="0"/>
              <wp:docPr id="17" name="순서도: 대체 처리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2445" cy="441325"/>
                      </a:xfrm>
                      <a:prstGeom prst="flowChartAlternateProcess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BAAE3D" w14:textId="77777777" w:rsidR="00033A07" w:rsidRDefault="00033A07">
                          <w:pPr>
                            <w:pStyle w:val="ae"/>
                            <w:pBdr>
                              <w:top w:val="single" w:sz="12" w:space="1" w:color="0BD0D9" w:themeColor="accent3"/>
                              <w:bottom w:val="single" w:sz="48" w:space="1" w:color="0BD0D9" w:themeColor="accent3"/>
                            </w:pBd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zCs w:val="28"/>
                              <w:lang w:val="ko-KR"/>
                            </w:rPr>
                            <w:t>1</w: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618A1F0C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순서도: 대체 처리 17" o:spid="_x0000_s1030" type="#_x0000_t176" style="width:40.35pt;height:3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<v:textbox>
                <w:txbxContent>
                  <w:p w14:paraId="52BAAE3D" w14:textId="77777777" w:rsidR="00033A07" w:rsidRDefault="00033A07">
                    <w:pPr>
                      <w:pStyle w:val="ae"/>
                      <w:pBdr>
                        <w:top w:val="single" w:sz="12" w:space="1" w:color="0BD0D9" w:themeColor="accent3"/>
                        <w:bottom w:val="single" w:sz="48" w:space="1" w:color="0BD0D9" w:themeColor="accent3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2"/>
                        <w:szCs w:val="22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sz w:val="28"/>
                        <w:szCs w:val="28"/>
                        <w:lang w:val="ko-KR"/>
                      </w:rPr>
                      <w:t>1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함초롬돋움" w:eastAsia="함초롬돋움" w:hAnsi="함초롬돋움" w:cs="함초롬돋움"/>
      </w:rPr>
      <w:id w:val="2030600078"/>
      <w:docPartObj>
        <w:docPartGallery w:val="Page Numbers (Bottom of Page)"/>
        <w:docPartUnique/>
      </w:docPartObj>
    </w:sdtPr>
    <w:sdtContent>
      <w:sdt>
        <w:sdtPr>
          <w:rPr>
            <w:rFonts w:ascii="함초롬돋움" w:eastAsia="함초롬돋움" w:hAnsi="함초롬돋움" w:cs="함초롬돋움"/>
          </w:rPr>
          <w:id w:val="-1705238520"/>
          <w:docPartObj>
            <w:docPartGallery w:val="Page Numbers (Top of Page)"/>
            <w:docPartUnique/>
          </w:docPartObj>
        </w:sdtPr>
        <w:sdtContent>
          <w:p w14:paraId="751D2EF1" w14:textId="77777777" w:rsidR="00033A07" w:rsidRPr="008D5E06" w:rsidRDefault="00033A07" w:rsidP="008E4B3E">
            <w:pPr>
              <w:pStyle w:val="ae"/>
              <w:tabs>
                <w:tab w:val="left" w:pos="5816"/>
                <w:tab w:val="right" w:pos="8595"/>
              </w:tabs>
              <w:jc w:val="left"/>
              <w:rPr>
                <w:rFonts w:ascii="함초롬돋움" w:eastAsia="함초롬돋움" w:hAnsi="함초롬돋움" w:cs="함초롬돋움"/>
              </w:rPr>
            </w:pPr>
            <w:r w:rsidRPr="008D5E06">
              <w:rPr>
                <w:rFonts w:ascii="함초롬돋움" w:eastAsia="함초롬돋움" w:hAnsi="함초롬돋움" w:cs="함초롬돋움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6EC47C3" wp14:editId="0189C901">
                      <wp:simplePos x="0" y="0"/>
                      <wp:positionH relativeFrom="column">
                        <wp:posOffset>21678</wp:posOffset>
                      </wp:positionH>
                      <wp:positionV relativeFrom="paragraph">
                        <wp:posOffset>71327</wp:posOffset>
                      </wp:positionV>
                      <wp:extent cx="5437475" cy="0"/>
                      <wp:effectExtent l="0" t="0" r="0" b="0"/>
                      <wp:wrapNone/>
                      <wp:docPr id="1254352528" name="직선 연결선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374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6BB36D" id="직선 연결선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pt,5.6pt" to="429.8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" strokecolor="#0e68bb [3044]"/>
                  </w:pict>
                </mc:Fallback>
              </mc:AlternateContent>
            </w:r>
          </w:p>
          <w:p w14:paraId="0E837678" w14:textId="7B9ED207" w:rsidR="00033A07" w:rsidRPr="008D5E06" w:rsidRDefault="00033A07">
            <w:pPr>
              <w:pStyle w:val="ae"/>
              <w:rPr>
                <w:rFonts w:ascii="함초롬돋움" w:eastAsia="함초롬돋움" w:hAnsi="함초롬돋움" w:cs="함초롬돋움"/>
              </w:rPr>
            </w:pPr>
            <w:r w:rsidRPr="008D5E06">
              <w:rPr>
                <w:rFonts w:ascii="함초롬돋움" w:eastAsia="함초롬돋움" w:hAnsi="함초롬돋움" w:cs="함초롬돋움"/>
                <w:noProof/>
              </w:rPr>
              <w:drawing>
                <wp:anchor distT="0" distB="0" distL="114300" distR="114300" simplePos="0" relativeHeight="251664384" behindDoc="0" locked="0" layoutInCell="1" allowOverlap="1" wp14:anchorId="0CE0E5E9" wp14:editId="05794EA5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-1270</wp:posOffset>
                  </wp:positionV>
                  <wp:extent cx="1238053" cy="192863"/>
                  <wp:effectExtent l="0" t="0" r="635" b="0"/>
                  <wp:wrapSquare wrapText="bothSides"/>
                  <wp:docPr id="48420359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8446276" name="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53" cy="192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D5E06">
              <w:rPr>
                <w:rFonts w:ascii="함초롬돋움" w:eastAsia="함초롬돋움" w:hAnsi="함초롬돋움" w:cs="함초롬돋움"/>
                <w:lang w:val="ko-KR"/>
              </w:rPr>
              <w:t xml:space="preserve">페이지 </w:t>
            </w:r>
            <w:r w:rsidRPr="008D5E06">
              <w:rPr>
                <w:rFonts w:ascii="함초롬돋움" w:eastAsia="함초롬돋움" w:hAnsi="함초롬돋움" w:cs="함초롬돋움"/>
                <w:sz w:val="24"/>
                <w:szCs w:val="24"/>
              </w:rPr>
              <w:fldChar w:fldCharType="begin"/>
            </w:r>
            <w:r w:rsidRPr="008D5E06">
              <w:rPr>
                <w:rFonts w:ascii="함초롬돋움" w:eastAsia="함초롬돋움" w:hAnsi="함초롬돋움" w:cs="함초롬돋움"/>
              </w:rPr>
              <w:instrText>PAGE</w:instrText>
            </w:r>
            <w:r w:rsidRPr="008D5E06">
              <w:rPr>
                <w:rFonts w:ascii="함초롬돋움" w:eastAsia="함초롬돋움" w:hAnsi="함초롬돋움" w:cs="함초롬돋움"/>
                <w:sz w:val="24"/>
                <w:szCs w:val="24"/>
              </w:rPr>
              <w:fldChar w:fldCharType="separate"/>
            </w:r>
            <w:r w:rsidRPr="008D5E06">
              <w:rPr>
                <w:rFonts w:ascii="함초롬돋움" w:eastAsia="함초롬돋움" w:hAnsi="함초롬돋움" w:cs="함초롬돋움"/>
                <w:lang w:val="ko-KR"/>
              </w:rPr>
              <w:t>2</w:t>
            </w:r>
            <w:r w:rsidRPr="008D5E06">
              <w:rPr>
                <w:rFonts w:ascii="함초롬돋움" w:eastAsia="함초롬돋움" w:hAnsi="함초롬돋움" w:cs="함초롬돋움"/>
                <w:sz w:val="24"/>
                <w:szCs w:val="24"/>
              </w:rPr>
              <w:fldChar w:fldCharType="end"/>
            </w:r>
            <w:r w:rsidRPr="008D5E06">
              <w:rPr>
                <w:rFonts w:ascii="함초롬돋움" w:eastAsia="함초롬돋움" w:hAnsi="함초롬돋움" w:cs="함초롬돋움"/>
                <w:lang w:val="ko-KR"/>
              </w:rPr>
              <w:t xml:space="preserve"> / </w:t>
            </w:r>
            <w:r w:rsidRPr="008D5E06">
              <w:rPr>
                <w:rFonts w:ascii="함초롬돋움" w:eastAsia="함초롬돋움" w:hAnsi="함초롬돋움" w:cs="함초롬돋움"/>
                <w:sz w:val="24"/>
                <w:szCs w:val="24"/>
              </w:rPr>
              <w:fldChar w:fldCharType="begin"/>
            </w:r>
            <w:r w:rsidRPr="008D5E06">
              <w:rPr>
                <w:rFonts w:ascii="함초롬돋움" w:eastAsia="함초롬돋움" w:hAnsi="함초롬돋움" w:cs="함초롬돋움"/>
              </w:rPr>
              <w:instrText>NUMPAGES</w:instrText>
            </w:r>
            <w:r w:rsidRPr="008D5E06">
              <w:rPr>
                <w:rFonts w:ascii="함초롬돋움" w:eastAsia="함초롬돋움" w:hAnsi="함초롬돋움" w:cs="함초롬돋움"/>
                <w:sz w:val="24"/>
                <w:szCs w:val="24"/>
              </w:rPr>
              <w:fldChar w:fldCharType="separate"/>
            </w:r>
            <w:r w:rsidRPr="008D5E06">
              <w:rPr>
                <w:rFonts w:ascii="함초롬돋움" w:eastAsia="함초롬돋움" w:hAnsi="함초롬돋움" w:cs="함초롬돋움"/>
                <w:lang w:val="ko-KR"/>
              </w:rPr>
              <w:t>2</w:t>
            </w:r>
            <w:r w:rsidRPr="008D5E06">
              <w:rPr>
                <w:rFonts w:ascii="함초롬돋움" w:eastAsia="함초롬돋움" w:hAnsi="함초롬돋움" w:cs="함초롬돋움"/>
                <w:sz w:val="24"/>
                <w:szCs w:val="24"/>
              </w:rPr>
              <w:fldChar w:fldCharType="end"/>
            </w:r>
          </w:p>
        </w:sdtContent>
      </w:sdt>
    </w:sdtContent>
  </w:sdt>
  <w:p w14:paraId="55449656" w14:textId="35686C93" w:rsidR="00033A07" w:rsidRPr="008D5E06" w:rsidRDefault="00033A07" w:rsidP="008E1C44">
    <w:pPr>
      <w:pStyle w:val="ae"/>
      <w:tabs>
        <w:tab w:val="left" w:pos="5816"/>
        <w:tab w:val="right" w:pos="8595"/>
      </w:tabs>
      <w:rPr>
        <w:rFonts w:ascii="함초롬돋움" w:eastAsia="함초롬돋움" w:hAnsi="함초롬돋움" w:cs="함초롬돋움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8781FB" w14:textId="77777777" w:rsidR="001B5B0E" w:rsidRDefault="001B5B0E">
      <w:pPr>
        <w:spacing w:line="240" w:lineRule="auto"/>
      </w:pPr>
      <w:r>
        <w:separator/>
      </w:r>
    </w:p>
  </w:footnote>
  <w:footnote w:type="continuationSeparator" w:id="0">
    <w:p w14:paraId="7E3170EA" w14:textId="77777777" w:rsidR="001B5B0E" w:rsidRDefault="001B5B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DA16E5" w14:textId="49261B6E" w:rsidR="00033A07" w:rsidRPr="002205F5" w:rsidRDefault="00033A07" w:rsidP="002205F5">
    <w:pPr>
      <w:pStyle w:val="af2"/>
      <w:jc w:val="right"/>
      <w:rPr>
        <w:rFonts w:ascii="Times New Roman" w:hAnsi="Times New Roman" w:cs="Times New Roman"/>
        <w:b/>
        <w:bCs/>
        <w:i/>
        <w:iCs/>
        <w:color w:val="117DE0" w:themeColor="accent1" w:themeTint="E6"/>
        <w:sz w:val="19"/>
        <w:szCs w:val="19"/>
        <w:u w:val="single"/>
      </w:rPr>
    </w:pPr>
    <w:r w:rsidRPr="002205F5">
      <w:rPr>
        <w:rFonts w:ascii="Times New Roman" w:hAnsi="Times New Roman" w:cs="Times New Roman"/>
        <w:b/>
        <w:bCs/>
        <w:i/>
        <w:iCs/>
        <w:color w:val="117DE0" w:themeColor="accent1" w:themeTint="E6"/>
        <w:sz w:val="19"/>
        <w:szCs w:val="19"/>
        <w:u w:val="single"/>
      </w:rPr>
      <w:t>Strictly Confidential</w:t>
    </w:r>
  </w:p>
  <w:p w14:paraId="237B5FDC" w14:textId="77777777" w:rsidR="00033A07" w:rsidRPr="002205F5" w:rsidRDefault="00033A07" w:rsidP="002205F5">
    <w:pPr>
      <w:pStyle w:val="af2"/>
      <w:jc w:val="right"/>
      <w:rPr>
        <w:rFonts w:ascii="Times New Roman" w:hAnsi="Times New Roman" w:cs="Times New Roman"/>
        <w:b/>
        <w:bCs/>
        <w:i/>
        <w:iCs/>
        <w:color w:val="404040" w:themeColor="text1" w:themeTint="BF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993E6A" w14:textId="1393533F" w:rsidR="00033A07" w:rsidRPr="003575EC" w:rsidRDefault="00033A07" w:rsidP="002205F5">
    <w:pPr>
      <w:pStyle w:val="af2"/>
      <w:jc w:val="right"/>
      <w:rPr>
        <w:rFonts w:ascii="Times New Roman" w:hAnsi="Times New Roman" w:cs="Times New Roman"/>
        <w:b/>
        <w:bCs/>
        <w:i/>
        <w:iCs/>
        <w:color w:val="112F51" w:themeColor="text2" w:themeShade="BF"/>
        <w:sz w:val="19"/>
        <w:szCs w:val="19"/>
        <w:u w:val="single"/>
      </w:rPr>
    </w:pPr>
    <w:r w:rsidRPr="003575EC">
      <w:rPr>
        <w:rFonts w:ascii="Times New Roman" w:hAnsi="Times New Roman" w:cs="Times New Roman"/>
        <w:b/>
        <w:bCs/>
        <w:i/>
        <w:iCs/>
        <w:color w:val="112F51" w:themeColor="text2" w:themeShade="BF"/>
        <w:sz w:val="19"/>
        <w:szCs w:val="19"/>
        <w:u w:val="single"/>
      </w:rPr>
      <w:t>Strictly Confidential</w:t>
    </w:r>
  </w:p>
  <w:p w14:paraId="43D5AC4F" w14:textId="77777777" w:rsidR="00033A07" w:rsidRPr="00250D32" w:rsidRDefault="00033A07" w:rsidP="002205F5">
    <w:pPr>
      <w:pStyle w:val="af2"/>
      <w:jc w:val="right"/>
      <w:rPr>
        <w:rFonts w:ascii="Times New Roman" w:hAnsi="Times New Roman" w:cs="Times New Roman"/>
        <w:b/>
        <w:bCs/>
        <w:i/>
        <w:iCs/>
        <w:color w:val="117DE0" w:themeColor="accent1" w:themeTint="E6"/>
        <w:sz w:val="6"/>
        <w:szCs w:val="6"/>
        <w:u w:val="single"/>
      </w:rPr>
    </w:pPr>
  </w:p>
  <w:p w14:paraId="191CB17F" w14:textId="2BB46BDE" w:rsidR="00033A07" w:rsidRPr="002205F5" w:rsidRDefault="00033A07" w:rsidP="00250D32">
    <w:pPr>
      <w:pStyle w:val="af2"/>
      <w:ind w:right="440"/>
      <w:rPr>
        <w:rFonts w:ascii="Times New Roman" w:hAnsi="Times New Roman" w:cs="Times New Roman"/>
        <w:b/>
        <w:bCs/>
        <w:i/>
        <w:iCs/>
        <w:color w:val="404040" w:themeColor="text1" w:themeTint="BF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C1FC605" wp14:editId="701299C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437475" cy="0"/>
              <wp:effectExtent l="0" t="0" r="0" b="0"/>
              <wp:wrapNone/>
              <wp:docPr id="251999783" name="직선 연결선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3747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4902D4" id="직선 연결선 11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28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" strokecolor="#112f51 [2415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7D98C5" w14:textId="6A0DE10B" w:rsidR="00033A07" w:rsidRPr="007D185A" w:rsidRDefault="00033A07" w:rsidP="007D185A">
    <w:pPr>
      <w:pStyle w:val="af2"/>
      <w:rPr>
        <w:color w:val="7F7F7F" w:themeColor="text1" w:themeTint="80"/>
      </w:rPr>
    </w:pPr>
    <w:r>
      <w:fldChar w:fldCharType="begin"/>
    </w:r>
    <w:r>
      <w:instrText xml:space="preserve"> STYLEREF  "</w:instrText>
    </w:r>
    <w:r>
      <w:instrText>제목</w:instrText>
    </w:r>
    <w:r>
      <w:instrText xml:space="preserve"> 1" \n  \* MERGEFORMAT </w:instrText>
    </w:r>
    <w:r>
      <w:fldChar w:fldCharType="separate"/>
    </w:r>
    <w:r w:rsidR="000B3D19" w:rsidRPr="000B3D19">
      <w:rPr>
        <w:noProof/>
        <w:color w:val="7F7F7F" w:themeColor="text1" w:themeTint="80"/>
      </w:rPr>
      <w:t>I</w:t>
    </w:r>
    <w:r>
      <w:rPr>
        <w:noProof/>
        <w:color w:val="7F7F7F" w:themeColor="text1" w:themeTint="80"/>
      </w:rPr>
      <w:fldChar w:fldCharType="end"/>
    </w:r>
    <w:r w:rsidRPr="007D185A">
      <w:rPr>
        <w:color w:val="7F7F7F" w:themeColor="text1" w:themeTint="80"/>
      </w:rPr>
      <w:t xml:space="preserve">. </w:t>
    </w:r>
    <w:r>
      <w:fldChar w:fldCharType="begin"/>
    </w:r>
    <w:r>
      <w:instrText xml:space="preserve"> STYLEREF  "</w:instrText>
    </w:r>
    <w:r>
      <w:instrText>제목</w:instrText>
    </w:r>
    <w:r>
      <w:instrText xml:space="preserve"> 1"  \* MERGEFORMAT </w:instrText>
    </w:r>
    <w:r>
      <w:fldChar w:fldCharType="separate"/>
    </w:r>
    <w:r w:rsidR="000B3D19">
      <w:rPr>
        <w:noProof/>
      </w:rPr>
      <w:t>Executive Summary</w:t>
    </w:r>
    <w:r>
      <w:rPr>
        <w:noProof/>
        <w:color w:val="7F7F7F" w:themeColor="text1" w:themeTint="8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4235EC9"/>
    <w:multiLevelType w:val="hybridMultilevel"/>
    <w:tmpl w:val="13FADAD6"/>
    <w:lvl w:ilvl="0" w:tplc="C20A998A">
      <w:start w:val="1"/>
      <w:numFmt w:val="decimalEnclosedCircle"/>
      <w:lvlText w:val="%1"/>
      <w:lvlJc w:val="left"/>
      <w:pPr>
        <w:ind w:left="502" w:hanging="360"/>
      </w:pPr>
      <w:rPr>
        <w:rFonts w:ascii="맑은 고딕" w:eastAsia="맑은 고딕" w:hAnsi="맑은 고딕" w:hint="default"/>
        <w:b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upperLetter"/>
      <w:lvlText w:val="%5.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upperLetter"/>
      <w:lvlText w:val="%8.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3" w15:restartNumberingAfterBreak="0">
    <w:nsid w:val="15674303"/>
    <w:multiLevelType w:val="hybridMultilevel"/>
    <w:tmpl w:val="E4227220"/>
    <w:lvl w:ilvl="0" w:tplc="9A5AD4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222A5A98"/>
    <w:multiLevelType w:val="hybridMultilevel"/>
    <w:tmpl w:val="1382C790"/>
    <w:lvl w:ilvl="0" w:tplc="9A5AD4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331F67EE"/>
    <w:multiLevelType w:val="hybridMultilevel"/>
    <w:tmpl w:val="71DEF518"/>
    <w:lvl w:ilvl="0" w:tplc="2B98C596">
      <w:start w:val="1"/>
      <w:numFmt w:val="bullet"/>
      <w:lvlText w:val="•"/>
      <w:lvlJc w:val="left"/>
      <w:pPr>
        <w:ind w:left="800" w:hanging="400"/>
      </w:pPr>
      <w:rPr>
        <w:rFonts w:ascii="Malgan Gothic" w:eastAsia="Malgan Gothic" w:hAnsi="Malgan Gothic" w:cs="Malgan Gothic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B2B169B"/>
    <w:multiLevelType w:val="hybridMultilevel"/>
    <w:tmpl w:val="1382C790"/>
    <w:lvl w:ilvl="0" w:tplc="9A5AD4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3D0236B2"/>
    <w:multiLevelType w:val="hybridMultilevel"/>
    <w:tmpl w:val="06A65AF8"/>
    <w:lvl w:ilvl="0" w:tplc="525E586E">
      <w:start w:val="1"/>
      <w:numFmt w:val="bullet"/>
      <w:lvlText w:val="-"/>
      <w:lvlJc w:val="left"/>
      <w:pPr>
        <w:ind w:left="880" w:hanging="440"/>
      </w:pPr>
      <w:rPr>
        <w:rFonts w:ascii="휴먼명조" w:eastAsia="휴먼명조" w:hAnsi="Wingdings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7350BB1"/>
    <w:multiLevelType w:val="hybridMultilevel"/>
    <w:tmpl w:val="47EA556C"/>
    <w:lvl w:ilvl="0" w:tplc="F576308C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7C476C8"/>
    <w:multiLevelType w:val="hybridMultilevel"/>
    <w:tmpl w:val="1382C790"/>
    <w:lvl w:ilvl="0" w:tplc="9A5AD4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4812221C"/>
    <w:multiLevelType w:val="hybridMultilevel"/>
    <w:tmpl w:val="8E1E7BDA"/>
    <w:lvl w:ilvl="0" w:tplc="FAC03804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86F0A6F"/>
    <w:multiLevelType w:val="multilevel"/>
    <w:tmpl w:val="DE889998"/>
    <w:lvl w:ilvl="0">
      <w:start w:val="1"/>
      <w:numFmt w:val="upperRoman"/>
      <w:pStyle w:val="1"/>
      <w:lvlText w:val="%1."/>
      <w:lvlJc w:val="left"/>
      <w:pPr>
        <w:ind w:left="8237" w:hanging="440"/>
      </w:pPr>
      <w:rPr>
        <w:rFonts w:hint="eastAsia"/>
      </w:rPr>
    </w:lvl>
    <w:lvl w:ilvl="1">
      <w:start w:val="1"/>
      <w:numFmt w:val="decimal"/>
      <w:pStyle w:val="2"/>
      <w:lvlText w:val="%2."/>
      <w:lvlJc w:val="left"/>
      <w:pPr>
        <w:ind w:left="992" w:hanging="567"/>
      </w:pPr>
      <w:rPr>
        <w:rFonts w:hint="eastAsia"/>
        <w:b/>
        <w:bCs/>
        <w:sz w:val="28"/>
        <w:szCs w:val="28"/>
      </w:rPr>
    </w:lvl>
    <w:lvl w:ilvl="2">
      <w:start w:val="1"/>
      <w:numFmt w:val="ganada"/>
      <w:pStyle w:val="3"/>
      <w:lvlText w:val="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(%4)"/>
      <w:lvlJc w:val="left"/>
      <w:pPr>
        <w:ind w:left="1984" w:hanging="708"/>
      </w:pPr>
      <w:rPr>
        <w:rFonts w:ascii="Noto Sans KR" w:hAnsi="Noto Sans KR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B234E94"/>
    <w:multiLevelType w:val="hybridMultilevel"/>
    <w:tmpl w:val="98462EB8"/>
    <w:lvl w:ilvl="0" w:tplc="56BAB4C0">
      <w:start w:val="1"/>
      <w:numFmt w:val="decimalEnclosedCircle"/>
      <w:lvlText w:val="%1"/>
      <w:lvlJc w:val="left"/>
      <w:pPr>
        <w:ind w:left="690" w:hanging="360"/>
      </w:pPr>
      <w:rPr>
        <w:rFonts w:hAnsi="Noto Sans KR" w:hint="default"/>
      </w:rPr>
    </w:lvl>
    <w:lvl w:ilvl="1" w:tplc="04090019">
      <w:start w:val="1"/>
      <w:numFmt w:val="upperLetter"/>
      <w:lvlText w:val="%2."/>
      <w:lvlJc w:val="left"/>
      <w:pPr>
        <w:ind w:left="1210" w:hanging="440"/>
      </w:pPr>
    </w:lvl>
    <w:lvl w:ilvl="2" w:tplc="0409001B" w:tentative="1">
      <w:start w:val="1"/>
      <w:numFmt w:val="lowerRoman"/>
      <w:lvlText w:val="%3."/>
      <w:lvlJc w:val="right"/>
      <w:pPr>
        <w:ind w:left="1650" w:hanging="440"/>
      </w:pPr>
    </w:lvl>
    <w:lvl w:ilvl="3" w:tplc="0409000F" w:tentative="1">
      <w:start w:val="1"/>
      <w:numFmt w:val="decimal"/>
      <w:lvlText w:val="%4."/>
      <w:lvlJc w:val="left"/>
      <w:pPr>
        <w:ind w:left="2090" w:hanging="440"/>
      </w:pPr>
    </w:lvl>
    <w:lvl w:ilvl="4" w:tplc="04090019" w:tentative="1">
      <w:start w:val="1"/>
      <w:numFmt w:val="upperLetter"/>
      <w:lvlText w:val="%5."/>
      <w:lvlJc w:val="left"/>
      <w:pPr>
        <w:ind w:left="2530" w:hanging="440"/>
      </w:pPr>
    </w:lvl>
    <w:lvl w:ilvl="5" w:tplc="0409001B" w:tentative="1">
      <w:start w:val="1"/>
      <w:numFmt w:val="lowerRoman"/>
      <w:lvlText w:val="%6."/>
      <w:lvlJc w:val="right"/>
      <w:pPr>
        <w:ind w:left="2970" w:hanging="440"/>
      </w:pPr>
    </w:lvl>
    <w:lvl w:ilvl="6" w:tplc="0409000F" w:tentative="1">
      <w:start w:val="1"/>
      <w:numFmt w:val="decimal"/>
      <w:lvlText w:val="%7."/>
      <w:lvlJc w:val="left"/>
      <w:pPr>
        <w:ind w:left="3410" w:hanging="440"/>
      </w:pPr>
    </w:lvl>
    <w:lvl w:ilvl="7" w:tplc="04090019" w:tentative="1">
      <w:start w:val="1"/>
      <w:numFmt w:val="upperLetter"/>
      <w:lvlText w:val="%8."/>
      <w:lvlJc w:val="left"/>
      <w:pPr>
        <w:ind w:left="3850" w:hanging="440"/>
      </w:pPr>
    </w:lvl>
    <w:lvl w:ilvl="8" w:tplc="0409001B" w:tentative="1">
      <w:start w:val="1"/>
      <w:numFmt w:val="lowerRoman"/>
      <w:lvlText w:val="%9."/>
      <w:lvlJc w:val="right"/>
      <w:pPr>
        <w:ind w:left="4290" w:hanging="440"/>
      </w:pPr>
    </w:lvl>
  </w:abstractNum>
  <w:abstractNum w:abstractNumId="13" w15:restartNumberingAfterBreak="0">
    <w:nsid w:val="50267870"/>
    <w:multiLevelType w:val="hybridMultilevel"/>
    <w:tmpl w:val="3B103252"/>
    <w:lvl w:ilvl="0" w:tplc="72BC0604">
      <w:start w:val="1"/>
      <w:numFmt w:val="decimalEnclosedCircle"/>
      <w:lvlText w:val="%1"/>
      <w:lvlJc w:val="left"/>
      <w:pPr>
        <w:ind w:left="690" w:hanging="360"/>
      </w:pPr>
      <w:rPr>
        <w:rFonts w:hAnsi="Noto Sans KR" w:hint="default"/>
      </w:rPr>
    </w:lvl>
    <w:lvl w:ilvl="1" w:tplc="04090019" w:tentative="1">
      <w:start w:val="1"/>
      <w:numFmt w:val="upperLetter"/>
      <w:lvlText w:val="%2."/>
      <w:lvlJc w:val="left"/>
      <w:pPr>
        <w:ind w:left="1210" w:hanging="440"/>
      </w:pPr>
    </w:lvl>
    <w:lvl w:ilvl="2" w:tplc="0409001B" w:tentative="1">
      <w:start w:val="1"/>
      <w:numFmt w:val="lowerRoman"/>
      <w:lvlText w:val="%3."/>
      <w:lvlJc w:val="right"/>
      <w:pPr>
        <w:ind w:left="1650" w:hanging="440"/>
      </w:pPr>
    </w:lvl>
    <w:lvl w:ilvl="3" w:tplc="0409000F" w:tentative="1">
      <w:start w:val="1"/>
      <w:numFmt w:val="decimal"/>
      <w:lvlText w:val="%4."/>
      <w:lvlJc w:val="left"/>
      <w:pPr>
        <w:ind w:left="2090" w:hanging="440"/>
      </w:pPr>
    </w:lvl>
    <w:lvl w:ilvl="4" w:tplc="04090019" w:tentative="1">
      <w:start w:val="1"/>
      <w:numFmt w:val="upperLetter"/>
      <w:lvlText w:val="%5."/>
      <w:lvlJc w:val="left"/>
      <w:pPr>
        <w:ind w:left="2530" w:hanging="440"/>
      </w:pPr>
    </w:lvl>
    <w:lvl w:ilvl="5" w:tplc="0409001B" w:tentative="1">
      <w:start w:val="1"/>
      <w:numFmt w:val="lowerRoman"/>
      <w:lvlText w:val="%6."/>
      <w:lvlJc w:val="right"/>
      <w:pPr>
        <w:ind w:left="2970" w:hanging="440"/>
      </w:pPr>
    </w:lvl>
    <w:lvl w:ilvl="6" w:tplc="0409000F" w:tentative="1">
      <w:start w:val="1"/>
      <w:numFmt w:val="decimal"/>
      <w:lvlText w:val="%7."/>
      <w:lvlJc w:val="left"/>
      <w:pPr>
        <w:ind w:left="3410" w:hanging="440"/>
      </w:pPr>
    </w:lvl>
    <w:lvl w:ilvl="7" w:tplc="04090019" w:tentative="1">
      <w:start w:val="1"/>
      <w:numFmt w:val="upperLetter"/>
      <w:lvlText w:val="%8."/>
      <w:lvlJc w:val="left"/>
      <w:pPr>
        <w:ind w:left="3850" w:hanging="440"/>
      </w:pPr>
    </w:lvl>
    <w:lvl w:ilvl="8" w:tplc="0409001B" w:tentative="1">
      <w:start w:val="1"/>
      <w:numFmt w:val="lowerRoman"/>
      <w:lvlText w:val="%9."/>
      <w:lvlJc w:val="right"/>
      <w:pPr>
        <w:ind w:left="4290" w:hanging="440"/>
      </w:pPr>
    </w:lvl>
  </w:abstractNum>
  <w:abstractNum w:abstractNumId="14" w15:restartNumberingAfterBreak="0">
    <w:nsid w:val="61A546E2"/>
    <w:multiLevelType w:val="hybridMultilevel"/>
    <w:tmpl w:val="0380A6E8"/>
    <w:lvl w:ilvl="0" w:tplc="2B98C596">
      <w:start w:val="1"/>
      <w:numFmt w:val="bullet"/>
      <w:lvlText w:val="•"/>
      <w:lvlJc w:val="left"/>
      <w:pPr>
        <w:ind w:left="880" w:hanging="44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65CF77AE"/>
    <w:multiLevelType w:val="hybridMultilevel"/>
    <w:tmpl w:val="98462EB8"/>
    <w:lvl w:ilvl="0" w:tplc="FFFFFFFF">
      <w:start w:val="1"/>
      <w:numFmt w:val="decimalEnclosedCircle"/>
      <w:lvlText w:val="%1"/>
      <w:lvlJc w:val="left"/>
      <w:pPr>
        <w:ind w:left="690" w:hanging="360"/>
      </w:pPr>
      <w:rPr>
        <w:rFonts w:hAnsi="Noto Sans KR" w:hint="default"/>
      </w:rPr>
    </w:lvl>
    <w:lvl w:ilvl="1" w:tplc="FFFFFFFF">
      <w:start w:val="1"/>
      <w:numFmt w:val="upperLetter"/>
      <w:lvlText w:val="%2."/>
      <w:lvlJc w:val="left"/>
      <w:pPr>
        <w:ind w:left="1210" w:hanging="440"/>
      </w:pPr>
    </w:lvl>
    <w:lvl w:ilvl="2" w:tplc="FFFFFFFF" w:tentative="1">
      <w:start w:val="1"/>
      <w:numFmt w:val="lowerRoman"/>
      <w:lvlText w:val="%3."/>
      <w:lvlJc w:val="right"/>
      <w:pPr>
        <w:ind w:left="1650" w:hanging="440"/>
      </w:pPr>
    </w:lvl>
    <w:lvl w:ilvl="3" w:tplc="FFFFFFFF" w:tentative="1">
      <w:start w:val="1"/>
      <w:numFmt w:val="decimal"/>
      <w:lvlText w:val="%4."/>
      <w:lvlJc w:val="left"/>
      <w:pPr>
        <w:ind w:left="2090" w:hanging="440"/>
      </w:pPr>
    </w:lvl>
    <w:lvl w:ilvl="4" w:tplc="FFFFFFFF" w:tentative="1">
      <w:start w:val="1"/>
      <w:numFmt w:val="upperLetter"/>
      <w:lvlText w:val="%5."/>
      <w:lvlJc w:val="left"/>
      <w:pPr>
        <w:ind w:left="2530" w:hanging="440"/>
      </w:pPr>
    </w:lvl>
    <w:lvl w:ilvl="5" w:tplc="FFFFFFFF" w:tentative="1">
      <w:start w:val="1"/>
      <w:numFmt w:val="lowerRoman"/>
      <w:lvlText w:val="%6."/>
      <w:lvlJc w:val="right"/>
      <w:pPr>
        <w:ind w:left="2970" w:hanging="440"/>
      </w:pPr>
    </w:lvl>
    <w:lvl w:ilvl="6" w:tplc="FFFFFFFF" w:tentative="1">
      <w:start w:val="1"/>
      <w:numFmt w:val="decimal"/>
      <w:lvlText w:val="%7."/>
      <w:lvlJc w:val="left"/>
      <w:pPr>
        <w:ind w:left="3410" w:hanging="440"/>
      </w:pPr>
    </w:lvl>
    <w:lvl w:ilvl="7" w:tplc="FFFFFFFF" w:tentative="1">
      <w:start w:val="1"/>
      <w:numFmt w:val="upperLetter"/>
      <w:lvlText w:val="%8."/>
      <w:lvlJc w:val="left"/>
      <w:pPr>
        <w:ind w:left="3850" w:hanging="440"/>
      </w:pPr>
    </w:lvl>
    <w:lvl w:ilvl="8" w:tplc="FFFFFFFF" w:tentative="1">
      <w:start w:val="1"/>
      <w:numFmt w:val="lowerRoman"/>
      <w:lvlText w:val="%9."/>
      <w:lvlJc w:val="right"/>
      <w:pPr>
        <w:ind w:left="4290" w:hanging="440"/>
      </w:pPr>
    </w:lvl>
  </w:abstractNum>
  <w:abstractNum w:abstractNumId="16" w15:restartNumberingAfterBreak="0">
    <w:nsid w:val="68683991"/>
    <w:multiLevelType w:val="hybridMultilevel"/>
    <w:tmpl w:val="1382C790"/>
    <w:lvl w:ilvl="0" w:tplc="9A5AD4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69330917"/>
    <w:multiLevelType w:val="hybridMultilevel"/>
    <w:tmpl w:val="1382C790"/>
    <w:lvl w:ilvl="0" w:tplc="9A5AD4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693A245E"/>
    <w:multiLevelType w:val="multilevel"/>
    <w:tmpl w:val="91063EBE"/>
    <w:lvl w:ilvl="0">
      <w:start w:val="1"/>
      <w:numFmt w:val="none"/>
      <w:lvlText w:val="%1"/>
      <w:lvlJc w:val="left"/>
      <w:pPr>
        <w:ind w:left="425" w:hanging="283"/>
      </w:pPr>
      <w:rPr>
        <w:rFonts w:hint="eastAsia"/>
        <w:b w:val="0"/>
        <w:bCs w:val="0"/>
      </w:rPr>
    </w:lvl>
    <w:lvl w:ilvl="1">
      <w:start w:val="1"/>
      <w:numFmt w:val="bullet"/>
      <w:pStyle w:val="20"/>
      <w:lvlText w:val=""/>
      <w:lvlJc w:val="left"/>
      <w:pPr>
        <w:ind w:left="425" w:hanging="283"/>
      </w:pPr>
      <w:rPr>
        <w:rFonts w:ascii="Wingdings" w:hAnsi="Wingdings" w:hint="default"/>
      </w:rPr>
    </w:lvl>
    <w:lvl w:ilvl="2">
      <w:start w:val="1"/>
      <w:numFmt w:val="bullet"/>
      <w:lvlText w:val="•"/>
      <w:lvlJc w:val="left"/>
      <w:pPr>
        <w:ind w:left="709" w:hanging="284"/>
      </w:pPr>
      <w:rPr>
        <w:rFonts w:ascii="맑은 고딕" w:eastAsia="맑은 고딕" w:hAnsi="맑은 고딕" w:hint="eastAsia"/>
        <w:color w:val="auto"/>
        <w:spacing w:val="0"/>
        <w:position w:val="0"/>
      </w:rPr>
    </w:lvl>
    <w:lvl w:ilvl="3">
      <w:start w:val="1"/>
      <w:numFmt w:val="bullet"/>
      <w:lvlText w:val="−"/>
      <w:lvlJc w:val="left"/>
      <w:pPr>
        <w:ind w:left="992" w:hanging="283"/>
      </w:pPr>
      <w:rPr>
        <w:rFonts w:ascii="Noto Sans" w:hAnsi="Noto Sans" w:hint="default"/>
        <w:color w:val="auto"/>
      </w:rPr>
    </w:lvl>
    <w:lvl w:ilvl="4">
      <w:start w:val="1"/>
      <w:numFmt w:val="upperLetter"/>
      <w:lvlText w:val="%5."/>
      <w:lvlJc w:val="left"/>
      <w:pPr>
        <w:ind w:left="3005" w:hanging="17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72" w:hanging="17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139" w:hanging="17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706" w:hanging="17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273" w:hanging="170"/>
      </w:pPr>
      <w:rPr>
        <w:rFonts w:hint="eastAsia"/>
      </w:rPr>
    </w:lvl>
  </w:abstractNum>
  <w:abstractNum w:abstractNumId="19" w15:restartNumberingAfterBreak="0">
    <w:nsid w:val="6F170896"/>
    <w:multiLevelType w:val="hybridMultilevel"/>
    <w:tmpl w:val="1C38DBEA"/>
    <w:lvl w:ilvl="0" w:tplc="F576308C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05D025B"/>
    <w:multiLevelType w:val="hybridMultilevel"/>
    <w:tmpl w:val="C94C1538"/>
    <w:lvl w:ilvl="0" w:tplc="A96AC9CC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44531615">
    <w:abstractNumId w:val="1"/>
  </w:num>
  <w:num w:numId="2" w16cid:durableId="425853420">
    <w:abstractNumId w:val="0"/>
  </w:num>
  <w:num w:numId="3" w16cid:durableId="1241407430">
    <w:abstractNumId w:val="11"/>
  </w:num>
  <w:num w:numId="4" w16cid:durableId="27605810">
    <w:abstractNumId w:val="18"/>
  </w:num>
  <w:num w:numId="5" w16cid:durableId="1260408722">
    <w:abstractNumId w:val="18"/>
  </w:num>
  <w:num w:numId="6" w16cid:durableId="326329708">
    <w:abstractNumId w:val="18"/>
  </w:num>
  <w:num w:numId="7" w16cid:durableId="757484100">
    <w:abstractNumId w:val="10"/>
  </w:num>
  <w:num w:numId="8" w16cid:durableId="1853182949">
    <w:abstractNumId w:val="18"/>
  </w:num>
  <w:num w:numId="9" w16cid:durableId="943807374">
    <w:abstractNumId w:val="18"/>
  </w:num>
  <w:num w:numId="10" w16cid:durableId="965430568">
    <w:abstractNumId w:val="12"/>
  </w:num>
  <w:num w:numId="11" w16cid:durableId="1794402423">
    <w:abstractNumId w:val="18"/>
  </w:num>
  <w:num w:numId="12" w16cid:durableId="60839265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62330384">
    <w:abstractNumId w:val="20"/>
  </w:num>
  <w:num w:numId="14" w16cid:durableId="1422140385">
    <w:abstractNumId w:val="5"/>
  </w:num>
  <w:num w:numId="15" w16cid:durableId="1596595528">
    <w:abstractNumId w:val="14"/>
  </w:num>
  <w:num w:numId="16" w16cid:durableId="9441922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97657623">
    <w:abstractNumId w:val="6"/>
  </w:num>
  <w:num w:numId="18" w16cid:durableId="262341293">
    <w:abstractNumId w:val="17"/>
  </w:num>
  <w:num w:numId="19" w16cid:durableId="2084597991">
    <w:abstractNumId w:val="4"/>
  </w:num>
  <w:num w:numId="20" w16cid:durableId="865601024">
    <w:abstractNumId w:val="3"/>
  </w:num>
  <w:num w:numId="21" w16cid:durableId="1596405793">
    <w:abstractNumId w:val="9"/>
  </w:num>
  <w:num w:numId="22" w16cid:durableId="756243066">
    <w:abstractNumId w:val="16"/>
  </w:num>
  <w:num w:numId="23" w16cid:durableId="1032808728">
    <w:abstractNumId w:val="19"/>
  </w:num>
  <w:num w:numId="24" w16cid:durableId="1592002795">
    <w:abstractNumId w:val="8"/>
  </w:num>
  <w:num w:numId="25" w16cid:durableId="1188181039">
    <w:abstractNumId w:val="7"/>
  </w:num>
  <w:num w:numId="26" w16cid:durableId="1776443375">
    <w:abstractNumId w:val="13"/>
  </w:num>
  <w:num w:numId="27" w16cid:durableId="622005446">
    <w:abstractNumId w:val="18"/>
  </w:num>
  <w:num w:numId="28" w16cid:durableId="599457853">
    <w:abstractNumId w:val="2"/>
  </w:num>
  <w:num w:numId="29" w16cid:durableId="761990472">
    <w:abstractNumId w:val="18"/>
  </w:num>
  <w:num w:numId="30" w16cid:durableId="1514998663">
    <w:abstractNumId w:val="18"/>
  </w:num>
  <w:num w:numId="31" w16cid:durableId="560285733">
    <w:abstractNumId w:val="18"/>
  </w:num>
  <w:num w:numId="32" w16cid:durableId="1970241082">
    <w:abstractNumId w:val="18"/>
  </w:num>
  <w:num w:numId="33" w16cid:durableId="1409810619">
    <w:abstractNumId w:val="18"/>
  </w:num>
  <w:num w:numId="34" w16cid:durableId="159601160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163007803">
    <w:abstractNumId w:val="18"/>
  </w:num>
  <w:num w:numId="36" w16cid:durableId="2025937619">
    <w:abstractNumId w:val="11"/>
  </w:num>
  <w:num w:numId="37" w16cid:durableId="453718491">
    <w:abstractNumId w:val="15"/>
  </w:num>
  <w:num w:numId="38" w16cid:durableId="1609657774">
    <w:abstractNumId w:val="18"/>
  </w:num>
  <w:num w:numId="39" w16cid:durableId="1844125821">
    <w:abstractNumId w:val="18"/>
  </w:num>
  <w:num w:numId="40" w16cid:durableId="257325286">
    <w:abstractNumId w:val="18"/>
  </w:num>
  <w:num w:numId="41" w16cid:durableId="1603680046">
    <w:abstractNumId w:val="11"/>
  </w:num>
  <w:num w:numId="42" w16cid:durableId="17657545">
    <w:abstractNumId w:val="18"/>
  </w:num>
  <w:num w:numId="43" w16cid:durableId="2086802000">
    <w:abstractNumId w:val="11"/>
  </w:num>
  <w:num w:numId="44" w16cid:durableId="355619516">
    <w:abstractNumId w:val="11"/>
  </w:num>
  <w:num w:numId="45" w16cid:durableId="58333729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61166643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501920244">
    <w:abstractNumId w:val="11"/>
  </w:num>
  <w:num w:numId="48" w16cid:durableId="131183414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39474036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849833267">
    <w:abstractNumId w:val="11"/>
  </w:num>
  <w:num w:numId="51" w16cid:durableId="14616756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980113535">
    <w:abstractNumId w:val="11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eungjun Cha">
    <w15:presenceInfo w15:providerId="Windows Live" w15:userId="264b166afc0c96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saveSubsetFonts/>
  <w:bordersDoNotSurroundHeader/>
  <w:bordersDoNotSurroundFooter/>
  <w:proofState w:spelling="clean" w:grammar="clean"/>
  <w:attachedTemplate r:id="rId1"/>
  <w:defaultTabStop w:val="71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13"/>
    <w:rsid w:val="00003132"/>
    <w:rsid w:val="00003916"/>
    <w:rsid w:val="000041F3"/>
    <w:rsid w:val="00005FB0"/>
    <w:rsid w:val="00011837"/>
    <w:rsid w:val="00011DEE"/>
    <w:rsid w:val="00012234"/>
    <w:rsid w:val="0001266D"/>
    <w:rsid w:val="0001271C"/>
    <w:rsid w:val="00012F35"/>
    <w:rsid w:val="000218EE"/>
    <w:rsid w:val="000245F5"/>
    <w:rsid w:val="00027035"/>
    <w:rsid w:val="000273C1"/>
    <w:rsid w:val="0003140B"/>
    <w:rsid w:val="000329B1"/>
    <w:rsid w:val="00033A07"/>
    <w:rsid w:val="00037658"/>
    <w:rsid w:val="0003780A"/>
    <w:rsid w:val="0004173F"/>
    <w:rsid w:val="00041BFA"/>
    <w:rsid w:val="00042987"/>
    <w:rsid w:val="0004795E"/>
    <w:rsid w:val="0005068F"/>
    <w:rsid w:val="00050D59"/>
    <w:rsid w:val="00050E73"/>
    <w:rsid w:val="00051C40"/>
    <w:rsid w:val="00052431"/>
    <w:rsid w:val="00054A21"/>
    <w:rsid w:val="00055279"/>
    <w:rsid w:val="00057002"/>
    <w:rsid w:val="00061736"/>
    <w:rsid w:val="00063822"/>
    <w:rsid w:val="00063E43"/>
    <w:rsid w:val="0006455D"/>
    <w:rsid w:val="00065811"/>
    <w:rsid w:val="00066CA5"/>
    <w:rsid w:val="0006760C"/>
    <w:rsid w:val="00070C02"/>
    <w:rsid w:val="000724EF"/>
    <w:rsid w:val="00081584"/>
    <w:rsid w:val="00083EEC"/>
    <w:rsid w:val="00091FF4"/>
    <w:rsid w:val="000932C8"/>
    <w:rsid w:val="00094243"/>
    <w:rsid w:val="00094A49"/>
    <w:rsid w:val="00096FDD"/>
    <w:rsid w:val="0009771B"/>
    <w:rsid w:val="000A08B3"/>
    <w:rsid w:val="000A2849"/>
    <w:rsid w:val="000A5013"/>
    <w:rsid w:val="000A629D"/>
    <w:rsid w:val="000B0160"/>
    <w:rsid w:val="000B3D19"/>
    <w:rsid w:val="000B6CF3"/>
    <w:rsid w:val="000C1BB3"/>
    <w:rsid w:val="000C206D"/>
    <w:rsid w:val="000C241F"/>
    <w:rsid w:val="000C4C02"/>
    <w:rsid w:val="000C5153"/>
    <w:rsid w:val="000C6B3A"/>
    <w:rsid w:val="000C7DC4"/>
    <w:rsid w:val="000D0D99"/>
    <w:rsid w:val="000D2A95"/>
    <w:rsid w:val="000D351F"/>
    <w:rsid w:val="000D7FF2"/>
    <w:rsid w:val="000E0B20"/>
    <w:rsid w:val="000E3D4B"/>
    <w:rsid w:val="000E56F4"/>
    <w:rsid w:val="000E5C5F"/>
    <w:rsid w:val="000E6E7E"/>
    <w:rsid w:val="000E7023"/>
    <w:rsid w:val="000F0BF0"/>
    <w:rsid w:val="000F1EA1"/>
    <w:rsid w:val="000F33DB"/>
    <w:rsid w:val="000F3A27"/>
    <w:rsid w:val="000F575F"/>
    <w:rsid w:val="000F57E0"/>
    <w:rsid w:val="000F61A4"/>
    <w:rsid w:val="000F7831"/>
    <w:rsid w:val="0010247C"/>
    <w:rsid w:val="00102AB0"/>
    <w:rsid w:val="001046A5"/>
    <w:rsid w:val="00105ED5"/>
    <w:rsid w:val="001108DB"/>
    <w:rsid w:val="001123CC"/>
    <w:rsid w:val="001131D4"/>
    <w:rsid w:val="00113728"/>
    <w:rsid w:val="0011429D"/>
    <w:rsid w:val="00116DDE"/>
    <w:rsid w:val="00123C54"/>
    <w:rsid w:val="00130C57"/>
    <w:rsid w:val="00131C34"/>
    <w:rsid w:val="001324F1"/>
    <w:rsid w:val="00132634"/>
    <w:rsid w:val="0013481F"/>
    <w:rsid w:val="001355DD"/>
    <w:rsid w:val="00137E15"/>
    <w:rsid w:val="00142851"/>
    <w:rsid w:val="001457B7"/>
    <w:rsid w:val="001467B0"/>
    <w:rsid w:val="001473A3"/>
    <w:rsid w:val="001505E7"/>
    <w:rsid w:val="00151083"/>
    <w:rsid w:val="0015171B"/>
    <w:rsid w:val="00161154"/>
    <w:rsid w:val="00164436"/>
    <w:rsid w:val="00171B73"/>
    <w:rsid w:val="00174035"/>
    <w:rsid w:val="00174716"/>
    <w:rsid w:val="00184D38"/>
    <w:rsid w:val="00184EA0"/>
    <w:rsid w:val="001853FE"/>
    <w:rsid w:val="00185D0B"/>
    <w:rsid w:val="00185E24"/>
    <w:rsid w:val="0019189C"/>
    <w:rsid w:val="00191ED6"/>
    <w:rsid w:val="001921F2"/>
    <w:rsid w:val="001954B6"/>
    <w:rsid w:val="00196450"/>
    <w:rsid w:val="001A099D"/>
    <w:rsid w:val="001A573C"/>
    <w:rsid w:val="001A5F6B"/>
    <w:rsid w:val="001A6D05"/>
    <w:rsid w:val="001A7249"/>
    <w:rsid w:val="001B5B0E"/>
    <w:rsid w:val="001B7FA4"/>
    <w:rsid w:val="001C2046"/>
    <w:rsid w:val="001C23F0"/>
    <w:rsid w:val="001C292F"/>
    <w:rsid w:val="001C5366"/>
    <w:rsid w:val="001C6943"/>
    <w:rsid w:val="001C7501"/>
    <w:rsid w:val="001D10AC"/>
    <w:rsid w:val="001D1BA5"/>
    <w:rsid w:val="001D1DF4"/>
    <w:rsid w:val="001D28AC"/>
    <w:rsid w:val="001D3DD9"/>
    <w:rsid w:val="001D687F"/>
    <w:rsid w:val="001D6DAE"/>
    <w:rsid w:val="001D71B9"/>
    <w:rsid w:val="001D7242"/>
    <w:rsid w:val="001D79C6"/>
    <w:rsid w:val="001E17F6"/>
    <w:rsid w:val="001E2A76"/>
    <w:rsid w:val="001E53D9"/>
    <w:rsid w:val="001F17D4"/>
    <w:rsid w:val="001F266A"/>
    <w:rsid w:val="001F2716"/>
    <w:rsid w:val="001F28FF"/>
    <w:rsid w:val="001F5D9F"/>
    <w:rsid w:val="001F71CF"/>
    <w:rsid w:val="002001C0"/>
    <w:rsid w:val="0020148D"/>
    <w:rsid w:val="002046EA"/>
    <w:rsid w:val="00206885"/>
    <w:rsid w:val="0021372F"/>
    <w:rsid w:val="0021699A"/>
    <w:rsid w:val="002205F5"/>
    <w:rsid w:val="002233BB"/>
    <w:rsid w:val="00223889"/>
    <w:rsid w:val="00230B14"/>
    <w:rsid w:val="00232EFF"/>
    <w:rsid w:val="00240122"/>
    <w:rsid w:val="0024169A"/>
    <w:rsid w:val="00243751"/>
    <w:rsid w:val="00244B85"/>
    <w:rsid w:val="00250D32"/>
    <w:rsid w:val="00254C1D"/>
    <w:rsid w:val="0025669D"/>
    <w:rsid w:val="0025681E"/>
    <w:rsid w:val="002569C4"/>
    <w:rsid w:val="002602D9"/>
    <w:rsid w:val="00262CDF"/>
    <w:rsid w:val="00264F59"/>
    <w:rsid w:val="00265BED"/>
    <w:rsid w:val="00266BB4"/>
    <w:rsid w:val="0027006F"/>
    <w:rsid w:val="002712AE"/>
    <w:rsid w:val="00273CF4"/>
    <w:rsid w:val="002754BC"/>
    <w:rsid w:val="00275D13"/>
    <w:rsid w:val="00276474"/>
    <w:rsid w:val="002779A7"/>
    <w:rsid w:val="00280661"/>
    <w:rsid w:val="002815E7"/>
    <w:rsid w:val="002821D5"/>
    <w:rsid w:val="00282F70"/>
    <w:rsid w:val="00286A68"/>
    <w:rsid w:val="00286D30"/>
    <w:rsid w:val="002939BC"/>
    <w:rsid w:val="00294CA7"/>
    <w:rsid w:val="002A057E"/>
    <w:rsid w:val="002A23DF"/>
    <w:rsid w:val="002A29CC"/>
    <w:rsid w:val="002A626C"/>
    <w:rsid w:val="002A78DB"/>
    <w:rsid w:val="002A7DC7"/>
    <w:rsid w:val="002B1931"/>
    <w:rsid w:val="002B1A4B"/>
    <w:rsid w:val="002B25FB"/>
    <w:rsid w:val="002B5A97"/>
    <w:rsid w:val="002B5C1B"/>
    <w:rsid w:val="002C2059"/>
    <w:rsid w:val="002C2186"/>
    <w:rsid w:val="002C22EE"/>
    <w:rsid w:val="002C24A6"/>
    <w:rsid w:val="002C2728"/>
    <w:rsid w:val="002C2EEF"/>
    <w:rsid w:val="002C4260"/>
    <w:rsid w:val="002D3D3F"/>
    <w:rsid w:val="002D7D72"/>
    <w:rsid w:val="002E0C32"/>
    <w:rsid w:val="002E24E6"/>
    <w:rsid w:val="002E49DF"/>
    <w:rsid w:val="002E4ECC"/>
    <w:rsid w:val="002E6EB0"/>
    <w:rsid w:val="002E759E"/>
    <w:rsid w:val="002F13CE"/>
    <w:rsid w:val="002F25A5"/>
    <w:rsid w:val="002F46A2"/>
    <w:rsid w:val="002F505E"/>
    <w:rsid w:val="002F60D6"/>
    <w:rsid w:val="002F7C9D"/>
    <w:rsid w:val="00300AA8"/>
    <w:rsid w:val="00302346"/>
    <w:rsid w:val="00306ED3"/>
    <w:rsid w:val="0030799E"/>
    <w:rsid w:val="00311F09"/>
    <w:rsid w:val="0031236C"/>
    <w:rsid w:val="0031299E"/>
    <w:rsid w:val="00312DCA"/>
    <w:rsid w:val="0031371D"/>
    <w:rsid w:val="0031390D"/>
    <w:rsid w:val="00315164"/>
    <w:rsid w:val="00320DD9"/>
    <w:rsid w:val="00325183"/>
    <w:rsid w:val="003266FB"/>
    <w:rsid w:val="0033604D"/>
    <w:rsid w:val="00336C62"/>
    <w:rsid w:val="00337294"/>
    <w:rsid w:val="00337936"/>
    <w:rsid w:val="00345C52"/>
    <w:rsid w:val="0034696F"/>
    <w:rsid w:val="00346D1D"/>
    <w:rsid w:val="00356156"/>
    <w:rsid w:val="003575EC"/>
    <w:rsid w:val="003578DA"/>
    <w:rsid w:val="00360CCB"/>
    <w:rsid w:val="00361F87"/>
    <w:rsid w:val="00365216"/>
    <w:rsid w:val="00375D81"/>
    <w:rsid w:val="0037653C"/>
    <w:rsid w:val="00377426"/>
    <w:rsid w:val="00377468"/>
    <w:rsid w:val="0037793A"/>
    <w:rsid w:val="00381F57"/>
    <w:rsid w:val="003831B9"/>
    <w:rsid w:val="00386398"/>
    <w:rsid w:val="0038639E"/>
    <w:rsid w:val="00390EC2"/>
    <w:rsid w:val="00393617"/>
    <w:rsid w:val="00393A4E"/>
    <w:rsid w:val="003965B9"/>
    <w:rsid w:val="00396E77"/>
    <w:rsid w:val="003A04C1"/>
    <w:rsid w:val="003A3293"/>
    <w:rsid w:val="003A3E32"/>
    <w:rsid w:val="003A5C9E"/>
    <w:rsid w:val="003A636E"/>
    <w:rsid w:val="003B056D"/>
    <w:rsid w:val="003C0C12"/>
    <w:rsid w:val="003C13EA"/>
    <w:rsid w:val="003C5369"/>
    <w:rsid w:val="003C5CE8"/>
    <w:rsid w:val="003C6646"/>
    <w:rsid w:val="003D0FF4"/>
    <w:rsid w:val="003D26D5"/>
    <w:rsid w:val="003D5933"/>
    <w:rsid w:val="003E149F"/>
    <w:rsid w:val="003E45E9"/>
    <w:rsid w:val="003E5D98"/>
    <w:rsid w:val="003E6181"/>
    <w:rsid w:val="003F09FF"/>
    <w:rsid w:val="003F208B"/>
    <w:rsid w:val="003F302F"/>
    <w:rsid w:val="00401B1A"/>
    <w:rsid w:val="004040BF"/>
    <w:rsid w:val="0040506B"/>
    <w:rsid w:val="0040686B"/>
    <w:rsid w:val="004072E5"/>
    <w:rsid w:val="004101E8"/>
    <w:rsid w:val="004129A3"/>
    <w:rsid w:val="00413276"/>
    <w:rsid w:val="00413726"/>
    <w:rsid w:val="00414212"/>
    <w:rsid w:val="00414364"/>
    <w:rsid w:val="004145A2"/>
    <w:rsid w:val="00420E38"/>
    <w:rsid w:val="004216C1"/>
    <w:rsid w:val="004237F7"/>
    <w:rsid w:val="004241FE"/>
    <w:rsid w:val="00427571"/>
    <w:rsid w:val="00427E28"/>
    <w:rsid w:val="00431CAB"/>
    <w:rsid w:val="00432FB8"/>
    <w:rsid w:val="0043317C"/>
    <w:rsid w:val="00434071"/>
    <w:rsid w:val="0043642B"/>
    <w:rsid w:val="0044139D"/>
    <w:rsid w:val="00442B8A"/>
    <w:rsid w:val="00447552"/>
    <w:rsid w:val="00451C6D"/>
    <w:rsid w:val="004530D8"/>
    <w:rsid w:val="00454336"/>
    <w:rsid w:val="00454D86"/>
    <w:rsid w:val="00457EEB"/>
    <w:rsid w:val="00464F02"/>
    <w:rsid w:val="0046669C"/>
    <w:rsid w:val="00470182"/>
    <w:rsid w:val="00474B00"/>
    <w:rsid w:val="00476912"/>
    <w:rsid w:val="00477F7A"/>
    <w:rsid w:val="00492760"/>
    <w:rsid w:val="00493946"/>
    <w:rsid w:val="00493FA1"/>
    <w:rsid w:val="00494297"/>
    <w:rsid w:val="00495F9D"/>
    <w:rsid w:val="00496766"/>
    <w:rsid w:val="00496AAA"/>
    <w:rsid w:val="00496F00"/>
    <w:rsid w:val="004974D6"/>
    <w:rsid w:val="004A1151"/>
    <w:rsid w:val="004A1492"/>
    <w:rsid w:val="004A4E44"/>
    <w:rsid w:val="004A65F3"/>
    <w:rsid w:val="004B06DD"/>
    <w:rsid w:val="004B15DF"/>
    <w:rsid w:val="004B2795"/>
    <w:rsid w:val="004B385E"/>
    <w:rsid w:val="004B458C"/>
    <w:rsid w:val="004B52AC"/>
    <w:rsid w:val="004B5D75"/>
    <w:rsid w:val="004C1A8C"/>
    <w:rsid w:val="004C70A0"/>
    <w:rsid w:val="004D352A"/>
    <w:rsid w:val="004D3C20"/>
    <w:rsid w:val="004D44A4"/>
    <w:rsid w:val="004D55FC"/>
    <w:rsid w:val="004D7ED2"/>
    <w:rsid w:val="004E00EE"/>
    <w:rsid w:val="004E2043"/>
    <w:rsid w:val="004E5B10"/>
    <w:rsid w:val="004F05BF"/>
    <w:rsid w:val="004F0B54"/>
    <w:rsid w:val="004F33AD"/>
    <w:rsid w:val="004F4FCB"/>
    <w:rsid w:val="004F4FE5"/>
    <w:rsid w:val="004F5FDB"/>
    <w:rsid w:val="00503F35"/>
    <w:rsid w:val="00506555"/>
    <w:rsid w:val="0050699C"/>
    <w:rsid w:val="00510DFF"/>
    <w:rsid w:val="0051636C"/>
    <w:rsid w:val="00520556"/>
    <w:rsid w:val="0052145E"/>
    <w:rsid w:val="0052478A"/>
    <w:rsid w:val="00531CAD"/>
    <w:rsid w:val="00531E46"/>
    <w:rsid w:val="00532143"/>
    <w:rsid w:val="00533973"/>
    <w:rsid w:val="0053477B"/>
    <w:rsid w:val="00541BD9"/>
    <w:rsid w:val="00542592"/>
    <w:rsid w:val="00543A96"/>
    <w:rsid w:val="00544806"/>
    <w:rsid w:val="0055076D"/>
    <w:rsid w:val="00551122"/>
    <w:rsid w:val="00551DCE"/>
    <w:rsid w:val="00556318"/>
    <w:rsid w:val="00557DE5"/>
    <w:rsid w:val="00560B3A"/>
    <w:rsid w:val="0056228A"/>
    <w:rsid w:val="00564DD4"/>
    <w:rsid w:val="00573D5A"/>
    <w:rsid w:val="005746D4"/>
    <w:rsid w:val="00575061"/>
    <w:rsid w:val="0058064F"/>
    <w:rsid w:val="00582326"/>
    <w:rsid w:val="00582F8C"/>
    <w:rsid w:val="005832E4"/>
    <w:rsid w:val="005844D6"/>
    <w:rsid w:val="0058495B"/>
    <w:rsid w:val="0058566F"/>
    <w:rsid w:val="00586BBF"/>
    <w:rsid w:val="00591571"/>
    <w:rsid w:val="00591E59"/>
    <w:rsid w:val="00594649"/>
    <w:rsid w:val="005962F2"/>
    <w:rsid w:val="005972F3"/>
    <w:rsid w:val="005A0E06"/>
    <w:rsid w:val="005A186F"/>
    <w:rsid w:val="005A2DAF"/>
    <w:rsid w:val="005A4F45"/>
    <w:rsid w:val="005A5289"/>
    <w:rsid w:val="005A5E3F"/>
    <w:rsid w:val="005A6292"/>
    <w:rsid w:val="005A6A38"/>
    <w:rsid w:val="005A7C01"/>
    <w:rsid w:val="005B1C37"/>
    <w:rsid w:val="005B1DD3"/>
    <w:rsid w:val="005C09C1"/>
    <w:rsid w:val="005C1D18"/>
    <w:rsid w:val="005C5C3D"/>
    <w:rsid w:val="005C6832"/>
    <w:rsid w:val="005C6A0C"/>
    <w:rsid w:val="005D0819"/>
    <w:rsid w:val="005D0AED"/>
    <w:rsid w:val="005D1F18"/>
    <w:rsid w:val="005D24E8"/>
    <w:rsid w:val="005D28FD"/>
    <w:rsid w:val="005D4727"/>
    <w:rsid w:val="005D5F00"/>
    <w:rsid w:val="005D7C2F"/>
    <w:rsid w:val="005E07ED"/>
    <w:rsid w:val="005E213D"/>
    <w:rsid w:val="005E3454"/>
    <w:rsid w:val="005E381E"/>
    <w:rsid w:val="005E4AAC"/>
    <w:rsid w:val="005E4DDA"/>
    <w:rsid w:val="005E6645"/>
    <w:rsid w:val="005E6860"/>
    <w:rsid w:val="005F68F9"/>
    <w:rsid w:val="0060231B"/>
    <w:rsid w:val="00603B20"/>
    <w:rsid w:val="006042A1"/>
    <w:rsid w:val="00605295"/>
    <w:rsid w:val="00610F8C"/>
    <w:rsid w:val="00612761"/>
    <w:rsid w:val="00612B5F"/>
    <w:rsid w:val="00612E5C"/>
    <w:rsid w:val="00613B2B"/>
    <w:rsid w:val="0061530C"/>
    <w:rsid w:val="00615946"/>
    <w:rsid w:val="006216EE"/>
    <w:rsid w:val="0062246A"/>
    <w:rsid w:val="00622A0D"/>
    <w:rsid w:val="00623035"/>
    <w:rsid w:val="00624A6C"/>
    <w:rsid w:val="006372BD"/>
    <w:rsid w:val="0064220C"/>
    <w:rsid w:val="00642DD5"/>
    <w:rsid w:val="00643A3E"/>
    <w:rsid w:val="00643DA9"/>
    <w:rsid w:val="006453F6"/>
    <w:rsid w:val="00645D46"/>
    <w:rsid w:val="00650273"/>
    <w:rsid w:val="00651A74"/>
    <w:rsid w:val="006546B8"/>
    <w:rsid w:val="00655C7B"/>
    <w:rsid w:val="00661E79"/>
    <w:rsid w:val="0066307F"/>
    <w:rsid w:val="0066469D"/>
    <w:rsid w:val="006707BB"/>
    <w:rsid w:val="00670F69"/>
    <w:rsid w:val="0067174C"/>
    <w:rsid w:val="00671B10"/>
    <w:rsid w:val="006770E9"/>
    <w:rsid w:val="006816C7"/>
    <w:rsid w:val="00681D3F"/>
    <w:rsid w:val="00683D5F"/>
    <w:rsid w:val="006846E0"/>
    <w:rsid w:val="00686F77"/>
    <w:rsid w:val="006874B2"/>
    <w:rsid w:val="0069153D"/>
    <w:rsid w:val="0069176E"/>
    <w:rsid w:val="00694102"/>
    <w:rsid w:val="00696A19"/>
    <w:rsid w:val="006A1819"/>
    <w:rsid w:val="006A20F8"/>
    <w:rsid w:val="006B2534"/>
    <w:rsid w:val="006B26B7"/>
    <w:rsid w:val="006B2ACF"/>
    <w:rsid w:val="006B33C1"/>
    <w:rsid w:val="006B5A7D"/>
    <w:rsid w:val="006B7D65"/>
    <w:rsid w:val="006C0693"/>
    <w:rsid w:val="006C38DE"/>
    <w:rsid w:val="006C39E3"/>
    <w:rsid w:val="006C4E61"/>
    <w:rsid w:val="006C5866"/>
    <w:rsid w:val="006C5D6B"/>
    <w:rsid w:val="006C7367"/>
    <w:rsid w:val="006D0F13"/>
    <w:rsid w:val="006D4A7A"/>
    <w:rsid w:val="006D4C6E"/>
    <w:rsid w:val="006D6C9D"/>
    <w:rsid w:val="006D77AC"/>
    <w:rsid w:val="006E0DC4"/>
    <w:rsid w:val="006E1EE5"/>
    <w:rsid w:val="006E43F7"/>
    <w:rsid w:val="006E60CA"/>
    <w:rsid w:val="006E7C91"/>
    <w:rsid w:val="006F1615"/>
    <w:rsid w:val="006F3250"/>
    <w:rsid w:val="006F403A"/>
    <w:rsid w:val="006F6D28"/>
    <w:rsid w:val="00700B35"/>
    <w:rsid w:val="00702D56"/>
    <w:rsid w:val="0070474F"/>
    <w:rsid w:val="007047F3"/>
    <w:rsid w:val="00704904"/>
    <w:rsid w:val="00705A8B"/>
    <w:rsid w:val="00706B5A"/>
    <w:rsid w:val="007101CE"/>
    <w:rsid w:val="00713420"/>
    <w:rsid w:val="0071384A"/>
    <w:rsid w:val="00715653"/>
    <w:rsid w:val="00716486"/>
    <w:rsid w:val="007170BA"/>
    <w:rsid w:val="007211D5"/>
    <w:rsid w:val="007214B1"/>
    <w:rsid w:val="00723028"/>
    <w:rsid w:val="00724991"/>
    <w:rsid w:val="007249A0"/>
    <w:rsid w:val="00724C5E"/>
    <w:rsid w:val="00726E61"/>
    <w:rsid w:val="007276F6"/>
    <w:rsid w:val="007323F4"/>
    <w:rsid w:val="007334A7"/>
    <w:rsid w:val="007339BF"/>
    <w:rsid w:val="00733A1A"/>
    <w:rsid w:val="00733B71"/>
    <w:rsid w:val="0074101F"/>
    <w:rsid w:val="00741245"/>
    <w:rsid w:val="00741BA0"/>
    <w:rsid w:val="0074246C"/>
    <w:rsid w:val="007424CB"/>
    <w:rsid w:val="007425DD"/>
    <w:rsid w:val="00743A3A"/>
    <w:rsid w:val="00744DF0"/>
    <w:rsid w:val="0075431E"/>
    <w:rsid w:val="007604F9"/>
    <w:rsid w:val="00762DE4"/>
    <w:rsid w:val="00763F41"/>
    <w:rsid w:val="00765663"/>
    <w:rsid w:val="0076606A"/>
    <w:rsid w:val="007706A2"/>
    <w:rsid w:val="00770A0E"/>
    <w:rsid w:val="007710F4"/>
    <w:rsid w:val="0077136E"/>
    <w:rsid w:val="00771520"/>
    <w:rsid w:val="007730B6"/>
    <w:rsid w:val="0077412D"/>
    <w:rsid w:val="0077449C"/>
    <w:rsid w:val="00775FFC"/>
    <w:rsid w:val="00780A81"/>
    <w:rsid w:val="0078173C"/>
    <w:rsid w:val="0078185A"/>
    <w:rsid w:val="00781C4D"/>
    <w:rsid w:val="007824F7"/>
    <w:rsid w:val="0078337B"/>
    <w:rsid w:val="00783D41"/>
    <w:rsid w:val="0078478C"/>
    <w:rsid w:val="007921AB"/>
    <w:rsid w:val="00792841"/>
    <w:rsid w:val="0079295B"/>
    <w:rsid w:val="00794CD6"/>
    <w:rsid w:val="00794DA6"/>
    <w:rsid w:val="007952BB"/>
    <w:rsid w:val="00795DA6"/>
    <w:rsid w:val="0079684A"/>
    <w:rsid w:val="007A47BB"/>
    <w:rsid w:val="007A4DFB"/>
    <w:rsid w:val="007A6A71"/>
    <w:rsid w:val="007B116A"/>
    <w:rsid w:val="007B1268"/>
    <w:rsid w:val="007B386B"/>
    <w:rsid w:val="007B3EDB"/>
    <w:rsid w:val="007B6ED2"/>
    <w:rsid w:val="007B7427"/>
    <w:rsid w:val="007B7E36"/>
    <w:rsid w:val="007C32A2"/>
    <w:rsid w:val="007C6B69"/>
    <w:rsid w:val="007C7DFB"/>
    <w:rsid w:val="007D00A3"/>
    <w:rsid w:val="007D185A"/>
    <w:rsid w:val="007D7EC8"/>
    <w:rsid w:val="007E5509"/>
    <w:rsid w:val="007E616B"/>
    <w:rsid w:val="007E6397"/>
    <w:rsid w:val="007F1929"/>
    <w:rsid w:val="007F1C25"/>
    <w:rsid w:val="007F32DA"/>
    <w:rsid w:val="007F3A51"/>
    <w:rsid w:val="007F3D28"/>
    <w:rsid w:val="007F522A"/>
    <w:rsid w:val="007F746D"/>
    <w:rsid w:val="007F7CDB"/>
    <w:rsid w:val="008004DC"/>
    <w:rsid w:val="00800B1F"/>
    <w:rsid w:val="0080103D"/>
    <w:rsid w:val="0080254F"/>
    <w:rsid w:val="00802611"/>
    <w:rsid w:val="0080278F"/>
    <w:rsid w:val="008030E1"/>
    <w:rsid w:val="008070B5"/>
    <w:rsid w:val="00813C12"/>
    <w:rsid w:val="00814E90"/>
    <w:rsid w:val="00816338"/>
    <w:rsid w:val="00817451"/>
    <w:rsid w:val="00817A12"/>
    <w:rsid w:val="00824F46"/>
    <w:rsid w:val="0082524C"/>
    <w:rsid w:val="00827513"/>
    <w:rsid w:val="008312DA"/>
    <w:rsid w:val="00833C11"/>
    <w:rsid w:val="0084062F"/>
    <w:rsid w:val="00841659"/>
    <w:rsid w:val="00846E05"/>
    <w:rsid w:val="0085105A"/>
    <w:rsid w:val="008524FC"/>
    <w:rsid w:val="00852A8D"/>
    <w:rsid w:val="008542F4"/>
    <w:rsid w:val="00855F5A"/>
    <w:rsid w:val="00862522"/>
    <w:rsid w:val="0086790C"/>
    <w:rsid w:val="00870D11"/>
    <w:rsid w:val="00870D73"/>
    <w:rsid w:val="00870E8A"/>
    <w:rsid w:val="008747F4"/>
    <w:rsid w:val="00876076"/>
    <w:rsid w:val="00877FB7"/>
    <w:rsid w:val="00881443"/>
    <w:rsid w:val="008819E4"/>
    <w:rsid w:val="0088347C"/>
    <w:rsid w:val="0088599C"/>
    <w:rsid w:val="00890C06"/>
    <w:rsid w:val="008913D1"/>
    <w:rsid w:val="0089451E"/>
    <w:rsid w:val="00894B2E"/>
    <w:rsid w:val="00894E31"/>
    <w:rsid w:val="00895702"/>
    <w:rsid w:val="00895E1F"/>
    <w:rsid w:val="008965E0"/>
    <w:rsid w:val="008A2B51"/>
    <w:rsid w:val="008A5475"/>
    <w:rsid w:val="008A580A"/>
    <w:rsid w:val="008A6D0F"/>
    <w:rsid w:val="008B0FA6"/>
    <w:rsid w:val="008B41C9"/>
    <w:rsid w:val="008B4294"/>
    <w:rsid w:val="008B5927"/>
    <w:rsid w:val="008C3FEA"/>
    <w:rsid w:val="008C4214"/>
    <w:rsid w:val="008C469E"/>
    <w:rsid w:val="008C6C28"/>
    <w:rsid w:val="008C72A8"/>
    <w:rsid w:val="008C7AD3"/>
    <w:rsid w:val="008D0919"/>
    <w:rsid w:val="008D2DC8"/>
    <w:rsid w:val="008D4D48"/>
    <w:rsid w:val="008D5E06"/>
    <w:rsid w:val="008D697E"/>
    <w:rsid w:val="008D77B4"/>
    <w:rsid w:val="008E1C44"/>
    <w:rsid w:val="008E4B3E"/>
    <w:rsid w:val="008E60BF"/>
    <w:rsid w:val="008F0222"/>
    <w:rsid w:val="008F08DA"/>
    <w:rsid w:val="008F0C67"/>
    <w:rsid w:val="008F1E50"/>
    <w:rsid w:val="008F4905"/>
    <w:rsid w:val="008F5C63"/>
    <w:rsid w:val="008F6504"/>
    <w:rsid w:val="0090062A"/>
    <w:rsid w:val="00902342"/>
    <w:rsid w:val="00911B7A"/>
    <w:rsid w:val="0091214E"/>
    <w:rsid w:val="0091425A"/>
    <w:rsid w:val="009200FB"/>
    <w:rsid w:val="009245FC"/>
    <w:rsid w:val="0092603F"/>
    <w:rsid w:val="00927A63"/>
    <w:rsid w:val="009353DA"/>
    <w:rsid w:val="009357D1"/>
    <w:rsid w:val="009368C3"/>
    <w:rsid w:val="00936D4A"/>
    <w:rsid w:val="009378C9"/>
    <w:rsid w:val="009405F6"/>
    <w:rsid w:val="00941F03"/>
    <w:rsid w:val="0094206B"/>
    <w:rsid w:val="00942B88"/>
    <w:rsid w:val="009454A7"/>
    <w:rsid w:val="00947837"/>
    <w:rsid w:val="00947982"/>
    <w:rsid w:val="00950895"/>
    <w:rsid w:val="00951FF4"/>
    <w:rsid w:val="00953609"/>
    <w:rsid w:val="0095393F"/>
    <w:rsid w:val="0095578B"/>
    <w:rsid w:val="0095790D"/>
    <w:rsid w:val="00961B14"/>
    <w:rsid w:val="00962823"/>
    <w:rsid w:val="00962C8F"/>
    <w:rsid w:val="00963B6D"/>
    <w:rsid w:val="00965E82"/>
    <w:rsid w:val="00970C62"/>
    <w:rsid w:val="0097408E"/>
    <w:rsid w:val="00975D67"/>
    <w:rsid w:val="00976167"/>
    <w:rsid w:val="00977B28"/>
    <w:rsid w:val="00980803"/>
    <w:rsid w:val="009819B0"/>
    <w:rsid w:val="00985CEC"/>
    <w:rsid w:val="00986711"/>
    <w:rsid w:val="009904A3"/>
    <w:rsid w:val="00990B8D"/>
    <w:rsid w:val="0099307B"/>
    <w:rsid w:val="00997F47"/>
    <w:rsid w:val="009A10EA"/>
    <w:rsid w:val="009A1CB4"/>
    <w:rsid w:val="009A427E"/>
    <w:rsid w:val="009A68A6"/>
    <w:rsid w:val="009A73F7"/>
    <w:rsid w:val="009C18AC"/>
    <w:rsid w:val="009D10AC"/>
    <w:rsid w:val="009D6649"/>
    <w:rsid w:val="009D758F"/>
    <w:rsid w:val="009E05B4"/>
    <w:rsid w:val="009E1622"/>
    <w:rsid w:val="009F0521"/>
    <w:rsid w:val="009F37D0"/>
    <w:rsid w:val="009F4DD9"/>
    <w:rsid w:val="009F4EE6"/>
    <w:rsid w:val="009F6D10"/>
    <w:rsid w:val="00A00E7B"/>
    <w:rsid w:val="00A02034"/>
    <w:rsid w:val="00A02144"/>
    <w:rsid w:val="00A03C85"/>
    <w:rsid w:val="00A04F09"/>
    <w:rsid w:val="00A06340"/>
    <w:rsid w:val="00A07CD6"/>
    <w:rsid w:val="00A11165"/>
    <w:rsid w:val="00A1240E"/>
    <w:rsid w:val="00A14904"/>
    <w:rsid w:val="00A15A96"/>
    <w:rsid w:val="00A163F7"/>
    <w:rsid w:val="00A1783D"/>
    <w:rsid w:val="00A2071C"/>
    <w:rsid w:val="00A24408"/>
    <w:rsid w:val="00A2637C"/>
    <w:rsid w:val="00A31775"/>
    <w:rsid w:val="00A33FBC"/>
    <w:rsid w:val="00A407AC"/>
    <w:rsid w:val="00A46285"/>
    <w:rsid w:val="00A530F0"/>
    <w:rsid w:val="00A5531C"/>
    <w:rsid w:val="00A55AF5"/>
    <w:rsid w:val="00A56333"/>
    <w:rsid w:val="00A602B6"/>
    <w:rsid w:val="00A609C2"/>
    <w:rsid w:val="00A62E09"/>
    <w:rsid w:val="00A63F2E"/>
    <w:rsid w:val="00A66E68"/>
    <w:rsid w:val="00A66E75"/>
    <w:rsid w:val="00A67E76"/>
    <w:rsid w:val="00A71279"/>
    <w:rsid w:val="00A73F23"/>
    <w:rsid w:val="00A7414F"/>
    <w:rsid w:val="00A74C25"/>
    <w:rsid w:val="00A75C28"/>
    <w:rsid w:val="00A80BDD"/>
    <w:rsid w:val="00A825EC"/>
    <w:rsid w:val="00A82C95"/>
    <w:rsid w:val="00A83573"/>
    <w:rsid w:val="00A843C6"/>
    <w:rsid w:val="00A873FA"/>
    <w:rsid w:val="00A92FCE"/>
    <w:rsid w:val="00A94BC1"/>
    <w:rsid w:val="00A955A5"/>
    <w:rsid w:val="00A96C6B"/>
    <w:rsid w:val="00A96DBD"/>
    <w:rsid w:val="00AA0A09"/>
    <w:rsid w:val="00AA176B"/>
    <w:rsid w:val="00AA2EEC"/>
    <w:rsid w:val="00AA3953"/>
    <w:rsid w:val="00AA4276"/>
    <w:rsid w:val="00AA4B83"/>
    <w:rsid w:val="00AB04C3"/>
    <w:rsid w:val="00AB1715"/>
    <w:rsid w:val="00AB4A42"/>
    <w:rsid w:val="00AB693C"/>
    <w:rsid w:val="00AB7EC8"/>
    <w:rsid w:val="00AC3B4B"/>
    <w:rsid w:val="00AD07A7"/>
    <w:rsid w:val="00AD0AFD"/>
    <w:rsid w:val="00AD28FF"/>
    <w:rsid w:val="00AD4A93"/>
    <w:rsid w:val="00AD4DD1"/>
    <w:rsid w:val="00AD622B"/>
    <w:rsid w:val="00AD7F98"/>
    <w:rsid w:val="00AE008F"/>
    <w:rsid w:val="00AE01C8"/>
    <w:rsid w:val="00AE0326"/>
    <w:rsid w:val="00AE07C1"/>
    <w:rsid w:val="00AE112E"/>
    <w:rsid w:val="00AE26AD"/>
    <w:rsid w:val="00AE2D79"/>
    <w:rsid w:val="00AE2DC3"/>
    <w:rsid w:val="00AE3423"/>
    <w:rsid w:val="00AE7772"/>
    <w:rsid w:val="00AE7A4A"/>
    <w:rsid w:val="00AF0449"/>
    <w:rsid w:val="00AF0875"/>
    <w:rsid w:val="00AF280B"/>
    <w:rsid w:val="00AF3CA4"/>
    <w:rsid w:val="00AF50BA"/>
    <w:rsid w:val="00AF7350"/>
    <w:rsid w:val="00B010DC"/>
    <w:rsid w:val="00B0745E"/>
    <w:rsid w:val="00B130C4"/>
    <w:rsid w:val="00B15B1D"/>
    <w:rsid w:val="00B172CF"/>
    <w:rsid w:val="00B224BD"/>
    <w:rsid w:val="00B2463C"/>
    <w:rsid w:val="00B24C95"/>
    <w:rsid w:val="00B259CC"/>
    <w:rsid w:val="00B25BCF"/>
    <w:rsid w:val="00B25CD0"/>
    <w:rsid w:val="00B26917"/>
    <w:rsid w:val="00B275D7"/>
    <w:rsid w:val="00B30E59"/>
    <w:rsid w:val="00B314DE"/>
    <w:rsid w:val="00B315DD"/>
    <w:rsid w:val="00B31DD0"/>
    <w:rsid w:val="00B32180"/>
    <w:rsid w:val="00B35960"/>
    <w:rsid w:val="00B36537"/>
    <w:rsid w:val="00B36A4A"/>
    <w:rsid w:val="00B37B1E"/>
    <w:rsid w:val="00B403D4"/>
    <w:rsid w:val="00B41FE1"/>
    <w:rsid w:val="00B43722"/>
    <w:rsid w:val="00B461E2"/>
    <w:rsid w:val="00B46696"/>
    <w:rsid w:val="00B46B9D"/>
    <w:rsid w:val="00B505EF"/>
    <w:rsid w:val="00B57482"/>
    <w:rsid w:val="00B601A0"/>
    <w:rsid w:val="00B664F8"/>
    <w:rsid w:val="00B721B5"/>
    <w:rsid w:val="00B72218"/>
    <w:rsid w:val="00B75978"/>
    <w:rsid w:val="00B76199"/>
    <w:rsid w:val="00B81242"/>
    <w:rsid w:val="00B825AB"/>
    <w:rsid w:val="00B827A1"/>
    <w:rsid w:val="00B862A8"/>
    <w:rsid w:val="00B93256"/>
    <w:rsid w:val="00B959D1"/>
    <w:rsid w:val="00BA2C85"/>
    <w:rsid w:val="00BA4297"/>
    <w:rsid w:val="00BA5B3A"/>
    <w:rsid w:val="00BA672E"/>
    <w:rsid w:val="00BB0B94"/>
    <w:rsid w:val="00BC2792"/>
    <w:rsid w:val="00BC2D52"/>
    <w:rsid w:val="00BC4483"/>
    <w:rsid w:val="00BC6979"/>
    <w:rsid w:val="00BC74AD"/>
    <w:rsid w:val="00BD09F4"/>
    <w:rsid w:val="00BD667A"/>
    <w:rsid w:val="00BD6E85"/>
    <w:rsid w:val="00BD720A"/>
    <w:rsid w:val="00BF0559"/>
    <w:rsid w:val="00BF0A8E"/>
    <w:rsid w:val="00BF257D"/>
    <w:rsid w:val="00BF6350"/>
    <w:rsid w:val="00C0052D"/>
    <w:rsid w:val="00C035C5"/>
    <w:rsid w:val="00C0427C"/>
    <w:rsid w:val="00C058CF"/>
    <w:rsid w:val="00C07FE9"/>
    <w:rsid w:val="00C11BB6"/>
    <w:rsid w:val="00C12B50"/>
    <w:rsid w:val="00C178AB"/>
    <w:rsid w:val="00C178BB"/>
    <w:rsid w:val="00C211C1"/>
    <w:rsid w:val="00C24CB3"/>
    <w:rsid w:val="00C24ED0"/>
    <w:rsid w:val="00C25687"/>
    <w:rsid w:val="00C31834"/>
    <w:rsid w:val="00C31BCD"/>
    <w:rsid w:val="00C4094D"/>
    <w:rsid w:val="00C435DA"/>
    <w:rsid w:val="00C44499"/>
    <w:rsid w:val="00C44E6B"/>
    <w:rsid w:val="00C46195"/>
    <w:rsid w:val="00C4732D"/>
    <w:rsid w:val="00C47FD1"/>
    <w:rsid w:val="00C51733"/>
    <w:rsid w:val="00C53248"/>
    <w:rsid w:val="00C539E6"/>
    <w:rsid w:val="00C5464C"/>
    <w:rsid w:val="00C55965"/>
    <w:rsid w:val="00C57B48"/>
    <w:rsid w:val="00C61F8E"/>
    <w:rsid w:val="00C62CD0"/>
    <w:rsid w:val="00C63FCD"/>
    <w:rsid w:val="00C70DF6"/>
    <w:rsid w:val="00C76907"/>
    <w:rsid w:val="00C83DD4"/>
    <w:rsid w:val="00C85799"/>
    <w:rsid w:val="00C90382"/>
    <w:rsid w:val="00C91B63"/>
    <w:rsid w:val="00C921F4"/>
    <w:rsid w:val="00C94002"/>
    <w:rsid w:val="00C942B5"/>
    <w:rsid w:val="00CA19B0"/>
    <w:rsid w:val="00CA280B"/>
    <w:rsid w:val="00CA28BC"/>
    <w:rsid w:val="00CA30CB"/>
    <w:rsid w:val="00CA339B"/>
    <w:rsid w:val="00CA63E9"/>
    <w:rsid w:val="00CB146E"/>
    <w:rsid w:val="00CB1622"/>
    <w:rsid w:val="00CB497A"/>
    <w:rsid w:val="00CB64AF"/>
    <w:rsid w:val="00CB6E94"/>
    <w:rsid w:val="00CC0DE5"/>
    <w:rsid w:val="00CC2B90"/>
    <w:rsid w:val="00CC333F"/>
    <w:rsid w:val="00CC52D6"/>
    <w:rsid w:val="00CC5548"/>
    <w:rsid w:val="00CC56A4"/>
    <w:rsid w:val="00CD04FA"/>
    <w:rsid w:val="00CD06B9"/>
    <w:rsid w:val="00CD3020"/>
    <w:rsid w:val="00CD3E63"/>
    <w:rsid w:val="00CD449E"/>
    <w:rsid w:val="00CD44A4"/>
    <w:rsid w:val="00CD5614"/>
    <w:rsid w:val="00CE3F97"/>
    <w:rsid w:val="00CF0C56"/>
    <w:rsid w:val="00CF1E03"/>
    <w:rsid w:val="00CF4DF4"/>
    <w:rsid w:val="00CF600B"/>
    <w:rsid w:val="00CF6105"/>
    <w:rsid w:val="00CF6C6F"/>
    <w:rsid w:val="00D00449"/>
    <w:rsid w:val="00D01180"/>
    <w:rsid w:val="00D03D5D"/>
    <w:rsid w:val="00D04F45"/>
    <w:rsid w:val="00D058B9"/>
    <w:rsid w:val="00D058C3"/>
    <w:rsid w:val="00D069E5"/>
    <w:rsid w:val="00D06F9A"/>
    <w:rsid w:val="00D120C8"/>
    <w:rsid w:val="00D12DA3"/>
    <w:rsid w:val="00D14E93"/>
    <w:rsid w:val="00D20EDD"/>
    <w:rsid w:val="00D21600"/>
    <w:rsid w:val="00D21E9B"/>
    <w:rsid w:val="00D26DB0"/>
    <w:rsid w:val="00D27CF1"/>
    <w:rsid w:val="00D33B89"/>
    <w:rsid w:val="00D3568B"/>
    <w:rsid w:val="00D360E0"/>
    <w:rsid w:val="00D40178"/>
    <w:rsid w:val="00D43C6E"/>
    <w:rsid w:val="00D45F26"/>
    <w:rsid w:val="00D471DE"/>
    <w:rsid w:val="00D55826"/>
    <w:rsid w:val="00D60004"/>
    <w:rsid w:val="00D64ADC"/>
    <w:rsid w:val="00D6644C"/>
    <w:rsid w:val="00D7298A"/>
    <w:rsid w:val="00D74AC0"/>
    <w:rsid w:val="00D775E6"/>
    <w:rsid w:val="00D80C23"/>
    <w:rsid w:val="00D81DFA"/>
    <w:rsid w:val="00D8200D"/>
    <w:rsid w:val="00D8292F"/>
    <w:rsid w:val="00D86D11"/>
    <w:rsid w:val="00D95F2D"/>
    <w:rsid w:val="00DA3A2B"/>
    <w:rsid w:val="00DA3AA0"/>
    <w:rsid w:val="00DA78C5"/>
    <w:rsid w:val="00DA7D06"/>
    <w:rsid w:val="00DB0512"/>
    <w:rsid w:val="00DB2CCB"/>
    <w:rsid w:val="00DB45C3"/>
    <w:rsid w:val="00DB6283"/>
    <w:rsid w:val="00DB6633"/>
    <w:rsid w:val="00DB795B"/>
    <w:rsid w:val="00DC539D"/>
    <w:rsid w:val="00DC72E9"/>
    <w:rsid w:val="00DC7EF7"/>
    <w:rsid w:val="00DD0FAA"/>
    <w:rsid w:val="00DD3CE8"/>
    <w:rsid w:val="00DE408F"/>
    <w:rsid w:val="00DE5FDB"/>
    <w:rsid w:val="00DE77D9"/>
    <w:rsid w:val="00DF1E51"/>
    <w:rsid w:val="00DF23E0"/>
    <w:rsid w:val="00DF3DB1"/>
    <w:rsid w:val="00DF5B28"/>
    <w:rsid w:val="00DF6E80"/>
    <w:rsid w:val="00E0079B"/>
    <w:rsid w:val="00E01EC9"/>
    <w:rsid w:val="00E02907"/>
    <w:rsid w:val="00E05B1E"/>
    <w:rsid w:val="00E14A92"/>
    <w:rsid w:val="00E14ACA"/>
    <w:rsid w:val="00E177AE"/>
    <w:rsid w:val="00E17E26"/>
    <w:rsid w:val="00E207E8"/>
    <w:rsid w:val="00E208CA"/>
    <w:rsid w:val="00E20B8B"/>
    <w:rsid w:val="00E24204"/>
    <w:rsid w:val="00E25763"/>
    <w:rsid w:val="00E300E1"/>
    <w:rsid w:val="00E3446B"/>
    <w:rsid w:val="00E35FCF"/>
    <w:rsid w:val="00E369CA"/>
    <w:rsid w:val="00E36A40"/>
    <w:rsid w:val="00E37CB2"/>
    <w:rsid w:val="00E37E5F"/>
    <w:rsid w:val="00E42ABC"/>
    <w:rsid w:val="00E430FC"/>
    <w:rsid w:val="00E45FC6"/>
    <w:rsid w:val="00E46C68"/>
    <w:rsid w:val="00E47179"/>
    <w:rsid w:val="00E520CE"/>
    <w:rsid w:val="00E56573"/>
    <w:rsid w:val="00E646E4"/>
    <w:rsid w:val="00E662FE"/>
    <w:rsid w:val="00E67FF7"/>
    <w:rsid w:val="00E70345"/>
    <w:rsid w:val="00E7406C"/>
    <w:rsid w:val="00E8288B"/>
    <w:rsid w:val="00E87798"/>
    <w:rsid w:val="00E9361C"/>
    <w:rsid w:val="00E9442E"/>
    <w:rsid w:val="00E94CDC"/>
    <w:rsid w:val="00EA1615"/>
    <w:rsid w:val="00EA2AD5"/>
    <w:rsid w:val="00EA2E4F"/>
    <w:rsid w:val="00EA35E6"/>
    <w:rsid w:val="00EA660D"/>
    <w:rsid w:val="00EA7F95"/>
    <w:rsid w:val="00EB7076"/>
    <w:rsid w:val="00EC27F6"/>
    <w:rsid w:val="00EC2F47"/>
    <w:rsid w:val="00EC527B"/>
    <w:rsid w:val="00EC6D7E"/>
    <w:rsid w:val="00EC79FE"/>
    <w:rsid w:val="00ED25E8"/>
    <w:rsid w:val="00ED2E6D"/>
    <w:rsid w:val="00ED3AD8"/>
    <w:rsid w:val="00ED6BDC"/>
    <w:rsid w:val="00ED6F67"/>
    <w:rsid w:val="00EE35B6"/>
    <w:rsid w:val="00EE3A61"/>
    <w:rsid w:val="00EE7E22"/>
    <w:rsid w:val="00EF075C"/>
    <w:rsid w:val="00EF14C7"/>
    <w:rsid w:val="00EF2BCE"/>
    <w:rsid w:val="00EF438C"/>
    <w:rsid w:val="00EF6CC7"/>
    <w:rsid w:val="00F018AB"/>
    <w:rsid w:val="00F024C2"/>
    <w:rsid w:val="00F04C7A"/>
    <w:rsid w:val="00F04CA4"/>
    <w:rsid w:val="00F05C54"/>
    <w:rsid w:val="00F076DF"/>
    <w:rsid w:val="00F07AFD"/>
    <w:rsid w:val="00F07E78"/>
    <w:rsid w:val="00F11A6D"/>
    <w:rsid w:val="00F1296E"/>
    <w:rsid w:val="00F14F6A"/>
    <w:rsid w:val="00F16047"/>
    <w:rsid w:val="00F22F3B"/>
    <w:rsid w:val="00F24B30"/>
    <w:rsid w:val="00F31A75"/>
    <w:rsid w:val="00F3272C"/>
    <w:rsid w:val="00F32752"/>
    <w:rsid w:val="00F349AA"/>
    <w:rsid w:val="00F36C27"/>
    <w:rsid w:val="00F40A70"/>
    <w:rsid w:val="00F4136B"/>
    <w:rsid w:val="00F451C1"/>
    <w:rsid w:val="00F46ACE"/>
    <w:rsid w:val="00F47C1C"/>
    <w:rsid w:val="00F50178"/>
    <w:rsid w:val="00F512D7"/>
    <w:rsid w:val="00F51A65"/>
    <w:rsid w:val="00F52707"/>
    <w:rsid w:val="00F52F3E"/>
    <w:rsid w:val="00F569EA"/>
    <w:rsid w:val="00F6331C"/>
    <w:rsid w:val="00F6667F"/>
    <w:rsid w:val="00F708F1"/>
    <w:rsid w:val="00F72C6A"/>
    <w:rsid w:val="00F75754"/>
    <w:rsid w:val="00F75952"/>
    <w:rsid w:val="00F802E4"/>
    <w:rsid w:val="00F8083D"/>
    <w:rsid w:val="00F80CF8"/>
    <w:rsid w:val="00F810D0"/>
    <w:rsid w:val="00F812D2"/>
    <w:rsid w:val="00F8374A"/>
    <w:rsid w:val="00F84950"/>
    <w:rsid w:val="00F85FD0"/>
    <w:rsid w:val="00F938E0"/>
    <w:rsid w:val="00F954B8"/>
    <w:rsid w:val="00F95521"/>
    <w:rsid w:val="00FA1537"/>
    <w:rsid w:val="00FA1DF9"/>
    <w:rsid w:val="00FB0C3C"/>
    <w:rsid w:val="00FB1648"/>
    <w:rsid w:val="00FB7171"/>
    <w:rsid w:val="00FC478F"/>
    <w:rsid w:val="00FC4AD6"/>
    <w:rsid w:val="00FC5ED5"/>
    <w:rsid w:val="00FD03EF"/>
    <w:rsid w:val="00FD60BD"/>
    <w:rsid w:val="00FE069E"/>
    <w:rsid w:val="00FE1C10"/>
    <w:rsid w:val="00FE4835"/>
    <w:rsid w:val="00FE5E88"/>
    <w:rsid w:val="00FE62E8"/>
    <w:rsid w:val="00FE73BC"/>
    <w:rsid w:val="00FF5181"/>
    <w:rsid w:val="00FF5D4E"/>
    <w:rsid w:val="00FF670E"/>
    <w:rsid w:val="00FF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A922DB"/>
  <w15:docId w15:val="{99EA3062-B1C5-46E8-A342-86CE8A892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17406D" w:themeColor="text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03F35"/>
    <w:pPr>
      <w:spacing w:before="0" w:after="0"/>
    </w:pPr>
    <w:rPr>
      <w:rFonts w:ascii="나눔바른고딕" w:eastAsia="Noto Sans KR" w:hAnsi="나눔바른고딕"/>
      <w:color w:val="auto"/>
      <w:sz w:val="22"/>
    </w:rPr>
  </w:style>
  <w:style w:type="paragraph" w:styleId="1">
    <w:name w:val="heading 1"/>
    <w:basedOn w:val="a1"/>
    <w:next w:val="2"/>
    <w:link w:val="1Char"/>
    <w:uiPriority w:val="1"/>
    <w:qFormat/>
    <w:rsid w:val="00827513"/>
    <w:pPr>
      <w:keepNext/>
      <w:keepLines/>
      <w:pageBreakBefore/>
      <w:numPr>
        <w:numId w:val="3"/>
      </w:numPr>
      <w:ind w:rightChars="100" w:right="100"/>
      <w:outlineLvl w:val="0"/>
    </w:pPr>
    <w:rPr>
      <w:rFonts w:ascii="Noto Sans KR ExtraBold" w:eastAsia="Noto Sans KR ExtraBold" w:hAnsi="a시네마M" w:cstheme="majorBidi"/>
      <w:b/>
      <w:sz w:val="32"/>
      <w:szCs w:val="30"/>
    </w:rPr>
  </w:style>
  <w:style w:type="paragraph" w:styleId="2">
    <w:name w:val="heading 2"/>
    <w:basedOn w:val="a1"/>
    <w:next w:val="ES"/>
    <w:link w:val="2Char"/>
    <w:uiPriority w:val="1"/>
    <w:unhideWhenUsed/>
    <w:qFormat/>
    <w:rsid w:val="0037653C"/>
    <w:pPr>
      <w:keepNext/>
      <w:keepLines/>
      <w:numPr>
        <w:ilvl w:val="1"/>
        <w:numId w:val="3"/>
      </w:numPr>
      <w:spacing w:after="60"/>
      <w:ind w:leftChars="100" w:left="2532" w:rightChars="100" w:right="100"/>
      <w:outlineLvl w:val="1"/>
    </w:pPr>
    <w:rPr>
      <w:rFonts w:ascii="Noto Sans KR SemiBold" w:eastAsia="Noto Sans KR SemiBold" w:hAnsi="Noto Sans KR SemiBold" w:cstheme="majorBidi"/>
      <w:b/>
      <w:sz w:val="28"/>
      <w:szCs w:val="22"/>
    </w:rPr>
  </w:style>
  <w:style w:type="paragraph" w:styleId="3">
    <w:name w:val="heading 3"/>
    <w:basedOn w:val="2"/>
    <w:next w:val="ES"/>
    <w:link w:val="3Char"/>
    <w:uiPriority w:val="1"/>
    <w:unhideWhenUsed/>
    <w:qFormat/>
    <w:rsid w:val="00442B8A"/>
    <w:pPr>
      <w:numPr>
        <w:ilvl w:val="2"/>
      </w:numPr>
      <w:ind w:left="709" w:hanging="425"/>
      <w:outlineLvl w:val="2"/>
    </w:pPr>
    <w:rPr>
      <w:rFonts w:ascii="Noto Sans KR" w:eastAsia="Noto Sans KR" w:hAnsiTheme="majorHAnsi"/>
      <w:b w:val="0"/>
      <w:sz w:val="24"/>
    </w:rPr>
  </w:style>
  <w:style w:type="paragraph" w:styleId="4">
    <w:name w:val="heading 4"/>
    <w:basedOn w:val="a1"/>
    <w:next w:val="ES"/>
    <w:link w:val="4Char"/>
    <w:uiPriority w:val="9"/>
    <w:unhideWhenUsed/>
    <w:qFormat/>
    <w:rsid w:val="0078478C"/>
    <w:pPr>
      <w:keepNext/>
      <w:keepLines/>
      <w:numPr>
        <w:ilvl w:val="3"/>
        <w:numId w:val="3"/>
      </w:numPr>
      <w:spacing w:before="80" w:after="60"/>
      <w:ind w:left="709" w:hanging="425"/>
      <w:outlineLvl w:val="3"/>
    </w:pPr>
    <w:rPr>
      <w:rFonts w:ascii="Noto Sans KR" w:cstheme="majorBidi"/>
      <w:b/>
      <w:iCs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531CA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73763" w:themeColor="accent1" w:themeShade="80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531CA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Light Shading"/>
    <w:basedOn w:val="a3"/>
    <w:uiPriority w:val="60"/>
    <w:rsid w:val="00531CAD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6">
    <w:name w:val="연락처 정보"/>
    <w:basedOn w:val="a1"/>
    <w:uiPriority w:val="99"/>
    <w:qFormat/>
    <w:rsid w:val="00531CAD"/>
    <w:pPr>
      <w:jc w:val="center"/>
    </w:pPr>
  </w:style>
  <w:style w:type="character" w:customStyle="1" w:styleId="1Char">
    <w:name w:val="제목 1 Char"/>
    <w:basedOn w:val="a2"/>
    <w:link w:val="1"/>
    <w:uiPriority w:val="1"/>
    <w:rsid w:val="00827513"/>
    <w:rPr>
      <w:rFonts w:ascii="Noto Sans KR ExtraBold" w:eastAsia="Noto Sans KR ExtraBold" w:hAnsi="a시네마M" w:cstheme="majorBidi"/>
      <w:b/>
      <w:color w:val="auto"/>
      <w:sz w:val="32"/>
      <w:szCs w:val="30"/>
    </w:rPr>
  </w:style>
  <w:style w:type="character" w:customStyle="1" w:styleId="2Char">
    <w:name w:val="제목 2 Char"/>
    <w:basedOn w:val="a2"/>
    <w:link w:val="2"/>
    <w:uiPriority w:val="1"/>
    <w:rsid w:val="0037653C"/>
    <w:rPr>
      <w:rFonts w:ascii="Noto Sans KR SemiBold" w:eastAsia="Noto Sans KR SemiBold" w:hAnsi="Noto Sans KR SemiBold" w:cstheme="majorBidi"/>
      <w:b/>
      <w:color w:val="auto"/>
      <w:sz w:val="28"/>
      <w:szCs w:val="22"/>
    </w:rPr>
  </w:style>
  <w:style w:type="character" w:customStyle="1" w:styleId="3Char">
    <w:name w:val="제목 3 Char"/>
    <w:basedOn w:val="a2"/>
    <w:link w:val="3"/>
    <w:uiPriority w:val="1"/>
    <w:rsid w:val="00442B8A"/>
    <w:rPr>
      <w:rFonts w:ascii="Noto Sans KR" w:eastAsia="Noto Sans KR" w:hAnsiTheme="majorHAnsi" w:cstheme="majorBidi"/>
      <w:b/>
      <w:color w:val="auto"/>
      <w:sz w:val="24"/>
      <w:szCs w:val="22"/>
    </w:rPr>
  </w:style>
  <w:style w:type="character" w:customStyle="1" w:styleId="4Char">
    <w:name w:val="제목 4 Char"/>
    <w:basedOn w:val="a2"/>
    <w:link w:val="4"/>
    <w:uiPriority w:val="9"/>
    <w:rsid w:val="0078478C"/>
    <w:rPr>
      <w:rFonts w:ascii="Noto Sans KR" w:eastAsia="Noto Sans KR" w:hAnsi="나눔바른고딕" w:cstheme="majorBidi"/>
      <w:b/>
      <w:iCs/>
      <w:color w:val="auto"/>
      <w:sz w:val="22"/>
    </w:rPr>
  </w:style>
  <w:style w:type="character" w:customStyle="1" w:styleId="5Char">
    <w:name w:val="제목 5 Char"/>
    <w:basedOn w:val="a2"/>
    <w:link w:val="5"/>
    <w:uiPriority w:val="9"/>
    <w:semiHidden/>
    <w:rsid w:val="00531CAD"/>
    <w:rPr>
      <w:rFonts w:asciiTheme="majorHAnsi" w:eastAsiaTheme="majorEastAsia" w:hAnsiTheme="majorHAnsi" w:cstheme="majorBidi"/>
      <w:color w:val="073763" w:themeColor="accent1" w:themeShade="80"/>
    </w:rPr>
  </w:style>
  <w:style w:type="character" w:customStyle="1" w:styleId="6Char">
    <w:name w:val="제목 6 Char"/>
    <w:basedOn w:val="a2"/>
    <w:link w:val="6"/>
    <w:uiPriority w:val="9"/>
    <w:semiHidden/>
    <w:rsid w:val="00531CAD"/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customStyle="1" w:styleId="a7">
    <w:name w:val="설명"/>
    <w:basedOn w:val="a1"/>
    <w:next w:val="a1"/>
    <w:uiPriority w:val="10"/>
    <w:unhideWhenUsed/>
    <w:qFormat/>
    <w:rsid w:val="00336C62"/>
    <w:pPr>
      <w:spacing w:before="200" w:after="120" w:line="240" w:lineRule="auto"/>
    </w:pPr>
    <w:rPr>
      <w:i/>
      <w:iCs/>
    </w:rPr>
  </w:style>
  <w:style w:type="paragraph" w:customStyle="1" w:styleId="a0">
    <w:name w:val="글머리 기호 목록"/>
    <w:basedOn w:val="a1"/>
    <w:uiPriority w:val="1"/>
    <w:unhideWhenUsed/>
    <w:qFormat/>
    <w:rsid w:val="00336C62"/>
    <w:pPr>
      <w:numPr>
        <w:numId w:val="1"/>
      </w:numPr>
    </w:pPr>
  </w:style>
  <w:style w:type="paragraph" w:styleId="a">
    <w:name w:val="List Number"/>
    <w:basedOn w:val="a1"/>
    <w:uiPriority w:val="1"/>
    <w:unhideWhenUsed/>
    <w:qFormat/>
    <w:rsid w:val="00336C62"/>
    <w:pPr>
      <w:numPr>
        <w:numId w:val="2"/>
      </w:numPr>
      <w:contextualSpacing/>
    </w:pPr>
  </w:style>
  <w:style w:type="paragraph" w:styleId="a8">
    <w:name w:val="Title"/>
    <w:basedOn w:val="a1"/>
    <w:next w:val="a1"/>
    <w:link w:val="Char"/>
    <w:uiPriority w:val="10"/>
    <w:unhideWhenUsed/>
    <w:qFormat/>
    <w:rsid w:val="00336C62"/>
    <w:pPr>
      <w:spacing w:before="480" w:after="40" w:line="240" w:lineRule="auto"/>
      <w:contextualSpacing/>
      <w:jc w:val="center"/>
    </w:pPr>
    <w:rPr>
      <w:rFonts w:asciiTheme="majorHAnsi" w:hAnsiTheme="majorHAnsi" w:cstheme="majorBidi"/>
      <w:color w:val="0F6FC6" w:themeColor="accent1"/>
      <w:kern w:val="28"/>
      <w:sz w:val="60"/>
      <w:szCs w:val="60"/>
    </w:rPr>
  </w:style>
  <w:style w:type="character" w:customStyle="1" w:styleId="Char">
    <w:name w:val="제목 Char"/>
    <w:basedOn w:val="a2"/>
    <w:link w:val="a8"/>
    <w:uiPriority w:val="10"/>
    <w:rsid w:val="00336C62"/>
    <w:rPr>
      <w:rFonts w:asciiTheme="majorHAnsi" w:eastAsia="맑은 고딕" w:hAnsiTheme="majorHAnsi" w:cstheme="majorBidi"/>
      <w:color w:val="0F6FC6" w:themeColor="accent1"/>
      <w:kern w:val="28"/>
      <w:sz w:val="60"/>
      <w:szCs w:val="60"/>
    </w:rPr>
  </w:style>
  <w:style w:type="paragraph" w:styleId="a9">
    <w:name w:val="Subtitle"/>
    <w:basedOn w:val="a1"/>
    <w:next w:val="a1"/>
    <w:link w:val="Char0"/>
    <w:uiPriority w:val="11"/>
    <w:unhideWhenUsed/>
    <w:qFormat/>
    <w:rsid w:val="00336C62"/>
    <w:pPr>
      <w:numPr>
        <w:ilvl w:val="1"/>
      </w:numPr>
      <w:spacing w:after="480"/>
      <w:jc w:val="center"/>
    </w:pPr>
    <w:rPr>
      <w:rFonts w:asciiTheme="majorHAnsi" w:hAnsiTheme="majorHAnsi" w:cstheme="majorBidi"/>
      <w:caps/>
      <w:sz w:val="26"/>
      <w:szCs w:val="26"/>
    </w:rPr>
  </w:style>
  <w:style w:type="character" w:customStyle="1" w:styleId="Char0">
    <w:name w:val="부제 Char"/>
    <w:basedOn w:val="a2"/>
    <w:link w:val="a9"/>
    <w:uiPriority w:val="11"/>
    <w:rsid w:val="00336C62"/>
    <w:rPr>
      <w:rFonts w:asciiTheme="majorHAnsi" w:eastAsia="맑은 고딕" w:hAnsiTheme="majorHAnsi" w:cstheme="majorBidi"/>
      <w:caps/>
      <w:sz w:val="26"/>
      <w:szCs w:val="26"/>
    </w:rPr>
  </w:style>
  <w:style w:type="character" w:styleId="aa">
    <w:name w:val="Emphasis"/>
    <w:basedOn w:val="a2"/>
    <w:uiPriority w:val="10"/>
    <w:unhideWhenUsed/>
    <w:qFormat/>
    <w:rsid w:val="00336C62"/>
    <w:rPr>
      <w:rFonts w:eastAsia="맑은 고딕"/>
      <w:i w:val="0"/>
      <w:iCs w:val="0"/>
      <w:color w:val="0B5294" w:themeColor="accent1" w:themeShade="BF"/>
    </w:rPr>
  </w:style>
  <w:style w:type="paragraph" w:styleId="ab">
    <w:name w:val="No Spacing"/>
    <w:link w:val="Char1"/>
    <w:uiPriority w:val="1"/>
    <w:unhideWhenUsed/>
    <w:qFormat/>
    <w:rsid w:val="00336C62"/>
    <w:pPr>
      <w:spacing w:before="0" w:after="0" w:line="240" w:lineRule="auto"/>
    </w:pPr>
    <w:rPr>
      <w:rFonts w:eastAsia="맑은 고딕"/>
      <w:color w:val="auto"/>
    </w:rPr>
  </w:style>
  <w:style w:type="character" w:customStyle="1" w:styleId="Char1">
    <w:name w:val="간격 없음 Char"/>
    <w:basedOn w:val="a2"/>
    <w:link w:val="ab"/>
    <w:uiPriority w:val="1"/>
    <w:rsid w:val="00336C62"/>
    <w:rPr>
      <w:rFonts w:eastAsia="맑은 고딕"/>
      <w:color w:val="auto"/>
    </w:rPr>
  </w:style>
  <w:style w:type="paragraph" w:styleId="ac">
    <w:name w:val="Quote"/>
    <w:basedOn w:val="a1"/>
    <w:next w:val="a1"/>
    <w:link w:val="Char2"/>
    <w:uiPriority w:val="10"/>
    <w:unhideWhenUsed/>
    <w:qFormat/>
    <w:rsid w:val="00336C62"/>
    <w:pPr>
      <w:spacing w:after="480"/>
      <w:jc w:val="center"/>
    </w:pPr>
    <w:rPr>
      <w:i/>
      <w:iCs/>
      <w:color w:val="0F6FC6" w:themeColor="accent1"/>
      <w:sz w:val="26"/>
      <w:szCs w:val="26"/>
    </w:rPr>
  </w:style>
  <w:style w:type="character" w:customStyle="1" w:styleId="Char2">
    <w:name w:val="인용 Char"/>
    <w:basedOn w:val="a2"/>
    <w:link w:val="ac"/>
    <w:uiPriority w:val="10"/>
    <w:rsid w:val="00336C62"/>
    <w:rPr>
      <w:rFonts w:eastAsia="맑은 고딕"/>
      <w:i/>
      <w:iCs/>
      <w:color w:val="0F6FC6" w:themeColor="accent1"/>
      <w:sz w:val="26"/>
      <w:szCs w:val="26"/>
    </w:rPr>
  </w:style>
  <w:style w:type="paragraph" w:customStyle="1" w:styleId="ad">
    <w:name w:val="목차 제목"/>
    <w:basedOn w:val="1"/>
    <w:next w:val="a1"/>
    <w:uiPriority w:val="39"/>
    <w:unhideWhenUsed/>
    <w:qFormat/>
    <w:rsid w:val="005D5F00"/>
    <w:pPr>
      <w:outlineLvl w:val="9"/>
    </w:pPr>
  </w:style>
  <w:style w:type="paragraph" w:styleId="ae">
    <w:name w:val="footer"/>
    <w:basedOn w:val="a1"/>
    <w:link w:val="Char3"/>
    <w:uiPriority w:val="99"/>
    <w:unhideWhenUsed/>
    <w:rsid w:val="00531CAD"/>
    <w:pPr>
      <w:spacing w:line="240" w:lineRule="auto"/>
      <w:jc w:val="right"/>
    </w:pPr>
    <w:rPr>
      <w:caps/>
      <w:sz w:val="16"/>
      <w:szCs w:val="16"/>
    </w:rPr>
  </w:style>
  <w:style w:type="character" w:customStyle="1" w:styleId="Char3">
    <w:name w:val="바닥글 Char"/>
    <w:basedOn w:val="a2"/>
    <w:link w:val="ae"/>
    <w:uiPriority w:val="99"/>
    <w:rsid w:val="00531CAD"/>
    <w:rPr>
      <w:caps/>
      <w:sz w:val="16"/>
      <w:szCs w:val="16"/>
    </w:rPr>
  </w:style>
  <w:style w:type="paragraph" w:styleId="30">
    <w:name w:val="toc 3"/>
    <w:basedOn w:val="a1"/>
    <w:next w:val="a1"/>
    <w:autoRedefine/>
    <w:uiPriority w:val="39"/>
    <w:unhideWhenUsed/>
    <w:rsid w:val="00531CAD"/>
    <w:pPr>
      <w:ind w:left="360"/>
    </w:pPr>
    <w:rPr>
      <w:sz w:val="20"/>
    </w:rPr>
  </w:style>
  <w:style w:type="character" w:styleId="af">
    <w:name w:val="Hyperlink"/>
    <w:basedOn w:val="a2"/>
    <w:uiPriority w:val="99"/>
    <w:unhideWhenUsed/>
    <w:rsid w:val="00531CAD"/>
    <w:rPr>
      <w:color w:val="F49100" w:themeColor="hyperlink"/>
      <w:u w:val="single"/>
    </w:rPr>
  </w:style>
  <w:style w:type="paragraph" w:styleId="10">
    <w:name w:val="toc 1"/>
    <w:basedOn w:val="a1"/>
    <w:next w:val="a1"/>
    <w:autoRedefine/>
    <w:uiPriority w:val="39"/>
    <w:unhideWhenUsed/>
    <w:rsid w:val="005A4F45"/>
    <w:pPr>
      <w:tabs>
        <w:tab w:val="left" w:pos="540"/>
        <w:tab w:val="right" w:leader="dot" w:pos="8505"/>
      </w:tabs>
      <w:spacing w:before="160" w:after="40"/>
      <w:jc w:val="both"/>
    </w:pPr>
    <w:rPr>
      <w:b/>
      <w:bCs/>
      <w:iCs/>
      <w:sz w:val="24"/>
      <w:szCs w:val="24"/>
    </w:rPr>
  </w:style>
  <w:style w:type="paragraph" w:styleId="af0">
    <w:name w:val="Balloon Text"/>
    <w:basedOn w:val="a1"/>
    <w:link w:val="Char4"/>
    <w:uiPriority w:val="99"/>
    <w:semiHidden/>
    <w:unhideWhenUsed/>
    <w:rsid w:val="00531C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4">
    <w:name w:val="풍선 도움말 텍스트 Char"/>
    <w:basedOn w:val="a2"/>
    <w:link w:val="af0"/>
    <w:uiPriority w:val="99"/>
    <w:semiHidden/>
    <w:rsid w:val="00531CAD"/>
    <w:rPr>
      <w:rFonts w:ascii="Tahoma" w:hAnsi="Tahoma" w:cs="Tahoma"/>
      <w:sz w:val="16"/>
      <w:szCs w:val="16"/>
    </w:rPr>
  </w:style>
  <w:style w:type="paragraph" w:styleId="af1">
    <w:name w:val="Bibliography"/>
    <w:basedOn w:val="a1"/>
    <w:next w:val="a1"/>
    <w:uiPriority w:val="39"/>
    <w:unhideWhenUsed/>
    <w:rsid w:val="00531CAD"/>
  </w:style>
  <w:style w:type="paragraph" w:styleId="af2">
    <w:name w:val="header"/>
    <w:basedOn w:val="a1"/>
    <w:link w:val="Char5"/>
    <w:uiPriority w:val="99"/>
    <w:unhideWhenUsed/>
    <w:rsid w:val="00531CAD"/>
    <w:pPr>
      <w:spacing w:line="240" w:lineRule="auto"/>
    </w:pPr>
  </w:style>
  <w:style w:type="character" w:customStyle="1" w:styleId="Char5">
    <w:name w:val="머리글 Char"/>
    <w:basedOn w:val="a2"/>
    <w:link w:val="af2"/>
    <w:uiPriority w:val="99"/>
    <w:rsid w:val="00531CAD"/>
  </w:style>
  <w:style w:type="paragraph" w:styleId="af3">
    <w:name w:val="Normal Indent"/>
    <w:basedOn w:val="a1"/>
    <w:uiPriority w:val="99"/>
    <w:unhideWhenUsed/>
    <w:rsid w:val="00531CAD"/>
    <w:pPr>
      <w:ind w:left="720"/>
    </w:pPr>
  </w:style>
  <w:style w:type="character" w:customStyle="1" w:styleId="af4">
    <w:name w:val="개체 틀 텍스트"/>
    <w:basedOn w:val="a2"/>
    <w:uiPriority w:val="99"/>
    <w:semiHidden/>
    <w:rsid w:val="00531CAD"/>
    <w:rPr>
      <w:color w:val="808080"/>
    </w:rPr>
  </w:style>
  <w:style w:type="table" w:customStyle="1" w:styleId="af5">
    <w:name w:val="보고서 표"/>
    <w:basedOn w:val="a3"/>
    <w:uiPriority w:val="99"/>
    <w:rsid w:val="00531CAD"/>
    <w:pPr>
      <w:spacing w:before="60" w:after="60" w:line="240" w:lineRule="auto"/>
      <w:jc w:val="center"/>
    </w:pPr>
    <w:tblPr>
      <w:tblBorders>
        <w:top w:val="single" w:sz="4" w:space="0" w:color="0F6FC6" w:themeColor="accent1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  <w:insideH w:val="single" w:sz="4" w:space="0" w:color="0F6FC6" w:themeColor="accent1"/>
        <w:insideV w:val="single" w:sz="4" w:space="0" w:color="0F6FC6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customStyle="1" w:styleId="af6">
    <w:name w:val="표 눈금"/>
    <w:basedOn w:val="a3"/>
    <w:uiPriority w:val="59"/>
    <w:rsid w:val="00531CA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Placeholder Text"/>
    <w:basedOn w:val="a2"/>
    <w:uiPriority w:val="99"/>
    <w:semiHidden/>
    <w:rsid w:val="00336C62"/>
    <w:rPr>
      <w:color w:val="808080"/>
    </w:rPr>
  </w:style>
  <w:style w:type="paragraph" w:styleId="TOC">
    <w:name w:val="TOC Heading"/>
    <w:basedOn w:val="1"/>
    <w:next w:val="a1"/>
    <w:uiPriority w:val="39"/>
    <w:unhideWhenUsed/>
    <w:qFormat/>
    <w:rsid w:val="005D5F00"/>
    <w:pPr>
      <w:numPr>
        <w:numId w:val="0"/>
      </w:numPr>
      <w:spacing w:before="240" w:line="259" w:lineRule="auto"/>
      <w:outlineLvl w:val="9"/>
    </w:pPr>
    <w:rPr>
      <w:color w:val="0B5294" w:themeColor="accent1" w:themeShade="BF"/>
      <w:szCs w:val="32"/>
    </w:rPr>
  </w:style>
  <w:style w:type="paragraph" w:customStyle="1" w:styleId="ES">
    <w:name w:val="본문_ES"/>
    <w:basedOn w:val="a1"/>
    <w:link w:val="ESChar"/>
    <w:qFormat/>
    <w:rsid w:val="00DB6633"/>
    <w:pPr>
      <w:spacing w:line="240" w:lineRule="auto"/>
      <w:ind w:leftChars="150" w:left="150"/>
      <w:jc w:val="both"/>
    </w:pPr>
    <w:rPr>
      <w:rFonts w:ascii="Noto Sans KR" w:hAnsi="a시네마M"/>
      <w:color w:val="000000" w:themeColor="text1"/>
    </w:rPr>
  </w:style>
  <w:style w:type="character" w:customStyle="1" w:styleId="ESChar">
    <w:name w:val="본문_ES Char"/>
    <w:basedOn w:val="a2"/>
    <w:link w:val="ES"/>
    <w:rsid w:val="00DB6633"/>
    <w:rPr>
      <w:rFonts w:ascii="Noto Sans KR" w:eastAsia="Noto Sans KR" w:hAnsi="a시네마M"/>
      <w:color w:val="000000" w:themeColor="text1"/>
      <w:sz w:val="22"/>
    </w:rPr>
  </w:style>
  <w:style w:type="paragraph" w:styleId="af8">
    <w:name w:val="caption"/>
    <w:basedOn w:val="a1"/>
    <w:next w:val="20"/>
    <w:uiPriority w:val="2"/>
    <w:unhideWhenUsed/>
    <w:qFormat/>
    <w:rsid w:val="001D71B9"/>
    <w:pPr>
      <w:ind w:leftChars="500" w:left="500"/>
      <w:jc w:val="center"/>
    </w:pPr>
    <w:rPr>
      <w:b/>
      <w:bCs/>
    </w:rPr>
  </w:style>
  <w:style w:type="paragraph" w:customStyle="1" w:styleId="20">
    <w:name w:val="본문2_글머리기호"/>
    <w:basedOn w:val="ES"/>
    <w:link w:val="2Char0"/>
    <w:qFormat/>
    <w:rsid w:val="00C25687"/>
    <w:pPr>
      <w:numPr>
        <w:ilvl w:val="1"/>
        <w:numId w:val="4"/>
      </w:numPr>
      <w:spacing w:before="60" w:after="120"/>
      <w:ind w:leftChars="0" w:left="426" w:hanging="284"/>
    </w:pPr>
    <w:rPr>
      <w:sz w:val="21"/>
    </w:rPr>
  </w:style>
  <w:style w:type="character" w:customStyle="1" w:styleId="2Char0">
    <w:name w:val="본문2_글머리기호 Char"/>
    <w:basedOn w:val="ESChar"/>
    <w:link w:val="20"/>
    <w:rsid w:val="00C25687"/>
    <w:rPr>
      <w:rFonts w:ascii="Noto Sans KR" w:eastAsia="Noto Sans KR" w:hAnsi="a시네마M"/>
      <w:color w:val="000000" w:themeColor="text1"/>
      <w:sz w:val="21"/>
    </w:rPr>
  </w:style>
  <w:style w:type="paragraph" w:styleId="40">
    <w:name w:val="toc 4"/>
    <w:basedOn w:val="a1"/>
    <w:next w:val="a1"/>
    <w:autoRedefine/>
    <w:uiPriority w:val="39"/>
    <w:unhideWhenUsed/>
    <w:rsid w:val="00615946"/>
    <w:pPr>
      <w:ind w:left="540"/>
    </w:pPr>
    <w:rPr>
      <w:sz w:val="20"/>
    </w:rPr>
  </w:style>
  <w:style w:type="paragraph" w:styleId="50">
    <w:name w:val="toc 5"/>
    <w:basedOn w:val="a1"/>
    <w:next w:val="a1"/>
    <w:autoRedefine/>
    <w:uiPriority w:val="39"/>
    <w:unhideWhenUsed/>
    <w:rsid w:val="00615946"/>
    <w:pPr>
      <w:ind w:left="720"/>
    </w:pPr>
    <w:rPr>
      <w:sz w:val="20"/>
    </w:rPr>
  </w:style>
  <w:style w:type="paragraph" w:styleId="60">
    <w:name w:val="toc 6"/>
    <w:basedOn w:val="a1"/>
    <w:next w:val="a1"/>
    <w:autoRedefine/>
    <w:uiPriority w:val="39"/>
    <w:unhideWhenUsed/>
    <w:rsid w:val="00615946"/>
    <w:pPr>
      <w:ind w:left="900"/>
    </w:pPr>
    <w:rPr>
      <w:sz w:val="20"/>
    </w:rPr>
  </w:style>
  <w:style w:type="paragraph" w:styleId="7">
    <w:name w:val="toc 7"/>
    <w:basedOn w:val="a1"/>
    <w:next w:val="a1"/>
    <w:autoRedefine/>
    <w:uiPriority w:val="39"/>
    <w:unhideWhenUsed/>
    <w:rsid w:val="00615946"/>
    <w:pPr>
      <w:ind w:left="1080"/>
    </w:pPr>
    <w:rPr>
      <w:sz w:val="20"/>
    </w:rPr>
  </w:style>
  <w:style w:type="paragraph" w:styleId="8">
    <w:name w:val="toc 8"/>
    <w:basedOn w:val="a1"/>
    <w:next w:val="a1"/>
    <w:autoRedefine/>
    <w:uiPriority w:val="39"/>
    <w:unhideWhenUsed/>
    <w:rsid w:val="00615946"/>
    <w:pPr>
      <w:ind w:left="1260"/>
    </w:pPr>
    <w:rPr>
      <w:sz w:val="20"/>
    </w:rPr>
  </w:style>
  <w:style w:type="paragraph" w:styleId="9">
    <w:name w:val="toc 9"/>
    <w:basedOn w:val="a1"/>
    <w:next w:val="a1"/>
    <w:autoRedefine/>
    <w:uiPriority w:val="39"/>
    <w:unhideWhenUsed/>
    <w:rsid w:val="00615946"/>
    <w:pPr>
      <w:ind w:left="1440"/>
    </w:pPr>
    <w:rPr>
      <w:sz w:val="20"/>
    </w:rPr>
  </w:style>
  <w:style w:type="character" w:customStyle="1" w:styleId="11">
    <w:name w:val="확인되지 않은 멘션1"/>
    <w:basedOn w:val="a2"/>
    <w:uiPriority w:val="99"/>
    <w:semiHidden/>
    <w:unhideWhenUsed/>
    <w:rsid w:val="00081584"/>
    <w:rPr>
      <w:color w:val="605E5C"/>
      <w:shd w:val="clear" w:color="auto" w:fill="E1DFDD"/>
    </w:rPr>
  </w:style>
  <w:style w:type="table" w:styleId="af9">
    <w:name w:val="Table Grid"/>
    <w:aliases w:val="table general,_0Table Grid,Table Grid,표1,Smart Text Table,网格型,?网Ì«úþ,Smart Text Tabl,MyGrid,Medici Table"/>
    <w:basedOn w:val="a3"/>
    <w:uiPriority w:val="39"/>
    <w:qFormat/>
    <w:rsid w:val="00D0044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a">
    <w:name w:val="바탕글"/>
    <w:basedOn w:val="a1"/>
    <w:rsid w:val="006B2ACF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굴림" w:eastAsia="굴림" w:hAnsi="굴림" w:cs="굴림"/>
      <w:color w:val="000000"/>
      <w:sz w:val="20"/>
    </w:rPr>
  </w:style>
  <w:style w:type="character" w:styleId="afb">
    <w:name w:val="Unresolved Mention"/>
    <w:basedOn w:val="a2"/>
    <w:uiPriority w:val="99"/>
    <w:semiHidden/>
    <w:unhideWhenUsed/>
    <w:rsid w:val="00877FB7"/>
    <w:rPr>
      <w:color w:val="605E5C"/>
      <w:shd w:val="clear" w:color="auto" w:fill="E1DFDD"/>
    </w:rPr>
  </w:style>
  <w:style w:type="paragraph" w:styleId="afc">
    <w:name w:val="Date"/>
    <w:basedOn w:val="a1"/>
    <w:next w:val="a1"/>
    <w:link w:val="Char6"/>
    <w:uiPriority w:val="99"/>
    <w:semiHidden/>
    <w:unhideWhenUsed/>
    <w:rsid w:val="007E6397"/>
    <w:rPr>
      <w:rFonts w:asciiTheme="minorHAnsi" w:eastAsia="맑은 고딕" w:hAnsiTheme="minorHAnsi"/>
      <w:color w:val="17406D" w:themeColor="text2"/>
      <w:sz w:val="20"/>
    </w:rPr>
  </w:style>
  <w:style w:type="character" w:customStyle="1" w:styleId="Char6">
    <w:name w:val="날짜 Char"/>
    <w:basedOn w:val="a2"/>
    <w:link w:val="afc"/>
    <w:uiPriority w:val="99"/>
    <w:semiHidden/>
    <w:rsid w:val="007E6397"/>
    <w:rPr>
      <w:rFonts w:eastAsia="맑은 고딕"/>
    </w:rPr>
  </w:style>
  <w:style w:type="paragraph" w:styleId="afd">
    <w:name w:val="List Paragraph"/>
    <w:aliases w:val="설명문단,설명문단CxSpLast,Source,Driving Outline,1) 제목,제목5_본문,Paragraph Title,표준글,List Paragraph,목록 문단,bullet 1,Thang2,List Paragraph1,List Paragraph11,Dot 1,List Paragraph12,List Paragraph2,VNA - List Paragraph,1.,Table Sequence,List Paragraph111,bullet "/>
    <w:basedOn w:val="a1"/>
    <w:link w:val="Char7"/>
    <w:uiPriority w:val="34"/>
    <w:qFormat/>
    <w:rsid w:val="00B461E2"/>
    <w:pPr>
      <w:ind w:leftChars="400" w:left="800"/>
    </w:pPr>
  </w:style>
  <w:style w:type="table" w:customStyle="1" w:styleId="TableGrid">
    <w:name w:val="TableGrid"/>
    <w:rsid w:val="00377426"/>
    <w:pPr>
      <w:spacing w:before="0" w:after="0" w:line="240" w:lineRule="auto"/>
    </w:pPr>
    <w:rPr>
      <w:color w:val="auto"/>
      <w:kern w:val="2"/>
      <w:sz w:val="22"/>
      <w:szCs w:val="24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7">
    <w:name w:val="목록 단락 Char"/>
    <w:aliases w:val="설명문단 Char,설명문단CxSpLast Char,Source Char,Driving Outline Char,1) 제목 Char,제목5_본문 Char,Paragraph Title Char,표준글 Char,List Paragraph Char,목록 문단 Char,bullet 1 Char,Thang2 Char,List Paragraph1 Char,List Paragraph11 Char,Dot 1 Char,1. Char"/>
    <w:link w:val="afd"/>
    <w:uiPriority w:val="34"/>
    <w:qFormat/>
    <w:rsid w:val="00503F35"/>
    <w:rPr>
      <w:rFonts w:ascii="나눔바른고딕" w:eastAsia="나눔바른고딕" w:hAnsi="나눔바른고딕"/>
      <w:color w:val="auto"/>
      <w:sz w:val="18"/>
    </w:rPr>
  </w:style>
  <w:style w:type="paragraph" w:styleId="21">
    <w:name w:val="toc 2"/>
    <w:basedOn w:val="a1"/>
    <w:next w:val="a1"/>
    <w:autoRedefine/>
    <w:uiPriority w:val="39"/>
    <w:unhideWhenUsed/>
    <w:rsid w:val="005A4F45"/>
    <w:pPr>
      <w:tabs>
        <w:tab w:val="left" w:pos="900"/>
        <w:tab w:val="right" w:leader="dot" w:pos="8505"/>
      </w:tabs>
      <w:spacing w:after="40"/>
      <w:ind w:leftChars="200" w:left="440"/>
    </w:pPr>
  </w:style>
  <w:style w:type="character" w:styleId="afe">
    <w:name w:val="annotation reference"/>
    <w:basedOn w:val="a2"/>
    <w:uiPriority w:val="99"/>
    <w:semiHidden/>
    <w:unhideWhenUsed/>
    <w:rsid w:val="0005068F"/>
    <w:rPr>
      <w:sz w:val="18"/>
      <w:szCs w:val="18"/>
    </w:rPr>
  </w:style>
  <w:style w:type="paragraph" w:styleId="aff">
    <w:name w:val="annotation text"/>
    <w:basedOn w:val="a1"/>
    <w:link w:val="Char8"/>
    <w:uiPriority w:val="99"/>
    <w:unhideWhenUsed/>
    <w:rsid w:val="0005068F"/>
  </w:style>
  <w:style w:type="character" w:customStyle="1" w:styleId="Char8">
    <w:name w:val="메모 텍스트 Char"/>
    <w:basedOn w:val="a2"/>
    <w:link w:val="aff"/>
    <w:uiPriority w:val="99"/>
    <w:rsid w:val="0005068F"/>
    <w:rPr>
      <w:rFonts w:ascii="나눔바른고딕" w:eastAsia="Noto Sans KR" w:hAnsi="나눔바른고딕"/>
      <w:color w:val="auto"/>
      <w:sz w:val="22"/>
    </w:rPr>
  </w:style>
  <w:style w:type="paragraph" w:styleId="aff0">
    <w:name w:val="annotation subject"/>
    <w:basedOn w:val="aff"/>
    <w:next w:val="aff"/>
    <w:link w:val="Char9"/>
    <w:uiPriority w:val="99"/>
    <w:semiHidden/>
    <w:unhideWhenUsed/>
    <w:rsid w:val="0005068F"/>
    <w:rPr>
      <w:b/>
      <w:bCs/>
    </w:rPr>
  </w:style>
  <w:style w:type="character" w:customStyle="1" w:styleId="Char9">
    <w:name w:val="메모 주제 Char"/>
    <w:basedOn w:val="Char8"/>
    <w:link w:val="aff0"/>
    <w:uiPriority w:val="99"/>
    <w:semiHidden/>
    <w:rsid w:val="0005068F"/>
    <w:rPr>
      <w:rFonts w:ascii="나눔바른고딕" w:eastAsia="Noto Sans KR" w:hAnsi="나눔바른고딕"/>
      <w:b/>
      <w:bCs/>
      <w:color w:val="auto"/>
      <w:sz w:val="22"/>
    </w:rPr>
  </w:style>
  <w:style w:type="paragraph" w:styleId="aff1">
    <w:name w:val="Revision"/>
    <w:hidden/>
    <w:uiPriority w:val="99"/>
    <w:semiHidden/>
    <w:rsid w:val="00816338"/>
    <w:pPr>
      <w:spacing w:before="0" w:after="0" w:line="240" w:lineRule="auto"/>
    </w:pPr>
    <w:rPr>
      <w:rFonts w:ascii="나눔바른고딕" w:eastAsia="Noto Sans KR" w:hAnsi="나눔바른고딕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4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Id22" Type="http://schemas.microsoft.com/office/2011/relationships/people" Target="peop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42\StudentReport.dotx" TargetMode="External"/></Relationships>
</file>

<file path=word/theme/theme1.xml><?xml version="1.0" encoding="utf-8"?>
<a:theme xmlns:a="http://schemas.openxmlformats.org/drawingml/2006/main" name="Student Report">
  <a:themeElements>
    <a:clrScheme name="파랑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2801AA-581D-4BFF-A3F4-DF9131823B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3160E0-59CB-4E1B-BC9C-9C4E3007B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2</TotalTime>
  <Pages>9</Pages>
  <Words>285</Words>
  <Characters>1626</Characters>
  <Application>Microsoft Office Word</Application>
  <DocSecurity>0</DocSecurity>
  <Lines>13</Lines>
  <Paragraphs>3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>업무의 잔머리</vt:lpstr>
      <vt:lpstr/>
      <vt:lpstr>&lt;지금 바로 시작</vt:lpstr>
      <vt:lpstr>언제나 보기 좋은 모양</vt:lpstr>
      <vt:lpstr>보고서 마무리</vt:lpstr>
      <vt:lpstr>    목차 추가</vt:lpstr>
      <vt:lpstr>    참고 문헌 추가</vt:lpstr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업무의 잔머리</dc:title>
  <dc:subject/>
  <dc:creator>장은성</dc:creator>
  <cp:keywords/>
  <dc:description/>
  <cp:lastModifiedBy>Seungjun Cha</cp:lastModifiedBy>
  <cp:revision>3</cp:revision>
  <cp:lastPrinted>2024-09-04T05:04:00Z</cp:lastPrinted>
  <dcterms:created xsi:type="dcterms:W3CDTF">2024-09-09T02:18:00Z</dcterms:created>
  <dcterms:modified xsi:type="dcterms:W3CDTF">2024-09-09T02:18:00Z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TC028923599991</vt:lpwstr>
  </property>
</Properties>
</file>